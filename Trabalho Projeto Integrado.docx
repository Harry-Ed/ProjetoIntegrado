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517A7" w14:textId="77777777" w:rsidR="00841616" w:rsidRDefault="002F1F6B" w:rsidP="00841616">
      <w:pPr>
        <w:jc w:val="center"/>
        <w:rPr>
          <w:b/>
        </w:rPr>
      </w:pPr>
      <w:r>
        <w:rPr>
          <w:b/>
        </w:rPr>
        <w:t>ANHANGUERA EDUCACIONAL</w:t>
      </w:r>
    </w:p>
    <w:p w14:paraId="448950C9" w14:textId="3D50313D" w:rsidR="00A93E46" w:rsidRPr="00A93E46" w:rsidRDefault="002407AD" w:rsidP="00841616">
      <w:pPr>
        <w:jc w:val="center"/>
        <w:rPr>
          <w:b/>
          <w:caps/>
        </w:rPr>
      </w:pPr>
      <w:r>
        <w:rPr>
          <w:b/>
          <w:caps/>
        </w:rPr>
        <w:t>Faculdade anhanguera - sorocaba</w:t>
      </w:r>
    </w:p>
    <w:p w14:paraId="62ED172B" w14:textId="77777777" w:rsidR="00841616" w:rsidRDefault="00841616" w:rsidP="00841616">
      <w:pPr>
        <w:jc w:val="center"/>
        <w:rPr>
          <w:b/>
        </w:rPr>
      </w:pPr>
    </w:p>
    <w:p w14:paraId="3C9EB8E5" w14:textId="77777777" w:rsidR="00841616" w:rsidRDefault="00841616" w:rsidP="00841616">
      <w:pPr>
        <w:jc w:val="center"/>
        <w:rPr>
          <w:b/>
        </w:rPr>
      </w:pPr>
    </w:p>
    <w:p w14:paraId="3027EEBA" w14:textId="77777777" w:rsidR="00841616" w:rsidRDefault="00841616" w:rsidP="00841616">
      <w:pPr>
        <w:jc w:val="center"/>
        <w:rPr>
          <w:b/>
        </w:rPr>
      </w:pPr>
    </w:p>
    <w:p w14:paraId="06FE1EA1" w14:textId="77777777" w:rsidR="00841616" w:rsidRDefault="00841616" w:rsidP="00841616">
      <w:pPr>
        <w:jc w:val="center"/>
        <w:rPr>
          <w:b/>
        </w:rPr>
      </w:pPr>
    </w:p>
    <w:p w14:paraId="5DE9BDC9" w14:textId="4CFB43D2" w:rsidR="00841616" w:rsidRDefault="00012319" w:rsidP="00841616">
      <w:pPr>
        <w:jc w:val="center"/>
        <w:rPr>
          <w:b/>
        </w:rPr>
      </w:pPr>
      <w:bookmarkStart w:id="0" w:name="_Toc87916364"/>
      <w:r>
        <w:rPr>
          <w:rStyle w:val="Ttulo1Char"/>
        </w:rPr>
        <w:t>Análise</w:t>
      </w:r>
      <w:r w:rsidR="00856675">
        <w:rPr>
          <w:rStyle w:val="Ttulo1Char"/>
        </w:rPr>
        <w:t xml:space="preserve"> e Desenvolvimento de sistemas</w:t>
      </w:r>
      <w:bookmarkEnd w:id="0"/>
    </w:p>
    <w:p w14:paraId="6B22A3CE" w14:textId="77777777" w:rsidR="002F1F6B" w:rsidRDefault="002F1F6B" w:rsidP="00841616">
      <w:pPr>
        <w:jc w:val="center"/>
        <w:rPr>
          <w:b/>
        </w:rPr>
      </w:pPr>
    </w:p>
    <w:p w14:paraId="2AF3033C" w14:textId="77777777" w:rsidR="002F1F6B" w:rsidRDefault="002F1F6B" w:rsidP="00841616">
      <w:pPr>
        <w:jc w:val="center"/>
        <w:rPr>
          <w:b/>
        </w:rPr>
      </w:pPr>
    </w:p>
    <w:p w14:paraId="47CFCFC4" w14:textId="77777777" w:rsidR="002F1F6B" w:rsidRDefault="002F1F6B" w:rsidP="00841616">
      <w:pPr>
        <w:jc w:val="center"/>
        <w:rPr>
          <w:b/>
        </w:rPr>
      </w:pPr>
    </w:p>
    <w:p w14:paraId="0A626A2C" w14:textId="77777777" w:rsidR="00841616" w:rsidRDefault="00841616" w:rsidP="00841616">
      <w:pPr>
        <w:jc w:val="center"/>
        <w:rPr>
          <w:b/>
        </w:rPr>
      </w:pPr>
    </w:p>
    <w:p w14:paraId="7C8FD6E6" w14:textId="77777777" w:rsidR="00B26AC2" w:rsidRDefault="00B26AC2" w:rsidP="00E44458">
      <w:pPr>
        <w:pStyle w:val="CORPO"/>
      </w:pPr>
    </w:p>
    <w:p w14:paraId="3534293F" w14:textId="1C3828E9" w:rsidR="00100F19" w:rsidRDefault="00856675" w:rsidP="00841616">
      <w:pPr>
        <w:jc w:val="center"/>
        <w:rPr>
          <w:b/>
        </w:rPr>
      </w:pPr>
      <w:r>
        <w:rPr>
          <w:b/>
        </w:rPr>
        <w:t>Gustavo Bañares de Bacco</w:t>
      </w:r>
      <w:r w:rsidR="000F619A">
        <w:rPr>
          <w:b/>
        </w:rPr>
        <w:t>,</w:t>
      </w:r>
      <w:r>
        <w:rPr>
          <w:b/>
        </w:rPr>
        <w:t xml:space="preserve"> Enzo Leite Scalabrini</w:t>
      </w:r>
      <w:r w:rsidR="000F619A">
        <w:rPr>
          <w:b/>
        </w:rPr>
        <w:t xml:space="preserve"> e Giovana Leite Scalabri</w:t>
      </w:r>
      <w:commentRangeStart w:id="1"/>
      <w:r w:rsidR="000F619A">
        <w:rPr>
          <w:b/>
        </w:rPr>
        <w:t>ni</w:t>
      </w:r>
      <w:commentRangeEnd w:id="1"/>
      <w:r w:rsidR="00346C31">
        <w:rPr>
          <w:rStyle w:val="Refdecomentrio"/>
        </w:rPr>
        <w:commentReference w:id="1"/>
      </w:r>
    </w:p>
    <w:p w14:paraId="2D1F1ABF" w14:textId="77777777" w:rsidR="00100F19" w:rsidRDefault="00100F19" w:rsidP="00841616">
      <w:pPr>
        <w:jc w:val="center"/>
        <w:rPr>
          <w:b/>
        </w:rPr>
      </w:pPr>
    </w:p>
    <w:p w14:paraId="1D51E875" w14:textId="77777777" w:rsidR="00100F19" w:rsidRDefault="00100F19" w:rsidP="00841616">
      <w:pPr>
        <w:jc w:val="center"/>
        <w:rPr>
          <w:b/>
        </w:rPr>
      </w:pPr>
    </w:p>
    <w:p w14:paraId="6A4F8686" w14:textId="77777777" w:rsidR="00841616" w:rsidRDefault="00841616" w:rsidP="00841616">
      <w:pPr>
        <w:jc w:val="center"/>
        <w:rPr>
          <w:b/>
        </w:rPr>
      </w:pPr>
    </w:p>
    <w:p w14:paraId="07E8C176" w14:textId="77777777" w:rsidR="00841616" w:rsidRDefault="00841616" w:rsidP="00841616">
      <w:pPr>
        <w:jc w:val="center"/>
        <w:rPr>
          <w:b/>
        </w:rPr>
      </w:pPr>
    </w:p>
    <w:p w14:paraId="07528C3C" w14:textId="77777777" w:rsidR="00841616" w:rsidRDefault="00841616" w:rsidP="00841616">
      <w:pPr>
        <w:jc w:val="center"/>
        <w:rPr>
          <w:b/>
        </w:rPr>
      </w:pPr>
    </w:p>
    <w:p w14:paraId="04DA8E67" w14:textId="77777777" w:rsidR="00841616" w:rsidRDefault="00841616" w:rsidP="00841616">
      <w:pPr>
        <w:jc w:val="center"/>
        <w:rPr>
          <w:b/>
        </w:rPr>
      </w:pPr>
    </w:p>
    <w:p w14:paraId="4F95A629" w14:textId="77777777" w:rsidR="00841616" w:rsidRDefault="00841616" w:rsidP="00841616">
      <w:pPr>
        <w:jc w:val="center"/>
        <w:rPr>
          <w:b/>
        </w:rPr>
      </w:pPr>
    </w:p>
    <w:p w14:paraId="3B145B32" w14:textId="77777777" w:rsidR="00841616" w:rsidRDefault="00841616" w:rsidP="00841616">
      <w:pPr>
        <w:jc w:val="center"/>
        <w:rPr>
          <w:b/>
        </w:rPr>
      </w:pPr>
    </w:p>
    <w:p w14:paraId="16FB6103" w14:textId="2796EDB8" w:rsidR="00841616" w:rsidRDefault="00304515" w:rsidP="00841616">
      <w:pPr>
        <w:jc w:val="center"/>
        <w:rPr>
          <w:b/>
          <w:caps/>
        </w:rPr>
      </w:pPr>
      <w:r>
        <w:rPr>
          <w:b/>
          <w:caps/>
        </w:rPr>
        <w:t xml:space="preserve">Controle de </w:t>
      </w:r>
      <w:r w:rsidR="003B4A3F">
        <w:rPr>
          <w:b/>
          <w:caps/>
        </w:rPr>
        <w:t>venda e estoque para cantina</w:t>
      </w:r>
    </w:p>
    <w:p w14:paraId="1855742E" w14:textId="2156C39B" w:rsidR="00C61BF2" w:rsidRDefault="00C61BF2" w:rsidP="00841616">
      <w:pPr>
        <w:jc w:val="center"/>
        <w:rPr>
          <w:b/>
          <w:caps/>
        </w:rPr>
      </w:pPr>
    </w:p>
    <w:p w14:paraId="189AE24F" w14:textId="08E8B1BE" w:rsidR="00C61BF2" w:rsidRDefault="00C61BF2" w:rsidP="00841616">
      <w:pPr>
        <w:jc w:val="center"/>
        <w:rPr>
          <w:b/>
          <w:caps/>
        </w:rPr>
      </w:pPr>
    </w:p>
    <w:p w14:paraId="61F76C9C" w14:textId="6C0E8B6A" w:rsidR="00C61BF2" w:rsidRDefault="00C61BF2" w:rsidP="00841616">
      <w:pPr>
        <w:jc w:val="center"/>
        <w:rPr>
          <w:b/>
          <w:caps/>
        </w:rPr>
      </w:pPr>
    </w:p>
    <w:p w14:paraId="70617FFE" w14:textId="77777777" w:rsidR="00841616" w:rsidRDefault="00841616" w:rsidP="00841616">
      <w:pPr>
        <w:jc w:val="center"/>
        <w:rPr>
          <w:b/>
        </w:rPr>
      </w:pPr>
    </w:p>
    <w:p w14:paraId="6778246A" w14:textId="77777777" w:rsidR="00841616" w:rsidRDefault="00841616" w:rsidP="00841616">
      <w:pPr>
        <w:jc w:val="center"/>
        <w:rPr>
          <w:b/>
        </w:rPr>
      </w:pPr>
    </w:p>
    <w:p w14:paraId="0719DB24" w14:textId="77777777" w:rsidR="00841616" w:rsidRDefault="00841616" w:rsidP="00841616">
      <w:pPr>
        <w:jc w:val="center"/>
        <w:rPr>
          <w:b/>
        </w:rPr>
      </w:pPr>
    </w:p>
    <w:p w14:paraId="05F8A563" w14:textId="77777777" w:rsidR="00841616" w:rsidRDefault="00841616" w:rsidP="00841616">
      <w:pPr>
        <w:jc w:val="center"/>
        <w:rPr>
          <w:b/>
        </w:rPr>
      </w:pPr>
    </w:p>
    <w:p w14:paraId="2EED6802" w14:textId="77777777" w:rsidR="00841616" w:rsidRDefault="00841616" w:rsidP="00841616">
      <w:pPr>
        <w:jc w:val="center"/>
        <w:rPr>
          <w:b/>
        </w:rPr>
      </w:pPr>
    </w:p>
    <w:p w14:paraId="64BBF289" w14:textId="77777777" w:rsidR="00841616" w:rsidRDefault="00841616" w:rsidP="00841616">
      <w:pPr>
        <w:jc w:val="center"/>
        <w:rPr>
          <w:b/>
        </w:rPr>
      </w:pPr>
    </w:p>
    <w:p w14:paraId="19545B7F" w14:textId="77777777" w:rsidR="00841616" w:rsidRDefault="00841616" w:rsidP="00841616">
      <w:pPr>
        <w:jc w:val="center"/>
        <w:rPr>
          <w:b/>
        </w:rPr>
      </w:pPr>
    </w:p>
    <w:p w14:paraId="5446D5ED" w14:textId="77777777" w:rsidR="00841616" w:rsidRDefault="00841616" w:rsidP="00841616">
      <w:pPr>
        <w:jc w:val="center"/>
        <w:rPr>
          <w:b/>
        </w:rPr>
      </w:pPr>
    </w:p>
    <w:p w14:paraId="3C89C72E" w14:textId="77777777" w:rsidR="00841616" w:rsidRDefault="00841616" w:rsidP="00841616">
      <w:pPr>
        <w:jc w:val="center"/>
        <w:rPr>
          <w:b/>
        </w:rPr>
      </w:pPr>
    </w:p>
    <w:p w14:paraId="0CAB00A3" w14:textId="77777777" w:rsidR="00841616" w:rsidRDefault="00841616" w:rsidP="00841616">
      <w:pPr>
        <w:jc w:val="center"/>
        <w:rPr>
          <w:b/>
        </w:rPr>
      </w:pPr>
    </w:p>
    <w:p w14:paraId="17442749" w14:textId="77777777" w:rsidR="00841616" w:rsidRDefault="00841616" w:rsidP="00841616">
      <w:pPr>
        <w:jc w:val="center"/>
        <w:rPr>
          <w:b/>
        </w:rPr>
      </w:pPr>
    </w:p>
    <w:p w14:paraId="2CA3EC98" w14:textId="77777777" w:rsidR="00841616" w:rsidRDefault="00841616" w:rsidP="00841616">
      <w:pPr>
        <w:jc w:val="center"/>
        <w:rPr>
          <w:b/>
        </w:rPr>
      </w:pPr>
    </w:p>
    <w:p w14:paraId="27B84B3A" w14:textId="77777777" w:rsidR="00841616" w:rsidRDefault="00841616" w:rsidP="00841616">
      <w:pPr>
        <w:jc w:val="center"/>
        <w:rPr>
          <w:b/>
        </w:rPr>
      </w:pPr>
    </w:p>
    <w:p w14:paraId="642AB8E6" w14:textId="77777777" w:rsidR="00841616" w:rsidRDefault="00841616" w:rsidP="00841616">
      <w:pPr>
        <w:jc w:val="center"/>
        <w:rPr>
          <w:b/>
        </w:rPr>
      </w:pPr>
    </w:p>
    <w:p w14:paraId="56043EAC" w14:textId="77777777" w:rsidR="00841616" w:rsidRDefault="00841616" w:rsidP="00841616">
      <w:pPr>
        <w:jc w:val="center"/>
        <w:rPr>
          <w:b/>
        </w:rPr>
      </w:pPr>
    </w:p>
    <w:p w14:paraId="7BE534A2" w14:textId="77777777" w:rsidR="00841616" w:rsidRDefault="00841616" w:rsidP="00841616">
      <w:pPr>
        <w:jc w:val="center"/>
        <w:rPr>
          <w:b/>
        </w:rPr>
      </w:pPr>
    </w:p>
    <w:p w14:paraId="23211720" w14:textId="77777777" w:rsidR="00841616" w:rsidRDefault="00841616" w:rsidP="00841616">
      <w:pPr>
        <w:jc w:val="center"/>
        <w:rPr>
          <w:b/>
        </w:rPr>
      </w:pPr>
    </w:p>
    <w:p w14:paraId="4780EC3C" w14:textId="77777777" w:rsidR="00841616" w:rsidRDefault="00841616" w:rsidP="00841616">
      <w:pPr>
        <w:jc w:val="center"/>
        <w:rPr>
          <w:b/>
        </w:rPr>
      </w:pPr>
    </w:p>
    <w:p w14:paraId="37F389D2" w14:textId="77777777" w:rsidR="00841616" w:rsidRDefault="00841616" w:rsidP="00841616">
      <w:pPr>
        <w:jc w:val="center"/>
        <w:rPr>
          <w:b/>
        </w:rPr>
      </w:pPr>
    </w:p>
    <w:p w14:paraId="14FB16D5" w14:textId="77777777" w:rsidR="00841616" w:rsidRDefault="00841616" w:rsidP="00841616">
      <w:pPr>
        <w:jc w:val="center"/>
        <w:rPr>
          <w:b/>
        </w:rPr>
      </w:pPr>
    </w:p>
    <w:p w14:paraId="7FA79F2D" w14:textId="77777777" w:rsidR="00841616" w:rsidRDefault="00841616" w:rsidP="00841616">
      <w:pPr>
        <w:jc w:val="center"/>
        <w:rPr>
          <w:b/>
        </w:rPr>
      </w:pPr>
    </w:p>
    <w:p w14:paraId="5C926B38" w14:textId="77777777" w:rsidR="00841616" w:rsidRDefault="00841616" w:rsidP="00841616">
      <w:pPr>
        <w:jc w:val="center"/>
        <w:rPr>
          <w:b/>
        </w:rPr>
      </w:pPr>
    </w:p>
    <w:p w14:paraId="78283681" w14:textId="77777777" w:rsidR="00841616" w:rsidRDefault="00841616" w:rsidP="00841616">
      <w:pPr>
        <w:jc w:val="center"/>
        <w:rPr>
          <w:b/>
        </w:rPr>
      </w:pPr>
    </w:p>
    <w:p w14:paraId="39BFFA09" w14:textId="77777777" w:rsidR="00841616" w:rsidRDefault="00841616" w:rsidP="00841616">
      <w:pPr>
        <w:jc w:val="center"/>
        <w:rPr>
          <w:b/>
        </w:rPr>
      </w:pPr>
      <w:r>
        <w:rPr>
          <w:b/>
        </w:rPr>
        <w:t>Sorocaba/SP</w:t>
      </w:r>
    </w:p>
    <w:p w14:paraId="14E7F8D3" w14:textId="26D039D6" w:rsidR="003739FE" w:rsidRDefault="003B4A3F" w:rsidP="001B411B">
      <w:pPr>
        <w:jc w:val="center"/>
        <w:sectPr w:rsidR="003739FE" w:rsidSect="00726767">
          <w:pgSz w:w="11906" w:h="16838"/>
          <w:pgMar w:top="1701" w:right="1134" w:bottom="1134" w:left="1701" w:header="709" w:footer="709" w:gutter="0"/>
          <w:cols w:space="708"/>
          <w:docGrid w:linePitch="360"/>
        </w:sectPr>
      </w:pPr>
      <w:r>
        <w:rPr>
          <w:b/>
        </w:rPr>
        <w:t>2021</w:t>
      </w:r>
    </w:p>
    <w:p w14:paraId="09948A01" w14:textId="77777777" w:rsidR="000F619A" w:rsidRDefault="000F619A" w:rsidP="000F619A">
      <w:pPr>
        <w:jc w:val="center"/>
        <w:rPr>
          <w:b/>
        </w:rPr>
      </w:pPr>
      <w:r>
        <w:rPr>
          <w:b/>
        </w:rPr>
        <w:lastRenderedPageBreak/>
        <w:t>Gustavo Bañares de Bacco, Enzo Leite Scalabrini e Giovana Leite Scalabrini</w:t>
      </w:r>
    </w:p>
    <w:p w14:paraId="428E65CA" w14:textId="77777777" w:rsidR="00100F19" w:rsidRDefault="00100F19" w:rsidP="00841616">
      <w:pPr>
        <w:jc w:val="center"/>
        <w:rPr>
          <w:b/>
        </w:rPr>
      </w:pPr>
    </w:p>
    <w:p w14:paraId="6BE3D3E4" w14:textId="77777777" w:rsidR="00841616" w:rsidRDefault="00841616" w:rsidP="00841616">
      <w:pPr>
        <w:jc w:val="center"/>
        <w:rPr>
          <w:b/>
        </w:rPr>
      </w:pPr>
    </w:p>
    <w:p w14:paraId="1E44C60B" w14:textId="77777777" w:rsidR="00841616" w:rsidRDefault="00841616" w:rsidP="00841616">
      <w:pPr>
        <w:jc w:val="center"/>
        <w:rPr>
          <w:b/>
        </w:rPr>
      </w:pPr>
    </w:p>
    <w:p w14:paraId="4F6E6358" w14:textId="77777777" w:rsidR="00841616" w:rsidRDefault="00841616" w:rsidP="00841616">
      <w:pPr>
        <w:jc w:val="center"/>
        <w:rPr>
          <w:b/>
        </w:rPr>
      </w:pPr>
    </w:p>
    <w:p w14:paraId="58E60E85" w14:textId="77777777" w:rsidR="00841616" w:rsidRDefault="00841616" w:rsidP="00841616">
      <w:pPr>
        <w:jc w:val="center"/>
        <w:rPr>
          <w:b/>
        </w:rPr>
      </w:pPr>
    </w:p>
    <w:p w14:paraId="0CC7DF35" w14:textId="77777777" w:rsidR="00841616" w:rsidRDefault="00841616" w:rsidP="00841616">
      <w:pPr>
        <w:jc w:val="center"/>
        <w:rPr>
          <w:b/>
        </w:rPr>
      </w:pPr>
    </w:p>
    <w:p w14:paraId="6ACAB464" w14:textId="77777777" w:rsidR="00841616" w:rsidRDefault="00841616" w:rsidP="00841616">
      <w:pPr>
        <w:jc w:val="center"/>
        <w:rPr>
          <w:b/>
        </w:rPr>
      </w:pPr>
    </w:p>
    <w:p w14:paraId="7D774CBF" w14:textId="3F9C0E9B" w:rsidR="001B411B" w:rsidRPr="00A93E46" w:rsidRDefault="001A17D3" w:rsidP="001B411B">
      <w:pPr>
        <w:jc w:val="center"/>
        <w:rPr>
          <w:b/>
          <w:caps/>
        </w:rPr>
      </w:pPr>
      <w:r>
        <w:rPr>
          <w:b/>
          <w:caps/>
        </w:rPr>
        <w:t>CONTROLE DE VENDAS E ESTOQUE PARA CANTINA</w:t>
      </w:r>
    </w:p>
    <w:p w14:paraId="64C8354B" w14:textId="77777777" w:rsidR="00841616" w:rsidRDefault="00841616" w:rsidP="00841616">
      <w:pPr>
        <w:jc w:val="center"/>
        <w:rPr>
          <w:b/>
        </w:rPr>
      </w:pPr>
    </w:p>
    <w:p w14:paraId="6FB16C77" w14:textId="77777777" w:rsidR="00841616" w:rsidRDefault="00841616" w:rsidP="00841616">
      <w:pPr>
        <w:jc w:val="center"/>
        <w:rPr>
          <w:b/>
        </w:rPr>
      </w:pPr>
    </w:p>
    <w:p w14:paraId="049AF27E" w14:textId="77777777" w:rsidR="00841616" w:rsidRDefault="00841616" w:rsidP="00841616">
      <w:pPr>
        <w:jc w:val="center"/>
        <w:rPr>
          <w:b/>
        </w:rPr>
      </w:pPr>
    </w:p>
    <w:p w14:paraId="4755768F" w14:textId="77777777" w:rsidR="00841616" w:rsidRDefault="00841616" w:rsidP="00841616">
      <w:pPr>
        <w:jc w:val="center"/>
        <w:rPr>
          <w:b/>
        </w:rPr>
      </w:pPr>
    </w:p>
    <w:p w14:paraId="34B21AED" w14:textId="77777777" w:rsidR="00841616" w:rsidRDefault="00841616" w:rsidP="00841616">
      <w:pPr>
        <w:jc w:val="center"/>
        <w:rPr>
          <w:b/>
        </w:rPr>
      </w:pPr>
    </w:p>
    <w:p w14:paraId="2FBFBACF" w14:textId="77777777" w:rsidR="00841616" w:rsidRDefault="00841616" w:rsidP="00841616">
      <w:pPr>
        <w:jc w:val="center"/>
        <w:rPr>
          <w:b/>
        </w:rPr>
      </w:pPr>
    </w:p>
    <w:p w14:paraId="696E6054" w14:textId="48919AEA" w:rsidR="00D25CF8" w:rsidRDefault="002F1F6B" w:rsidP="002F1F6B">
      <w:pPr>
        <w:ind w:left="4248" w:firstLine="288"/>
        <w:jc w:val="both"/>
        <w:rPr>
          <w:rFonts w:cs="Arial"/>
          <w:color w:val="000000"/>
          <w:szCs w:val="21"/>
          <w:shd w:val="clear" w:color="auto" w:fill="FFFFFF"/>
        </w:rPr>
      </w:pPr>
      <w:r>
        <w:rPr>
          <w:rFonts w:cs="Arial"/>
          <w:color w:val="000000"/>
          <w:szCs w:val="21"/>
          <w:shd w:val="clear" w:color="auto" w:fill="FFFFFF"/>
          <w:lang w:val="en-US"/>
        </w:rPr>
        <w:t xml:space="preserve">Trabalho de conclusão de Curso apresentado ao curso de </w:t>
      </w:r>
      <w:r w:rsidR="00D04CB9">
        <w:t xml:space="preserve">Tecnologia em Análise e Desenvolvimento de Sistema </w:t>
      </w:r>
      <w:r>
        <w:rPr>
          <w:rFonts w:cs="Arial"/>
          <w:color w:val="000000"/>
          <w:szCs w:val="21"/>
          <w:shd w:val="clear" w:color="auto" w:fill="FFFFFF"/>
          <w:lang w:val="en-US"/>
        </w:rPr>
        <w:t xml:space="preserve">da </w:t>
      </w:r>
      <w:r w:rsidR="00FC266B">
        <w:rPr>
          <w:rFonts w:cs="Arial"/>
          <w:color w:val="000000"/>
          <w:szCs w:val="21"/>
          <w:shd w:val="clear" w:color="auto" w:fill="FFFFFF"/>
          <w:lang w:val="en-US"/>
        </w:rPr>
        <w:t>Anhanguera - Sorocaba</w:t>
      </w:r>
      <w:r>
        <w:rPr>
          <w:rFonts w:cs="Arial"/>
          <w:color w:val="000000"/>
          <w:szCs w:val="21"/>
          <w:shd w:val="clear" w:color="auto" w:fill="FFFFFF"/>
          <w:lang w:val="en-US"/>
        </w:rPr>
        <w:t xml:space="preserve"> como requisito parcial à obtenção do título de </w:t>
      </w:r>
      <w:r w:rsidR="0065478E">
        <w:rPr>
          <w:rFonts w:cs="Arial"/>
          <w:color w:val="000000"/>
          <w:szCs w:val="21"/>
          <w:shd w:val="clear" w:color="auto" w:fill="FFFFFF"/>
          <w:lang w:val="en-US"/>
        </w:rPr>
        <w:t>Tecnó</w:t>
      </w:r>
      <w:r w:rsidR="00C34EF9">
        <w:rPr>
          <w:rFonts w:cs="Arial"/>
          <w:color w:val="000000"/>
          <w:szCs w:val="21"/>
          <w:shd w:val="clear" w:color="auto" w:fill="FFFFFF"/>
          <w:lang w:val="en-US"/>
        </w:rPr>
        <w:t>logo em Análise e Desenvolvimento de Sistemas</w:t>
      </w:r>
      <w:r w:rsidR="0046194A" w:rsidRPr="00D25CF8">
        <w:rPr>
          <w:rFonts w:cs="Arial"/>
          <w:color w:val="000000"/>
          <w:szCs w:val="21"/>
          <w:shd w:val="clear" w:color="auto" w:fill="FFFFFF"/>
        </w:rPr>
        <w:t>.</w:t>
      </w:r>
    </w:p>
    <w:p w14:paraId="4A725B25" w14:textId="77777777" w:rsidR="00D25CF8" w:rsidRDefault="00D25CF8" w:rsidP="00841616">
      <w:pPr>
        <w:ind w:left="4536"/>
        <w:jc w:val="both"/>
        <w:rPr>
          <w:rFonts w:cs="Arial"/>
          <w:color w:val="000000"/>
          <w:szCs w:val="21"/>
          <w:shd w:val="clear" w:color="auto" w:fill="FFFFFF"/>
        </w:rPr>
      </w:pPr>
    </w:p>
    <w:p w14:paraId="201F721C" w14:textId="77777777" w:rsidR="00D25CF8" w:rsidRDefault="00D25CF8" w:rsidP="00841616">
      <w:pPr>
        <w:ind w:left="4536"/>
        <w:jc w:val="both"/>
        <w:rPr>
          <w:rFonts w:cs="Arial"/>
          <w:color w:val="000000"/>
          <w:szCs w:val="21"/>
          <w:shd w:val="clear" w:color="auto" w:fill="FFFFFF"/>
        </w:rPr>
      </w:pPr>
    </w:p>
    <w:p w14:paraId="71696393" w14:textId="44D0B627" w:rsidR="00841616" w:rsidRPr="00D25CF8" w:rsidRDefault="00D25CF8" w:rsidP="00841616">
      <w:pPr>
        <w:ind w:left="4536"/>
        <w:jc w:val="both"/>
      </w:pPr>
      <w:r>
        <w:rPr>
          <w:rFonts w:cs="Arial"/>
          <w:color w:val="000000"/>
          <w:szCs w:val="21"/>
          <w:shd w:val="clear" w:color="auto" w:fill="FFFFFF"/>
        </w:rPr>
        <w:t>Orientador:</w:t>
      </w:r>
      <w:r w:rsidR="00EE4F16">
        <w:rPr>
          <w:rFonts w:cs="Arial"/>
          <w:color w:val="000000"/>
          <w:szCs w:val="21"/>
          <w:shd w:val="clear" w:color="auto" w:fill="FFFFFF"/>
        </w:rPr>
        <w:t xml:space="preserve"> </w:t>
      </w:r>
      <w:r w:rsidR="0040412B">
        <w:rPr>
          <w:rFonts w:cs="Arial"/>
          <w:color w:val="000000"/>
          <w:szCs w:val="21"/>
          <w:shd w:val="clear" w:color="auto" w:fill="FFFFFF"/>
        </w:rPr>
        <w:t>Edson Martin Feitosa</w:t>
      </w:r>
    </w:p>
    <w:p w14:paraId="731E0293" w14:textId="77777777" w:rsidR="00D25CF8" w:rsidRDefault="00D25CF8" w:rsidP="00D25CF8">
      <w:pPr>
        <w:jc w:val="center"/>
        <w:rPr>
          <w:b/>
        </w:rPr>
      </w:pPr>
    </w:p>
    <w:p w14:paraId="6155AB20" w14:textId="77777777" w:rsidR="00D25CF8" w:rsidRDefault="00D25CF8" w:rsidP="00D25CF8">
      <w:pPr>
        <w:jc w:val="center"/>
        <w:rPr>
          <w:b/>
        </w:rPr>
      </w:pPr>
    </w:p>
    <w:p w14:paraId="2E92CFDB" w14:textId="77777777" w:rsidR="00D25CF8" w:rsidRDefault="00D25CF8" w:rsidP="00D25CF8">
      <w:pPr>
        <w:jc w:val="center"/>
        <w:rPr>
          <w:b/>
        </w:rPr>
      </w:pPr>
    </w:p>
    <w:p w14:paraId="513CC73E" w14:textId="77777777" w:rsidR="00D25CF8" w:rsidRDefault="00D25CF8" w:rsidP="00D25CF8">
      <w:pPr>
        <w:jc w:val="center"/>
        <w:rPr>
          <w:b/>
        </w:rPr>
      </w:pPr>
    </w:p>
    <w:p w14:paraId="23B488B1" w14:textId="77777777" w:rsidR="00D25CF8" w:rsidRDefault="00D25CF8" w:rsidP="00D25CF8">
      <w:pPr>
        <w:jc w:val="center"/>
        <w:rPr>
          <w:b/>
        </w:rPr>
      </w:pPr>
    </w:p>
    <w:p w14:paraId="5FECA8BE" w14:textId="77777777" w:rsidR="00D25CF8" w:rsidRDefault="00D25CF8" w:rsidP="00D25CF8">
      <w:pPr>
        <w:jc w:val="center"/>
        <w:rPr>
          <w:b/>
        </w:rPr>
      </w:pPr>
    </w:p>
    <w:p w14:paraId="151274F1" w14:textId="77777777" w:rsidR="00D25CF8" w:rsidRDefault="00D25CF8" w:rsidP="00D25CF8">
      <w:pPr>
        <w:jc w:val="center"/>
        <w:rPr>
          <w:b/>
        </w:rPr>
      </w:pPr>
    </w:p>
    <w:p w14:paraId="001CF4F5" w14:textId="77777777" w:rsidR="00D25CF8" w:rsidRDefault="00D25CF8" w:rsidP="00D25CF8">
      <w:pPr>
        <w:jc w:val="center"/>
        <w:rPr>
          <w:b/>
        </w:rPr>
      </w:pPr>
    </w:p>
    <w:p w14:paraId="71EDFF57" w14:textId="77777777" w:rsidR="00D25CF8" w:rsidRDefault="00D25CF8" w:rsidP="00D25CF8">
      <w:pPr>
        <w:jc w:val="center"/>
        <w:rPr>
          <w:b/>
        </w:rPr>
      </w:pPr>
    </w:p>
    <w:p w14:paraId="5269B07B" w14:textId="77777777" w:rsidR="00D25CF8" w:rsidRDefault="00D25CF8" w:rsidP="00D25CF8">
      <w:pPr>
        <w:jc w:val="center"/>
        <w:rPr>
          <w:b/>
        </w:rPr>
      </w:pPr>
    </w:p>
    <w:p w14:paraId="3BA43AEC" w14:textId="77777777" w:rsidR="00D25CF8" w:rsidRDefault="00D25CF8" w:rsidP="00D25CF8">
      <w:pPr>
        <w:jc w:val="center"/>
        <w:rPr>
          <w:b/>
        </w:rPr>
      </w:pPr>
    </w:p>
    <w:p w14:paraId="26753A37" w14:textId="77777777" w:rsidR="00D25CF8" w:rsidRDefault="00D25CF8" w:rsidP="00D25CF8">
      <w:pPr>
        <w:jc w:val="center"/>
        <w:rPr>
          <w:b/>
        </w:rPr>
      </w:pPr>
    </w:p>
    <w:p w14:paraId="7A471895" w14:textId="77777777" w:rsidR="00D25CF8" w:rsidRDefault="00D25CF8" w:rsidP="00D25CF8">
      <w:pPr>
        <w:jc w:val="center"/>
        <w:rPr>
          <w:b/>
        </w:rPr>
      </w:pPr>
    </w:p>
    <w:p w14:paraId="14870CB5" w14:textId="77777777" w:rsidR="00D25CF8" w:rsidRDefault="00D25CF8" w:rsidP="00D25CF8">
      <w:pPr>
        <w:jc w:val="center"/>
        <w:rPr>
          <w:b/>
        </w:rPr>
      </w:pPr>
    </w:p>
    <w:p w14:paraId="1BFF49E8" w14:textId="77777777" w:rsidR="00D25CF8" w:rsidRDefault="00D25CF8" w:rsidP="00D25CF8">
      <w:pPr>
        <w:jc w:val="center"/>
        <w:rPr>
          <w:b/>
        </w:rPr>
      </w:pPr>
    </w:p>
    <w:p w14:paraId="2BC30E11" w14:textId="77777777" w:rsidR="00D25CF8" w:rsidRDefault="00D25CF8" w:rsidP="00D25CF8">
      <w:pPr>
        <w:jc w:val="center"/>
        <w:rPr>
          <w:b/>
        </w:rPr>
      </w:pPr>
    </w:p>
    <w:p w14:paraId="74FF7245" w14:textId="77777777" w:rsidR="00D25CF8" w:rsidRDefault="00D25CF8" w:rsidP="00D25CF8">
      <w:pPr>
        <w:jc w:val="center"/>
        <w:rPr>
          <w:b/>
        </w:rPr>
      </w:pPr>
    </w:p>
    <w:p w14:paraId="06CFC7F1" w14:textId="77777777" w:rsidR="00D25CF8" w:rsidRDefault="00D25CF8" w:rsidP="00D25CF8">
      <w:pPr>
        <w:jc w:val="center"/>
        <w:rPr>
          <w:b/>
        </w:rPr>
      </w:pPr>
    </w:p>
    <w:p w14:paraId="6C361A3A" w14:textId="77777777" w:rsidR="00D25CF8" w:rsidRDefault="00D25CF8" w:rsidP="00D25CF8">
      <w:pPr>
        <w:jc w:val="center"/>
        <w:rPr>
          <w:b/>
        </w:rPr>
      </w:pPr>
    </w:p>
    <w:p w14:paraId="72990D51" w14:textId="77777777" w:rsidR="00D25CF8" w:rsidRDefault="00D25CF8" w:rsidP="00D25CF8">
      <w:pPr>
        <w:jc w:val="center"/>
        <w:rPr>
          <w:b/>
        </w:rPr>
      </w:pPr>
    </w:p>
    <w:p w14:paraId="74A0CC24" w14:textId="77777777" w:rsidR="00D25CF8" w:rsidRDefault="00D25CF8" w:rsidP="00D25CF8">
      <w:pPr>
        <w:jc w:val="center"/>
        <w:rPr>
          <w:b/>
        </w:rPr>
      </w:pPr>
    </w:p>
    <w:p w14:paraId="57C47AB0" w14:textId="77777777" w:rsidR="00D25CF8" w:rsidRDefault="00D25CF8" w:rsidP="00D25CF8">
      <w:pPr>
        <w:jc w:val="center"/>
        <w:rPr>
          <w:b/>
        </w:rPr>
      </w:pPr>
    </w:p>
    <w:p w14:paraId="27A38449" w14:textId="77777777" w:rsidR="00D25CF8" w:rsidRDefault="00D25CF8" w:rsidP="00D25CF8">
      <w:pPr>
        <w:jc w:val="center"/>
        <w:rPr>
          <w:b/>
        </w:rPr>
      </w:pPr>
    </w:p>
    <w:p w14:paraId="4716AFE6" w14:textId="77777777" w:rsidR="00D25CF8" w:rsidRDefault="00D25CF8" w:rsidP="00D25CF8">
      <w:pPr>
        <w:jc w:val="center"/>
        <w:rPr>
          <w:b/>
        </w:rPr>
      </w:pPr>
      <w:r>
        <w:rPr>
          <w:b/>
        </w:rPr>
        <w:t>Sorocaba/SP</w:t>
      </w:r>
    </w:p>
    <w:p w14:paraId="4C66DA0E" w14:textId="70EAE5FB" w:rsidR="0071148B" w:rsidRDefault="00847DB7" w:rsidP="00307998">
      <w:pPr>
        <w:jc w:val="center"/>
      </w:pPr>
      <w:r>
        <w:rPr>
          <w:b/>
        </w:rPr>
        <w:t>2021</w:t>
      </w:r>
    </w:p>
    <w:p w14:paraId="5DEDD4A4" w14:textId="05801F37" w:rsidR="003739FE" w:rsidRDefault="003739FE" w:rsidP="00E4472C">
      <w:r>
        <w:br w:type="page"/>
      </w:r>
    </w:p>
    <w:p w14:paraId="166CEEB8" w14:textId="77777777" w:rsidR="000F619A" w:rsidRDefault="000F619A" w:rsidP="000F619A">
      <w:pPr>
        <w:jc w:val="center"/>
        <w:rPr>
          <w:b/>
        </w:rPr>
      </w:pPr>
      <w:r>
        <w:rPr>
          <w:b/>
        </w:rPr>
        <w:lastRenderedPageBreak/>
        <w:t>Gustavo Bañares de Bacco, Enzo Leite Scalabrini e Giovana Leite Scalabrini</w:t>
      </w:r>
    </w:p>
    <w:p w14:paraId="66FAF320" w14:textId="77777777" w:rsidR="00A22F1A" w:rsidRDefault="00A22F1A" w:rsidP="00A22F1A">
      <w:pPr>
        <w:jc w:val="center"/>
        <w:rPr>
          <w:b/>
        </w:rPr>
      </w:pPr>
    </w:p>
    <w:p w14:paraId="07C9A00C" w14:textId="77777777" w:rsidR="00A93E46" w:rsidRDefault="00A93E46" w:rsidP="00A93E46">
      <w:pPr>
        <w:jc w:val="center"/>
        <w:rPr>
          <w:b/>
        </w:rPr>
      </w:pPr>
    </w:p>
    <w:p w14:paraId="5D0D968B" w14:textId="77777777" w:rsidR="00A93E46" w:rsidRDefault="00A93E46" w:rsidP="00A93E46">
      <w:pPr>
        <w:jc w:val="center"/>
        <w:rPr>
          <w:b/>
        </w:rPr>
      </w:pPr>
    </w:p>
    <w:p w14:paraId="6D553673" w14:textId="77777777" w:rsidR="00A93E46" w:rsidRDefault="00A93E46" w:rsidP="00A93E46">
      <w:pPr>
        <w:jc w:val="center"/>
        <w:rPr>
          <w:b/>
        </w:rPr>
      </w:pPr>
    </w:p>
    <w:p w14:paraId="7916BF74" w14:textId="77777777" w:rsidR="00A93E46" w:rsidRDefault="00A93E46" w:rsidP="00A93E46">
      <w:pPr>
        <w:jc w:val="center"/>
        <w:rPr>
          <w:b/>
        </w:rPr>
      </w:pPr>
    </w:p>
    <w:p w14:paraId="78BBB1B5" w14:textId="77777777" w:rsidR="00A93E46" w:rsidRDefault="00A93E46" w:rsidP="00A93E46">
      <w:pPr>
        <w:jc w:val="center"/>
        <w:rPr>
          <w:b/>
        </w:rPr>
      </w:pPr>
    </w:p>
    <w:p w14:paraId="539D7499" w14:textId="77777777" w:rsidR="00A93E46" w:rsidRDefault="00A93E46" w:rsidP="00A93E46">
      <w:pPr>
        <w:jc w:val="center"/>
        <w:rPr>
          <w:b/>
        </w:rPr>
      </w:pPr>
    </w:p>
    <w:p w14:paraId="5D72CBBC" w14:textId="77777777" w:rsidR="00A22F1A" w:rsidRPr="00A93E46" w:rsidRDefault="00A22F1A" w:rsidP="00A22F1A">
      <w:pPr>
        <w:jc w:val="center"/>
        <w:rPr>
          <w:b/>
          <w:caps/>
        </w:rPr>
      </w:pPr>
      <w:r>
        <w:rPr>
          <w:b/>
          <w:caps/>
        </w:rPr>
        <w:t>CONTROLE DE VENDAS E ESTOQUE PARA CANTINA</w:t>
      </w:r>
    </w:p>
    <w:p w14:paraId="39BC0AF5" w14:textId="490199B7" w:rsidR="00A93E46" w:rsidRPr="00FE5014" w:rsidRDefault="00A93E46" w:rsidP="00A93E46">
      <w:pPr>
        <w:jc w:val="center"/>
        <w:rPr>
          <w:b/>
          <w:caps/>
        </w:rPr>
      </w:pPr>
    </w:p>
    <w:p w14:paraId="7DFD22F4" w14:textId="77777777" w:rsidR="006925AD" w:rsidRDefault="006925AD" w:rsidP="006925AD">
      <w:pPr>
        <w:jc w:val="center"/>
        <w:rPr>
          <w:b/>
        </w:rPr>
      </w:pPr>
    </w:p>
    <w:p w14:paraId="7332F58E" w14:textId="77777777" w:rsidR="006925AD" w:rsidRDefault="006925AD" w:rsidP="006925AD">
      <w:pPr>
        <w:jc w:val="center"/>
        <w:rPr>
          <w:b/>
        </w:rPr>
      </w:pPr>
    </w:p>
    <w:p w14:paraId="05033FCD" w14:textId="77777777" w:rsidR="006925AD" w:rsidRDefault="006925AD" w:rsidP="006925AD">
      <w:pPr>
        <w:jc w:val="center"/>
        <w:rPr>
          <w:b/>
        </w:rPr>
      </w:pPr>
    </w:p>
    <w:p w14:paraId="68B34EA6" w14:textId="77777777" w:rsidR="006925AD" w:rsidRDefault="006925AD" w:rsidP="006925AD">
      <w:pPr>
        <w:jc w:val="center"/>
        <w:rPr>
          <w:b/>
        </w:rPr>
      </w:pPr>
    </w:p>
    <w:p w14:paraId="494CF543" w14:textId="04DD9C29" w:rsidR="00A22F1A" w:rsidRDefault="002F1F6B" w:rsidP="00A22F1A">
      <w:pPr>
        <w:ind w:left="4248" w:firstLine="288"/>
        <w:jc w:val="both"/>
        <w:rPr>
          <w:rFonts w:cs="Arial"/>
          <w:color w:val="000000"/>
          <w:szCs w:val="21"/>
          <w:shd w:val="clear" w:color="auto" w:fill="FFFFFF"/>
        </w:rPr>
      </w:pPr>
      <w:r>
        <w:rPr>
          <w:rFonts w:cs="Arial"/>
          <w:color w:val="000000"/>
          <w:szCs w:val="21"/>
          <w:shd w:val="clear" w:color="auto" w:fill="FFFFFF"/>
        </w:rPr>
        <w:t>Trabalho de Conclusão de Curso apresentado ao curso de</w:t>
      </w:r>
      <w:r w:rsidR="008835F2">
        <w:rPr>
          <w:rFonts w:cs="Arial"/>
          <w:color w:val="000000"/>
          <w:szCs w:val="21"/>
          <w:shd w:val="clear" w:color="auto" w:fill="FFFFFF"/>
        </w:rPr>
        <w:t xml:space="preserve"> </w:t>
      </w:r>
      <w:r w:rsidR="008835F2">
        <w:t>Tecnologia em Análise e Desenvolvimento de Sistema</w:t>
      </w:r>
      <w:r>
        <w:rPr>
          <w:rFonts w:cs="Arial"/>
          <w:color w:val="000000"/>
          <w:szCs w:val="21"/>
          <w:shd w:val="clear" w:color="auto" w:fill="FFFFFF"/>
        </w:rPr>
        <w:t xml:space="preserve"> </w:t>
      </w:r>
      <w:r w:rsidR="00A22F1A">
        <w:rPr>
          <w:rFonts w:cs="Arial"/>
          <w:color w:val="000000"/>
          <w:szCs w:val="21"/>
          <w:shd w:val="clear" w:color="auto" w:fill="FFFFFF"/>
          <w:lang w:val="en-US"/>
        </w:rPr>
        <w:t xml:space="preserve">da Anhanguera - Sorocaba como requisito parcial à obtenção do título de </w:t>
      </w:r>
      <w:r w:rsidR="00790C71">
        <w:rPr>
          <w:rFonts w:cs="Arial"/>
          <w:color w:val="000000"/>
          <w:szCs w:val="21"/>
          <w:shd w:val="clear" w:color="auto" w:fill="FFFFFF"/>
          <w:lang w:val="en-US"/>
        </w:rPr>
        <w:t>Tecnólogo em Análise e Desenvolvimento de Sistemas.</w:t>
      </w:r>
    </w:p>
    <w:p w14:paraId="41DD1277" w14:textId="2869F272" w:rsidR="006925AD" w:rsidRDefault="006925AD" w:rsidP="006925AD">
      <w:pPr>
        <w:ind w:left="4536"/>
        <w:jc w:val="both"/>
        <w:rPr>
          <w:rFonts w:cs="Arial"/>
          <w:color w:val="000000"/>
          <w:szCs w:val="21"/>
          <w:shd w:val="clear" w:color="auto" w:fill="FFFFFF"/>
        </w:rPr>
      </w:pPr>
    </w:p>
    <w:p w14:paraId="591A491A" w14:textId="77777777" w:rsidR="006925AD" w:rsidRDefault="006925AD" w:rsidP="006925AD">
      <w:pPr>
        <w:ind w:left="4536"/>
        <w:jc w:val="both"/>
        <w:rPr>
          <w:rFonts w:cs="Arial"/>
          <w:color w:val="000000"/>
          <w:szCs w:val="21"/>
          <w:shd w:val="clear" w:color="auto" w:fill="FFFFFF"/>
        </w:rPr>
      </w:pPr>
    </w:p>
    <w:p w14:paraId="60735D89" w14:textId="77777777" w:rsidR="006925AD" w:rsidRPr="00D25CF8" w:rsidRDefault="006925AD" w:rsidP="006925AD">
      <w:pPr>
        <w:ind w:left="4536"/>
        <w:jc w:val="both"/>
      </w:pPr>
      <w:r>
        <w:rPr>
          <w:rFonts w:cs="Arial"/>
          <w:color w:val="000000"/>
          <w:szCs w:val="21"/>
          <w:shd w:val="clear" w:color="auto" w:fill="FFFFFF"/>
        </w:rPr>
        <w:t>Aprovado em:</w:t>
      </w:r>
      <w:r w:rsidR="001B411B">
        <w:rPr>
          <w:rFonts w:cs="Arial"/>
          <w:color w:val="000000"/>
          <w:szCs w:val="21"/>
          <w:shd w:val="clear" w:color="auto" w:fill="FFFFFF"/>
        </w:rPr>
        <w:t>&lt;&lt;Data de aprovação&gt;&gt;</w:t>
      </w:r>
      <w:r w:rsidRPr="00D25CF8">
        <w:rPr>
          <w:rStyle w:val="apple-converted-space"/>
          <w:rFonts w:cs="Arial"/>
          <w:color w:val="000000"/>
          <w:szCs w:val="21"/>
          <w:shd w:val="clear" w:color="auto" w:fill="FFFFFF"/>
        </w:rPr>
        <w:t> </w:t>
      </w:r>
    </w:p>
    <w:p w14:paraId="44D82A9C" w14:textId="77777777" w:rsidR="006925AD" w:rsidRDefault="006925AD" w:rsidP="006925AD">
      <w:pPr>
        <w:jc w:val="center"/>
        <w:rPr>
          <w:b/>
        </w:rPr>
      </w:pPr>
    </w:p>
    <w:p w14:paraId="33E77458" w14:textId="77777777" w:rsidR="006925AD" w:rsidRDefault="006925AD" w:rsidP="006925AD">
      <w:pPr>
        <w:jc w:val="center"/>
        <w:rPr>
          <w:b/>
        </w:rPr>
      </w:pPr>
    </w:p>
    <w:p w14:paraId="51672D5C" w14:textId="77777777" w:rsidR="006925AD" w:rsidRDefault="006925AD" w:rsidP="006925AD">
      <w:pPr>
        <w:jc w:val="center"/>
      </w:pPr>
      <w:r>
        <w:t xml:space="preserve">BANCA EXAMINADORA: </w:t>
      </w:r>
    </w:p>
    <w:p w14:paraId="7E43F0A5" w14:textId="77777777" w:rsidR="006925AD" w:rsidRDefault="006925AD" w:rsidP="006925AD">
      <w:pPr>
        <w:jc w:val="center"/>
      </w:pPr>
    </w:p>
    <w:p w14:paraId="0F73DC0F" w14:textId="77777777" w:rsidR="006925AD" w:rsidRDefault="006925AD" w:rsidP="006925AD">
      <w:pPr>
        <w:jc w:val="center"/>
      </w:pPr>
    </w:p>
    <w:p w14:paraId="6ACDF780" w14:textId="77777777" w:rsidR="006925AD" w:rsidRDefault="006925AD" w:rsidP="006925AD">
      <w:pPr>
        <w:jc w:val="center"/>
      </w:pPr>
    </w:p>
    <w:p w14:paraId="7A9CD159" w14:textId="77777777" w:rsidR="006925AD" w:rsidRDefault="006925AD" w:rsidP="006925AD">
      <w:pPr>
        <w:jc w:val="center"/>
      </w:pPr>
      <w:r>
        <w:t xml:space="preserve">Prof.(a) </w:t>
      </w:r>
      <w:r w:rsidR="001B411B">
        <w:t>&lt;&lt;Titulação e nome completo do orientador&gt;&gt;</w:t>
      </w:r>
    </w:p>
    <w:p w14:paraId="6D183A3E" w14:textId="77777777" w:rsidR="006925AD" w:rsidRDefault="002F1F6B" w:rsidP="006925AD">
      <w:pPr>
        <w:jc w:val="center"/>
      </w:pPr>
      <w:r>
        <w:t>Faculdade Anhanguera</w:t>
      </w:r>
    </w:p>
    <w:p w14:paraId="557F408D" w14:textId="77777777" w:rsidR="006925AD" w:rsidRDefault="006925AD" w:rsidP="006925AD">
      <w:pPr>
        <w:jc w:val="center"/>
      </w:pPr>
    </w:p>
    <w:p w14:paraId="0DDC4DF2" w14:textId="77777777" w:rsidR="00862CA8" w:rsidRDefault="00862CA8" w:rsidP="006925AD">
      <w:pPr>
        <w:jc w:val="center"/>
      </w:pPr>
    </w:p>
    <w:p w14:paraId="57A705E5" w14:textId="77777777" w:rsidR="00862CA8" w:rsidRDefault="00862CA8" w:rsidP="006925AD">
      <w:pPr>
        <w:jc w:val="center"/>
      </w:pPr>
    </w:p>
    <w:p w14:paraId="3D99F8E2" w14:textId="77777777" w:rsidR="00862CA8" w:rsidRDefault="00862CA8" w:rsidP="00862CA8">
      <w:pPr>
        <w:jc w:val="center"/>
      </w:pPr>
      <w:r>
        <w:t xml:space="preserve">Prof.(a) </w:t>
      </w:r>
      <w:r w:rsidR="009913EA">
        <w:t>Nome Completo do(a) Examinador(a)</w:t>
      </w:r>
    </w:p>
    <w:p w14:paraId="56EDD602" w14:textId="77777777" w:rsidR="00862CA8" w:rsidRDefault="00862CA8" w:rsidP="00862CA8">
      <w:pPr>
        <w:jc w:val="center"/>
      </w:pPr>
      <w:r>
        <w:t xml:space="preserve">Instituição a que ele(a) pertence </w:t>
      </w:r>
    </w:p>
    <w:p w14:paraId="7D37F7BE" w14:textId="77777777" w:rsidR="00862CA8" w:rsidRDefault="00862CA8" w:rsidP="00270B89"/>
    <w:p w14:paraId="67283F3D" w14:textId="77777777" w:rsidR="00862CA8" w:rsidRDefault="00862CA8" w:rsidP="00270B89"/>
    <w:p w14:paraId="0E0EF3E2" w14:textId="77777777" w:rsidR="00862CA8" w:rsidRDefault="00862CA8" w:rsidP="00270B89"/>
    <w:p w14:paraId="6EAEEE14" w14:textId="77777777" w:rsidR="00862CA8" w:rsidRDefault="00862CA8" w:rsidP="00862CA8">
      <w:pPr>
        <w:jc w:val="center"/>
      </w:pPr>
      <w:r>
        <w:t xml:space="preserve">Prof.(a) Dr.(a) Nome Completo do(a) Examinador(a) </w:t>
      </w:r>
    </w:p>
    <w:p w14:paraId="47F07252" w14:textId="77777777" w:rsidR="00862CA8" w:rsidRDefault="00862CA8" w:rsidP="00862CA8">
      <w:pPr>
        <w:jc w:val="center"/>
      </w:pPr>
      <w:r>
        <w:t xml:space="preserve">Instituição a que ele(a) pertence </w:t>
      </w:r>
    </w:p>
    <w:p w14:paraId="6E5E93C5" w14:textId="77777777" w:rsidR="00862CA8" w:rsidRDefault="00862CA8" w:rsidP="00862CA8">
      <w:pPr>
        <w:jc w:val="center"/>
      </w:pPr>
    </w:p>
    <w:p w14:paraId="3D57E08E" w14:textId="77777777" w:rsidR="006925AD" w:rsidRDefault="006925AD" w:rsidP="006925AD">
      <w:pPr>
        <w:jc w:val="center"/>
      </w:pPr>
    </w:p>
    <w:p w14:paraId="6F4E8851" w14:textId="77777777" w:rsidR="003739FE" w:rsidRDefault="003739FE" w:rsidP="006925AD">
      <w:pPr>
        <w:jc w:val="center"/>
      </w:pPr>
      <w:r>
        <w:br w:type="page"/>
      </w:r>
    </w:p>
    <w:p w14:paraId="32D0785F" w14:textId="77777777" w:rsidR="006925AD" w:rsidRDefault="006925AD" w:rsidP="006925AD">
      <w:pPr>
        <w:ind w:left="4536"/>
      </w:pPr>
    </w:p>
    <w:p w14:paraId="02A6B28D" w14:textId="77777777" w:rsidR="006925AD" w:rsidRDefault="006925AD" w:rsidP="006925AD">
      <w:pPr>
        <w:ind w:left="4536"/>
      </w:pPr>
    </w:p>
    <w:p w14:paraId="501C7D20" w14:textId="77777777" w:rsidR="006925AD" w:rsidRDefault="006925AD" w:rsidP="006925AD">
      <w:pPr>
        <w:ind w:left="4536"/>
      </w:pPr>
    </w:p>
    <w:p w14:paraId="6FF90D6A" w14:textId="77777777" w:rsidR="006925AD" w:rsidRDefault="006925AD" w:rsidP="006925AD">
      <w:pPr>
        <w:ind w:left="4536"/>
      </w:pPr>
    </w:p>
    <w:p w14:paraId="408495B7" w14:textId="77777777" w:rsidR="006925AD" w:rsidRDefault="006925AD" w:rsidP="006925AD">
      <w:pPr>
        <w:ind w:left="4536"/>
      </w:pPr>
    </w:p>
    <w:p w14:paraId="39707136" w14:textId="77777777" w:rsidR="006925AD" w:rsidRDefault="006925AD" w:rsidP="006925AD">
      <w:pPr>
        <w:ind w:left="4536"/>
      </w:pPr>
    </w:p>
    <w:p w14:paraId="29B3F564" w14:textId="77777777" w:rsidR="006925AD" w:rsidRDefault="006925AD" w:rsidP="006925AD">
      <w:pPr>
        <w:ind w:left="4536"/>
      </w:pPr>
    </w:p>
    <w:p w14:paraId="77D9CFD2" w14:textId="77777777" w:rsidR="006925AD" w:rsidRDefault="006925AD" w:rsidP="006925AD">
      <w:pPr>
        <w:ind w:left="4536"/>
      </w:pPr>
    </w:p>
    <w:p w14:paraId="7A06AAF7" w14:textId="77777777" w:rsidR="006925AD" w:rsidRDefault="006925AD" w:rsidP="006925AD">
      <w:pPr>
        <w:ind w:left="4536"/>
      </w:pPr>
    </w:p>
    <w:p w14:paraId="6CD9B359" w14:textId="77777777" w:rsidR="006925AD" w:rsidRDefault="006925AD" w:rsidP="006925AD">
      <w:pPr>
        <w:ind w:left="4536"/>
      </w:pPr>
    </w:p>
    <w:p w14:paraId="76C253A4" w14:textId="77777777" w:rsidR="006925AD" w:rsidRDefault="006925AD" w:rsidP="006925AD">
      <w:pPr>
        <w:ind w:left="4536"/>
      </w:pPr>
    </w:p>
    <w:p w14:paraId="180FB397" w14:textId="77777777" w:rsidR="006925AD" w:rsidRDefault="006925AD" w:rsidP="006925AD">
      <w:pPr>
        <w:ind w:left="4536"/>
      </w:pPr>
    </w:p>
    <w:p w14:paraId="2D6968D2" w14:textId="77777777" w:rsidR="006925AD" w:rsidRDefault="006925AD" w:rsidP="006925AD">
      <w:pPr>
        <w:ind w:left="4536"/>
      </w:pPr>
    </w:p>
    <w:p w14:paraId="3FE70646" w14:textId="77777777" w:rsidR="006925AD" w:rsidRDefault="006925AD" w:rsidP="006925AD">
      <w:pPr>
        <w:ind w:left="4536"/>
      </w:pPr>
    </w:p>
    <w:p w14:paraId="1CE877EF" w14:textId="77777777" w:rsidR="006925AD" w:rsidRDefault="006925AD" w:rsidP="006925AD">
      <w:pPr>
        <w:ind w:left="4536"/>
      </w:pPr>
    </w:p>
    <w:p w14:paraId="1D4DD0C3" w14:textId="77777777" w:rsidR="006925AD" w:rsidRDefault="006925AD" w:rsidP="006925AD">
      <w:pPr>
        <w:ind w:left="4536"/>
      </w:pPr>
    </w:p>
    <w:p w14:paraId="4D4E8083" w14:textId="77777777" w:rsidR="006925AD" w:rsidRDefault="006925AD" w:rsidP="006925AD">
      <w:pPr>
        <w:ind w:left="4536"/>
      </w:pPr>
    </w:p>
    <w:p w14:paraId="57A4F9DB" w14:textId="77777777" w:rsidR="006925AD" w:rsidRDefault="006925AD" w:rsidP="006925AD">
      <w:pPr>
        <w:ind w:left="4536"/>
      </w:pPr>
    </w:p>
    <w:p w14:paraId="6F121F59" w14:textId="77777777" w:rsidR="006925AD" w:rsidRDefault="006925AD" w:rsidP="006925AD">
      <w:pPr>
        <w:ind w:left="4536"/>
      </w:pPr>
    </w:p>
    <w:p w14:paraId="25497C8A" w14:textId="77777777" w:rsidR="006925AD" w:rsidRDefault="006925AD" w:rsidP="006925AD">
      <w:pPr>
        <w:ind w:left="4536"/>
      </w:pPr>
    </w:p>
    <w:p w14:paraId="0F3B807E" w14:textId="77777777" w:rsidR="006925AD" w:rsidRDefault="006925AD" w:rsidP="006925AD">
      <w:pPr>
        <w:ind w:left="4536"/>
      </w:pPr>
    </w:p>
    <w:p w14:paraId="78BD2AC0" w14:textId="77777777" w:rsidR="006925AD" w:rsidRDefault="006925AD" w:rsidP="006925AD">
      <w:pPr>
        <w:ind w:left="4536"/>
      </w:pPr>
    </w:p>
    <w:p w14:paraId="0C1E04CF" w14:textId="77777777" w:rsidR="006925AD" w:rsidRDefault="006925AD" w:rsidP="006925AD">
      <w:pPr>
        <w:ind w:left="4536"/>
      </w:pPr>
    </w:p>
    <w:p w14:paraId="76AB32D1" w14:textId="77777777" w:rsidR="006925AD" w:rsidRDefault="006925AD" w:rsidP="006925AD">
      <w:pPr>
        <w:ind w:left="4536"/>
      </w:pPr>
    </w:p>
    <w:p w14:paraId="20C96FEB" w14:textId="77777777" w:rsidR="006925AD" w:rsidRDefault="006925AD" w:rsidP="006925AD">
      <w:pPr>
        <w:ind w:left="4536"/>
      </w:pPr>
    </w:p>
    <w:p w14:paraId="6AD744BD" w14:textId="77777777" w:rsidR="006925AD" w:rsidRDefault="006925AD" w:rsidP="006925AD">
      <w:pPr>
        <w:ind w:left="4536"/>
      </w:pPr>
    </w:p>
    <w:p w14:paraId="5F74F39B" w14:textId="77777777" w:rsidR="006925AD" w:rsidRDefault="006925AD" w:rsidP="006925AD">
      <w:pPr>
        <w:ind w:left="4536"/>
      </w:pPr>
    </w:p>
    <w:p w14:paraId="24B25F58" w14:textId="77777777" w:rsidR="006925AD" w:rsidRDefault="006925AD" w:rsidP="006925AD">
      <w:pPr>
        <w:ind w:left="4536"/>
      </w:pPr>
    </w:p>
    <w:p w14:paraId="6A008B3B" w14:textId="77777777" w:rsidR="006925AD" w:rsidRDefault="006925AD" w:rsidP="006925AD">
      <w:pPr>
        <w:ind w:left="4536"/>
      </w:pPr>
    </w:p>
    <w:p w14:paraId="31EA5597" w14:textId="77777777" w:rsidR="006925AD" w:rsidRDefault="006925AD" w:rsidP="006925AD">
      <w:pPr>
        <w:ind w:left="4536"/>
      </w:pPr>
    </w:p>
    <w:p w14:paraId="05E23EB3" w14:textId="77777777" w:rsidR="006925AD" w:rsidRDefault="006925AD" w:rsidP="006925AD">
      <w:pPr>
        <w:ind w:left="4536"/>
      </w:pPr>
    </w:p>
    <w:p w14:paraId="538C1F62" w14:textId="77777777" w:rsidR="006925AD" w:rsidRDefault="006925AD" w:rsidP="006925AD">
      <w:pPr>
        <w:ind w:left="4536"/>
      </w:pPr>
    </w:p>
    <w:p w14:paraId="419CE1F2" w14:textId="77777777" w:rsidR="006925AD" w:rsidRDefault="006925AD" w:rsidP="006925AD">
      <w:pPr>
        <w:ind w:left="4536"/>
      </w:pPr>
    </w:p>
    <w:p w14:paraId="3A94D79B" w14:textId="77777777" w:rsidR="006925AD" w:rsidRDefault="003739FE" w:rsidP="006925AD">
      <w:pPr>
        <w:ind w:left="4536"/>
        <w:jc w:val="right"/>
      </w:pPr>
      <w:r>
        <w:t>D</w:t>
      </w:r>
      <w:r w:rsidR="006925AD">
        <w:t>edico...</w:t>
      </w:r>
    </w:p>
    <w:p w14:paraId="7B203537" w14:textId="77777777" w:rsidR="006925AD" w:rsidRDefault="006925AD" w:rsidP="006925AD">
      <w:pPr>
        <w:ind w:left="4536"/>
        <w:jc w:val="right"/>
      </w:pPr>
    </w:p>
    <w:p w14:paraId="1DA66C01" w14:textId="77777777" w:rsidR="003739FE" w:rsidRDefault="003739FE" w:rsidP="006925AD">
      <w:pPr>
        <w:ind w:left="4536"/>
      </w:pPr>
      <w:r>
        <w:br w:type="page"/>
      </w:r>
    </w:p>
    <w:p w14:paraId="148A20EE" w14:textId="77777777" w:rsidR="003739FE" w:rsidRPr="006925AD" w:rsidRDefault="003739FE" w:rsidP="006925AD">
      <w:pPr>
        <w:jc w:val="center"/>
        <w:rPr>
          <w:b/>
        </w:rPr>
      </w:pPr>
      <w:r w:rsidRPr="006925AD">
        <w:rPr>
          <w:b/>
        </w:rPr>
        <w:lastRenderedPageBreak/>
        <w:t>AGRADECIMENTOS</w:t>
      </w:r>
    </w:p>
    <w:p w14:paraId="121E17A4" w14:textId="77777777" w:rsidR="003739FE" w:rsidRDefault="003739FE" w:rsidP="00EF2BF1"/>
    <w:p w14:paraId="277DA581" w14:textId="77777777" w:rsidR="006925AD" w:rsidRDefault="006925AD" w:rsidP="00EF2BF1"/>
    <w:p w14:paraId="1A42FED0" w14:textId="77777777" w:rsidR="006925AD" w:rsidRDefault="006925AD" w:rsidP="00EF2BF1">
      <w:r>
        <w:t>Agradeço...</w:t>
      </w:r>
    </w:p>
    <w:p w14:paraId="173626D7" w14:textId="77777777" w:rsidR="006925AD" w:rsidRDefault="006925AD" w:rsidP="00EF2BF1"/>
    <w:p w14:paraId="137CBF34" w14:textId="77777777" w:rsidR="003739FE" w:rsidRDefault="003739FE">
      <w:pPr>
        <w:spacing w:after="200" w:line="276" w:lineRule="auto"/>
      </w:pPr>
      <w:r>
        <w:br w:type="page"/>
      </w:r>
    </w:p>
    <w:p w14:paraId="33BFF11A" w14:textId="77777777" w:rsidR="006925AD" w:rsidRDefault="006925AD" w:rsidP="006925AD">
      <w:pPr>
        <w:ind w:left="4536"/>
      </w:pPr>
    </w:p>
    <w:p w14:paraId="659149A9" w14:textId="77777777" w:rsidR="006925AD" w:rsidRDefault="006925AD" w:rsidP="006925AD">
      <w:pPr>
        <w:ind w:left="4536"/>
      </w:pPr>
    </w:p>
    <w:p w14:paraId="11C3C2B9" w14:textId="77777777" w:rsidR="006925AD" w:rsidRDefault="006925AD" w:rsidP="006925AD">
      <w:pPr>
        <w:ind w:left="4536"/>
      </w:pPr>
    </w:p>
    <w:p w14:paraId="1E11DD05" w14:textId="77777777" w:rsidR="006925AD" w:rsidRDefault="006925AD" w:rsidP="006925AD">
      <w:pPr>
        <w:ind w:left="4536"/>
      </w:pPr>
    </w:p>
    <w:p w14:paraId="2E58C9EE" w14:textId="77777777" w:rsidR="006925AD" w:rsidRDefault="006925AD" w:rsidP="006925AD">
      <w:pPr>
        <w:ind w:left="4536"/>
      </w:pPr>
    </w:p>
    <w:p w14:paraId="1F478362" w14:textId="77777777" w:rsidR="006925AD" w:rsidRDefault="006925AD" w:rsidP="006925AD">
      <w:pPr>
        <w:ind w:left="4536"/>
      </w:pPr>
    </w:p>
    <w:p w14:paraId="15880ADD" w14:textId="77777777" w:rsidR="006925AD" w:rsidRDefault="006925AD" w:rsidP="006925AD">
      <w:pPr>
        <w:ind w:left="4536"/>
      </w:pPr>
    </w:p>
    <w:p w14:paraId="1F1585F9" w14:textId="77777777" w:rsidR="006925AD" w:rsidRDefault="006925AD" w:rsidP="006925AD">
      <w:pPr>
        <w:ind w:left="4536"/>
      </w:pPr>
    </w:p>
    <w:p w14:paraId="17C15217" w14:textId="77777777" w:rsidR="006925AD" w:rsidRDefault="006925AD" w:rsidP="006925AD">
      <w:pPr>
        <w:ind w:left="4536"/>
      </w:pPr>
    </w:p>
    <w:p w14:paraId="6E76EB68" w14:textId="77777777" w:rsidR="006925AD" w:rsidRDefault="006925AD" w:rsidP="006925AD">
      <w:pPr>
        <w:ind w:left="4536"/>
      </w:pPr>
    </w:p>
    <w:p w14:paraId="6331F7AE" w14:textId="77777777" w:rsidR="006925AD" w:rsidRDefault="006925AD" w:rsidP="006925AD">
      <w:pPr>
        <w:ind w:left="4536"/>
      </w:pPr>
    </w:p>
    <w:p w14:paraId="0EF7B4A4" w14:textId="77777777" w:rsidR="006925AD" w:rsidRDefault="006925AD" w:rsidP="006925AD">
      <w:pPr>
        <w:ind w:left="4536"/>
      </w:pPr>
    </w:p>
    <w:p w14:paraId="4FD9B6AB" w14:textId="77777777" w:rsidR="006925AD" w:rsidRDefault="006925AD" w:rsidP="006925AD">
      <w:pPr>
        <w:ind w:left="4536"/>
      </w:pPr>
    </w:p>
    <w:p w14:paraId="6E4195B6" w14:textId="77777777" w:rsidR="006925AD" w:rsidRDefault="006925AD" w:rsidP="006925AD">
      <w:pPr>
        <w:ind w:left="4536"/>
      </w:pPr>
    </w:p>
    <w:p w14:paraId="65194DEB" w14:textId="77777777" w:rsidR="006925AD" w:rsidRDefault="006925AD" w:rsidP="006925AD">
      <w:pPr>
        <w:ind w:left="4536"/>
      </w:pPr>
    </w:p>
    <w:p w14:paraId="16CF124E" w14:textId="77777777" w:rsidR="006925AD" w:rsidRDefault="006925AD" w:rsidP="006925AD">
      <w:pPr>
        <w:ind w:left="4536"/>
      </w:pPr>
    </w:p>
    <w:p w14:paraId="20FDFD53" w14:textId="77777777" w:rsidR="006925AD" w:rsidRDefault="006925AD" w:rsidP="006925AD">
      <w:pPr>
        <w:ind w:left="4536"/>
      </w:pPr>
    </w:p>
    <w:p w14:paraId="4AEC1B77" w14:textId="77777777" w:rsidR="006925AD" w:rsidRDefault="006925AD" w:rsidP="006925AD">
      <w:pPr>
        <w:ind w:left="4536"/>
      </w:pPr>
    </w:p>
    <w:p w14:paraId="5EE6748D" w14:textId="77777777" w:rsidR="006925AD" w:rsidRDefault="006925AD" w:rsidP="006925AD">
      <w:pPr>
        <w:ind w:left="4536"/>
      </w:pPr>
    </w:p>
    <w:p w14:paraId="4A123AA3" w14:textId="77777777" w:rsidR="006925AD" w:rsidRDefault="006925AD" w:rsidP="006925AD">
      <w:pPr>
        <w:ind w:left="4536"/>
      </w:pPr>
    </w:p>
    <w:p w14:paraId="38604AE5" w14:textId="77777777" w:rsidR="006925AD" w:rsidRDefault="006925AD" w:rsidP="006925AD">
      <w:pPr>
        <w:ind w:left="4536"/>
      </w:pPr>
    </w:p>
    <w:p w14:paraId="6125F833" w14:textId="77777777" w:rsidR="006925AD" w:rsidRDefault="006925AD" w:rsidP="006925AD">
      <w:pPr>
        <w:ind w:left="4536"/>
      </w:pPr>
    </w:p>
    <w:p w14:paraId="08AFA189" w14:textId="77777777" w:rsidR="006925AD" w:rsidRDefault="006925AD" w:rsidP="006925AD">
      <w:pPr>
        <w:ind w:left="4536"/>
      </w:pPr>
    </w:p>
    <w:p w14:paraId="54D4B28D" w14:textId="77777777" w:rsidR="006925AD" w:rsidRDefault="006925AD" w:rsidP="006925AD">
      <w:pPr>
        <w:ind w:left="4536"/>
      </w:pPr>
    </w:p>
    <w:p w14:paraId="7ED2A462" w14:textId="77777777" w:rsidR="006925AD" w:rsidRDefault="006925AD" w:rsidP="006925AD">
      <w:pPr>
        <w:ind w:left="4536"/>
      </w:pPr>
    </w:p>
    <w:p w14:paraId="71F949A5" w14:textId="77777777" w:rsidR="006925AD" w:rsidRDefault="006925AD" w:rsidP="006925AD">
      <w:pPr>
        <w:ind w:left="4536"/>
      </w:pPr>
    </w:p>
    <w:p w14:paraId="038B3D80" w14:textId="77777777" w:rsidR="006925AD" w:rsidRDefault="006925AD" w:rsidP="006925AD">
      <w:pPr>
        <w:ind w:left="4536"/>
      </w:pPr>
    </w:p>
    <w:p w14:paraId="0FC30309" w14:textId="77777777" w:rsidR="006925AD" w:rsidRDefault="006925AD" w:rsidP="006925AD">
      <w:pPr>
        <w:ind w:left="4536"/>
      </w:pPr>
    </w:p>
    <w:p w14:paraId="47583833" w14:textId="77777777" w:rsidR="006925AD" w:rsidRDefault="006925AD" w:rsidP="006925AD">
      <w:pPr>
        <w:ind w:left="4536"/>
      </w:pPr>
    </w:p>
    <w:p w14:paraId="3ABB4DB9" w14:textId="2ED20A0D" w:rsidR="006925AD" w:rsidRPr="00F92B13" w:rsidRDefault="006925AD" w:rsidP="00F92B13">
      <w:pPr>
        <w:rPr>
          <w:rFonts w:cs="Arial"/>
          <w:b/>
          <w:bCs/>
        </w:rPr>
      </w:pPr>
      <w:r w:rsidRPr="00F92B13">
        <w:rPr>
          <w:rFonts w:cs="Arial"/>
          <w:b/>
          <w:bCs/>
        </w:rPr>
        <w:t>“</w:t>
      </w:r>
      <w:r w:rsidR="00F92B13" w:rsidRPr="00F92B13">
        <w:rPr>
          <w:rFonts w:cs="Arial"/>
          <w:b/>
          <w:bCs/>
          <w:color w:val="333333"/>
          <w:shd w:val="clear" w:color="auto" w:fill="FAFAFA"/>
        </w:rPr>
        <w:t>Pensar é o trabalho mais difícil que existe. Talvez por isso tão poucos se dediquem a ele.</w:t>
      </w:r>
      <w:r w:rsidRPr="00F92B13">
        <w:rPr>
          <w:rFonts w:cs="Arial"/>
          <w:b/>
          <w:bCs/>
        </w:rPr>
        <w:t>”</w:t>
      </w:r>
    </w:p>
    <w:p w14:paraId="3EA181B5" w14:textId="77777777" w:rsidR="006925AD" w:rsidRDefault="006925AD" w:rsidP="006925AD">
      <w:pPr>
        <w:ind w:left="4536"/>
      </w:pPr>
    </w:p>
    <w:p w14:paraId="54F9CBE1" w14:textId="77777777" w:rsidR="003739FE" w:rsidRDefault="003739FE" w:rsidP="006925AD">
      <w:pPr>
        <w:ind w:left="4536"/>
      </w:pPr>
      <w:r>
        <w:br w:type="page"/>
      </w:r>
    </w:p>
    <w:p w14:paraId="0E0F4963" w14:textId="77777777" w:rsidR="003739FE" w:rsidRPr="006925AD" w:rsidRDefault="003739FE" w:rsidP="006925AD">
      <w:pPr>
        <w:jc w:val="center"/>
        <w:rPr>
          <w:b/>
        </w:rPr>
      </w:pPr>
      <w:r w:rsidRPr="006925AD">
        <w:rPr>
          <w:b/>
        </w:rPr>
        <w:lastRenderedPageBreak/>
        <w:t>RESUMO</w:t>
      </w:r>
    </w:p>
    <w:p w14:paraId="7B7F1BD9" w14:textId="77777777" w:rsidR="003739FE" w:rsidRDefault="003739FE" w:rsidP="00EF2BF1"/>
    <w:p w14:paraId="6FDEFEDE" w14:textId="62EDB340" w:rsidR="0008537B" w:rsidRPr="00B80B38" w:rsidRDefault="00FA3F07" w:rsidP="00B80B38">
      <w:pPr>
        <w:pStyle w:val="ResumoAbstract"/>
      </w:pPr>
      <w:r w:rsidRPr="00B80B38">
        <w:t xml:space="preserve"> </w:t>
      </w:r>
      <w:r w:rsidR="00BA6805" w:rsidRPr="00B80B38">
        <w:t xml:space="preserve">Esse projeto </w:t>
      </w:r>
      <w:r w:rsidR="00892966" w:rsidRPr="00B80B38">
        <w:t xml:space="preserve">foi feito para solucionarmos </w:t>
      </w:r>
      <w:r w:rsidR="00A47038" w:rsidRPr="00B80B38">
        <w:t xml:space="preserve">um problema que muitas pessoas devem ter em seu </w:t>
      </w:r>
      <w:r w:rsidR="001A6D77" w:rsidRPr="00B80B38">
        <w:t>comércio</w:t>
      </w:r>
      <w:r w:rsidR="0008537B" w:rsidRPr="00B80B38">
        <w:t xml:space="preserve">. </w:t>
      </w:r>
      <w:r w:rsidR="00A63EF6" w:rsidRPr="00B80B38">
        <w:t>Indo direto ao ponto v</w:t>
      </w:r>
      <w:r w:rsidR="0008537B" w:rsidRPr="00B80B38">
        <w:t>amos criar um sistema para controle de estoque</w:t>
      </w:r>
      <w:r w:rsidR="00A46ADE" w:rsidRPr="00B80B38">
        <w:t xml:space="preserve"> devido ao crescimento </w:t>
      </w:r>
      <w:r w:rsidR="00A63EF6" w:rsidRPr="00B80B38">
        <w:t xml:space="preserve">do comércio do </w:t>
      </w:r>
      <w:commentRangeStart w:id="2"/>
      <w:r w:rsidR="00A63EF6" w:rsidRPr="00B80B38">
        <w:t>senhor</w:t>
      </w:r>
      <w:commentRangeEnd w:id="2"/>
      <w:r w:rsidR="003B5A43">
        <w:rPr>
          <w:rStyle w:val="Refdecomentrio"/>
        </w:rPr>
        <w:commentReference w:id="2"/>
      </w:r>
      <w:r w:rsidR="00A63EF6" w:rsidRPr="00B80B38">
        <w:t xml:space="preserve">  Ricardo para </w:t>
      </w:r>
      <w:r w:rsidR="00B62D76" w:rsidRPr="00B80B38">
        <w:t xml:space="preserve">ser fácil e prático </w:t>
      </w:r>
      <w:r w:rsidR="00EB3EEC" w:rsidRPr="00B80B38">
        <w:t>dele cadastrar seus produtos, fornecedores</w:t>
      </w:r>
      <w:r w:rsidR="009D5F07" w:rsidRPr="00B80B38">
        <w:t xml:space="preserve">, </w:t>
      </w:r>
      <w:r w:rsidR="002F295E" w:rsidRPr="00B80B38">
        <w:t xml:space="preserve">registrar compras e vendas </w:t>
      </w:r>
      <w:r w:rsidR="001319F1" w:rsidRPr="00B80B38">
        <w:t xml:space="preserve">e saber o lucro </w:t>
      </w:r>
      <w:r w:rsidR="00AA2F70" w:rsidRPr="00B80B38">
        <w:t>quando precisar.</w:t>
      </w:r>
    </w:p>
    <w:p w14:paraId="30CB5B1A" w14:textId="43277140" w:rsidR="006925AD" w:rsidRPr="00B80B38" w:rsidRDefault="006925AD" w:rsidP="00B80B38">
      <w:pPr>
        <w:pStyle w:val="ResumoAbstract"/>
      </w:pPr>
      <w:r w:rsidRPr="00B80B38">
        <w:t xml:space="preserve">Palavras-chave: </w:t>
      </w:r>
      <w:r w:rsidR="008551A7" w:rsidRPr="00B80B38">
        <w:t>P</w:t>
      </w:r>
      <w:r w:rsidR="002E7579" w:rsidRPr="00B80B38">
        <w:t>rojeto</w:t>
      </w:r>
      <w:r w:rsidR="00606A53" w:rsidRPr="00B80B38">
        <w:t xml:space="preserve">. </w:t>
      </w:r>
      <w:r w:rsidR="008551A7" w:rsidRPr="00B80B38">
        <w:t>C</w:t>
      </w:r>
      <w:r w:rsidR="004F0BEF" w:rsidRPr="00B80B38">
        <w:t>omércio</w:t>
      </w:r>
      <w:r w:rsidR="00606A53" w:rsidRPr="00B80B38">
        <w:t xml:space="preserve">. </w:t>
      </w:r>
      <w:r w:rsidR="008551A7" w:rsidRPr="00B80B38">
        <w:t>Controle</w:t>
      </w:r>
      <w:r w:rsidR="00606A53" w:rsidRPr="00B80B38">
        <w:t xml:space="preserve">. </w:t>
      </w:r>
      <w:r w:rsidR="008551A7" w:rsidRPr="00B80B38">
        <w:t xml:space="preserve">Estoque. </w:t>
      </w:r>
    </w:p>
    <w:p w14:paraId="0472BFFA" w14:textId="77777777" w:rsidR="003739FE" w:rsidRDefault="003739FE">
      <w:pPr>
        <w:spacing w:after="200" w:line="276" w:lineRule="auto"/>
      </w:pPr>
      <w:r>
        <w:br w:type="page"/>
      </w:r>
    </w:p>
    <w:p w14:paraId="413B90E5" w14:textId="77777777" w:rsidR="00606A53" w:rsidRDefault="00606A53" w:rsidP="00606A53">
      <w:pPr>
        <w:jc w:val="center"/>
        <w:rPr>
          <w:b/>
        </w:rPr>
      </w:pPr>
      <w:r>
        <w:rPr>
          <w:b/>
        </w:rPr>
        <w:lastRenderedPageBreak/>
        <w:t>ABSTRACT</w:t>
      </w:r>
    </w:p>
    <w:p w14:paraId="03B26618" w14:textId="77777777" w:rsidR="00946FB0" w:rsidRDefault="00946FB0" w:rsidP="00606A53">
      <w:pPr>
        <w:jc w:val="center"/>
        <w:rPr>
          <w:b/>
        </w:rPr>
      </w:pPr>
    </w:p>
    <w:p w14:paraId="7CCDC66B" w14:textId="2904E477" w:rsidR="00946FB0" w:rsidRPr="0072450C" w:rsidRDefault="0072450C" w:rsidP="00B80B38">
      <w:pPr>
        <w:pStyle w:val="ResumoAbstract"/>
      </w:pPr>
      <w:r w:rsidRPr="0072450C">
        <w:t>This project was made to solve a problem that many people must have in their business. Going straight to the point, we are going to create a system for inventory control due to the growth of Mr. Ricardo's commerce to make it easy and practical for him to register his products, suppliers, register purchases and sales and know the profit when needed.</w:t>
      </w:r>
    </w:p>
    <w:p w14:paraId="25326813" w14:textId="77777777" w:rsidR="00606A53" w:rsidRDefault="00606A53" w:rsidP="00B80B38">
      <w:pPr>
        <w:pStyle w:val="ResumoAbstract"/>
      </w:pPr>
    </w:p>
    <w:p w14:paraId="46AD67D1" w14:textId="0BE50E4F" w:rsidR="003739FE" w:rsidRDefault="004B1F13" w:rsidP="00B80B38">
      <w:pPr>
        <w:pStyle w:val="ResumoAbstract"/>
      </w:pPr>
      <w:r w:rsidRPr="00A477BA">
        <w:rPr>
          <w:b/>
          <w:lang w:val="en-US"/>
        </w:rPr>
        <w:t>Keywords</w:t>
      </w:r>
      <w:r w:rsidR="00606A53" w:rsidRPr="00A477BA">
        <w:rPr>
          <w:b/>
          <w:lang w:val="en-US"/>
        </w:rPr>
        <w:t>:</w:t>
      </w:r>
      <w:r w:rsidR="00606A53" w:rsidRPr="00A477BA">
        <w:rPr>
          <w:lang w:val="en-US"/>
        </w:rPr>
        <w:t xml:space="preserve"> </w:t>
      </w:r>
      <w:r w:rsidR="00B80B38" w:rsidRPr="00B80B38">
        <w:rPr>
          <w:lang w:val="en-US"/>
        </w:rPr>
        <w:t>Project. Business. Control. Inventory.</w:t>
      </w:r>
      <w:r w:rsidR="00606A53">
        <w:t xml:space="preserve"> </w:t>
      </w:r>
    </w:p>
    <w:p w14:paraId="05749F76" w14:textId="77777777" w:rsidR="003739FE" w:rsidRDefault="003739FE" w:rsidP="00EF2BF1"/>
    <w:p w14:paraId="709BC4EB" w14:textId="73560C6D" w:rsidR="009971D4" w:rsidRDefault="00AB2182" w:rsidP="003C7D2C">
      <w:pPr>
        <w:spacing w:after="200" w:line="276" w:lineRule="auto"/>
      </w:pPr>
      <w:r>
        <w:tab/>
      </w:r>
      <w:r>
        <w:tab/>
      </w:r>
      <w:r>
        <w:tab/>
      </w:r>
      <w:r>
        <w:tab/>
      </w:r>
      <w:r>
        <w:tab/>
      </w:r>
      <w:r>
        <w:tab/>
      </w:r>
      <w:r>
        <w:tab/>
      </w:r>
      <w:r>
        <w:tab/>
      </w:r>
      <w:r>
        <w:tab/>
      </w:r>
      <w:r>
        <w:tab/>
      </w:r>
      <w:r>
        <w:tab/>
      </w:r>
      <w:r>
        <w:tab/>
      </w:r>
      <w:r>
        <w:tab/>
      </w:r>
      <w:r>
        <w:tab/>
      </w:r>
      <w:r>
        <w:tab/>
      </w:r>
      <w:r>
        <w:tab/>
      </w:r>
      <w:r>
        <w:tab/>
      </w:r>
    </w:p>
    <w:p w14:paraId="7DA51B8A" w14:textId="3087D6EA" w:rsidR="00862CA8" w:rsidRDefault="00862CA8" w:rsidP="00AB2182">
      <w:r>
        <w:br w:type="page"/>
      </w:r>
    </w:p>
    <w:p w14:paraId="421E6F06" w14:textId="77777777" w:rsidR="003739FE" w:rsidRDefault="003739FE" w:rsidP="00D35831">
      <w:pPr>
        <w:jc w:val="center"/>
        <w:rPr>
          <w:b/>
        </w:rPr>
      </w:pPr>
      <w:r w:rsidRPr="00D35831">
        <w:rPr>
          <w:b/>
        </w:rPr>
        <w:lastRenderedPageBreak/>
        <w:t>SUMÁRIO</w:t>
      </w:r>
    </w:p>
    <w:p w14:paraId="2496169E" w14:textId="77777777" w:rsidR="00D35831" w:rsidRPr="00D35831" w:rsidRDefault="00D35831" w:rsidP="00D35831">
      <w:pPr>
        <w:jc w:val="center"/>
        <w:rPr>
          <w:b/>
        </w:rPr>
      </w:pPr>
    </w:p>
    <w:p w14:paraId="2CEE7248" w14:textId="77777777" w:rsidR="00D35831" w:rsidRDefault="00D35831" w:rsidP="00EF2BF1"/>
    <w:p w14:paraId="3E83CF71" w14:textId="20B1470F" w:rsidR="00D96AC0" w:rsidRDefault="00C02766">
      <w:pPr>
        <w:pStyle w:val="Sumrio1"/>
        <w:rPr>
          <w:rFonts w:asciiTheme="minorHAnsi" w:eastAsiaTheme="minorEastAsia" w:hAnsiTheme="minorHAnsi"/>
          <w:b w:val="0"/>
          <w:caps w:val="0"/>
          <w:sz w:val="22"/>
          <w:szCs w:val="22"/>
          <w:lang w:eastAsia="pt-BR"/>
        </w:rPr>
      </w:pPr>
      <w:r>
        <w:fldChar w:fldCharType="begin"/>
      </w:r>
      <w:r>
        <w:instrText xml:space="preserve"> TOC \o "1-3" \h \z \t "Título;1" </w:instrText>
      </w:r>
      <w:r>
        <w:fldChar w:fldCharType="separate"/>
      </w:r>
      <w:hyperlink w:anchor="_Toc87916364" w:history="1">
        <w:r w:rsidR="00D96AC0" w:rsidRPr="00F115F0">
          <w:rPr>
            <w:rStyle w:val="Hyperlink"/>
          </w:rPr>
          <w:t>Análise e Desenvolvimento de sistemas</w:t>
        </w:r>
        <w:r w:rsidR="00D96AC0">
          <w:rPr>
            <w:webHidden/>
          </w:rPr>
          <w:tab/>
        </w:r>
        <w:r w:rsidR="00D96AC0">
          <w:rPr>
            <w:webHidden/>
          </w:rPr>
          <w:fldChar w:fldCharType="begin"/>
        </w:r>
        <w:r w:rsidR="00D96AC0">
          <w:rPr>
            <w:webHidden/>
          </w:rPr>
          <w:instrText xml:space="preserve"> PAGEREF _Toc87916364 \h </w:instrText>
        </w:r>
        <w:r w:rsidR="00D96AC0">
          <w:rPr>
            <w:webHidden/>
          </w:rPr>
        </w:r>
        <w:r w:rsidR="00D96AC0">
          <w:rPr>
            <w:webHidden/>
          </w:rPr>
          <w:fldChar w:fldCharType="separate"/>
        </w:r>
        <w:r w:rsidR="00D96AC0">
          <w:rPr>
            <w:webHidden/>
          </w:rPr>
          <w:t>1</w:t>
        </w:r>
        <w:r w:rsidR="00D96AC0">
          <w:rPr>
            <w:webHidden/>
          </w:rPr>
          <w:fldChar w:fldCharType="end"/>
        </w:r>
      </w:hyperlink>
    </w:p>
    <w:p w14:paraId="61BA0A6D" w14:textId="686D2CE3" w:rsidR="00D96AC0" w:rsidRDefault="00FA5A89">
      <w:pPr>
        <w:pStyle w:val="Sumrio1"/>
        <w:rPr>
          <w:rFonts w:asciiTheme="minorHAnsi" w:eastAsiaTheme="minorEastAsia" w:hAnsiTheme="minorHAnsi"/>
          <w:b w:val="0"/>
          <w:caps w:val="0"/>
          <w:sz w:val="22"/>
          <w:szCs w:val="22"/>
          <w:lang w:eastAsia="pt-BR"/>
        </w:rPr>
      </w:pPr>
      <w:hyperlink w:anchor="_Toc87916365" w:history="1">
        <w:r w:rsidR="00D96AC0" w:rsidRPr="00F115F0">
          <w:rPr>
            <w:rStyle w:val="Hyperlink"/>
          </w:rPr>
          <w:t>1</w:t>
        </w:r>
        <w:r w:rsidR="00D96AC0">
          <w:rPr>
            <w:rFonts w:asciiTheme="minorHAnsi" w:eastAsiaTheme="minorEastAsia" w:hAnsiTheme="minorHAnsi"/>
            <w:b w:val="0"/>
            <w:caps w:val="0"/>
            <w:sz w:val="22"/>
            <w:szCs w:val="22"/>
            <w:lang w:eastAsia="pt-BR"/>
          </w:rPr>
          <w:tab/>
        </w:r>
        <w:r w:rsidR="00D96AC0" w:rsidRPr="00F115F0">
          <w:rPr>
            <w:rStyle w:val="Hyperlink"/>
          </w:rPr>
          <w:t>INTRODUÇÃO</w:t>
        </w:r>
        <w:r w:rsidR="00D96AC0">
          <w:rPr>
            <w:webHidden/>
          </w:rPr>
          <w:tab/>
        </w:r>
        <w:r w:rsidR="00D96AC0">
          <w:rPr>
            <w:webHidden/>
          </w:rPr>
          <w:fldChar w:fldCharType="begin"/>
        </w:r>
        <w:r w:rsidR="00D96AC0">
          <w:rPr>
            <w:webHidden/>
          </w:rPr>
          <w:instrText xml:space="preserve"> PAGEREF _Toc87916365 \h </w:instrText>
        </w:r>
        <w:r w:rsidR="00D96AC0">
          <w:rPr>
            <w:webHidden/>
          </w:rPr>
        </w:r>
        <w:r w:rsidR="00D96AC0">
          <w:rPr>
            <w:webHidden/>
          </w:rPr>
          <w:fldChar w:fldCharType="separate"/>
        </w:r>
        <w:r w:rsidR="00D96AC0">
          <w:rPr>
            <w:webHidden/>
          </w:rPr>
          <w:t>9</w:t>
        </w:r>
        <w:r w:rsidR="00D96AC0">
          <w:rPr>
            <w:webHidden/>
          </w:rPr>
          <w:fldChar w:fldCharType="end"/>
        </w:r>
      </w:hyperlink>
    </w:p>
    <w:p w14:paraId="392ED269" w14:textId="60119D5A" w:rsidR="00D96AC0" w:rsidRDefault="00FA5A89">
      <w:pPr>
        <w:pStyle w:val="Sumrio2"/>
        <w:rPr>
          <w:rFonts w:asciiTheme="minorHAnsi" w:eastAsiaTheme="minorEastAsia" w:hAnsiTheme="minorHAnsi"/>
          <w:b w:val="0"/>
          <w:sz w:val="22"/>
          <w:szCs w:val="22"/>
          <w:lang w:eastAsia="pt-BR"/>
        </w:rPr>
      </w:pPr>
      <w:hyperlink w:anchor="_Toc87916366" w:history="1">
        <w:r w:rsidR="00D96AC0" w:rsidRPr="00F115F0">
          <w:rPr>
            <w:rStyle w:val="Hyperlink"/>
          </w:rPr>
          <w:t>1.1</w:t>
        </w:r>
        <w:r w:rsidR="00D96AC0">
          <w:rPr>
            <w:rFonts w:asciiTheme="minorHAnsi" w:eastAsiaTheme="minorEastAsia" w:hAnsiTheme="minorHAnsi"/>
            <w:b w:val="0"/>
            <w:sz w:val="22"/>
            <w:szCs w:val="22"/>
            <w:lang w:eastAsia="pt-BR"/>
          </w:rPr>
          <w:tab/>
        </w:r>
        <w:r w:rsidR="00D96AC0" w:rsidRPr="00F115F0">
          <w:rPr>
            <w:rStyle w:val="Hyperlink"/>
          </w:rPr>
          <w:t>Descrição do problema</w:t>
        </w:r>
        <w:r w:rsidR="00D96AC0">
          <w:rPr>
            <w:webHidden/>
          </w:rPr>
          <w:tab/>
        </w:r>
        <w:r w:rsidR="00D96AC0">
          <w:rPr>
            <w:webHidden/>
          </w:rPr>
          <w:fldChar w:fldCharType="begin"/>
        </w:r>
        <w:r w:rsidR="00D96AC0">
          <w:rPr>
            <w:webHidden/>
          </w:rPr>
          <w:instrText xml:space="preserve"> PAGEREF _Toc87916366 \h </w:instrText>
        </w:r>
        <w:r w:rsidR="00D96AC0">
          <w:rPr>
            <w:webHidden/>
          </w:rPr>
        </w:r>
        <w:r w:rsidR="00D96AC0">
          <w:rPr>
            <w:webHidden/>
          </w:rPr>
          <w:fldChar w:fldCharType="separate"/>
        </w:r>
        <w:r w:rsidR="00D96AC0">
          <w:rPr>
            <w:webHidden/>
          </w:rPr>
          <w:t>9</w:t>
        </w:r>
        <w:r w:rsidR="00D96AC0">
          <w:rPr>
            <w:webHidden/>
          </w:rPr>
          <w:fldChar w:fldCharType="end"/>
        </w:r>
      </w:hyperlink>
    </w:p>
    <w:p w14:paraId="544AE5AD" w14:textId="74E8BA5E" w:rsidR="00D96AC0" w:rsidRDefault="00FA5A89">
      <w:pPr>
        <w:pStyle w:val="Sumrio1"/>
        <w:rPr>
          <w:rFonts w:asciiTheme="minorHAnsi" w:eastAsiaTheme="minorEastAsia" w:hAnsiTheme="minorHAnsi"/>
          <w:b w:val="0"/>
          <w:caps w:val="0"/>
          <w:sz w:val="22"/>
          <w:szCs w:val="22"/>
          <w:lang w:eastAsia="pt-BR"/>
        </w:rPr>
      </w:pPr>
      <w:hyperlink w:anchor="_Toc87916367" w:history="1">
        <w:r w:rsidR="00D96AC0" w:rsidRPr="00F115F0">
          <w:rPr>
            <w:rStyle w:val="Hyperlink"/>
          </w:rPr>
          <w:t>2</w:t>
        </w:r>
        <w:r w:rsidR="00D96AC0">
          <w:rPr>
            <w:rFonts w:asciiTheme="minorHAnsi" w:eastAsiaTheme="minorEastAsia" w:hAnsiTheme="minorHAnsi"/>
            <w:b w:val="0"/>
            <w:caps w:val="0"/>
            <w:sz w:val="22"/>
            <w:szCs w:val="22"/>
            <w:lang w:eastAsia="pt-BR"/>
          </w:rPr>
          <w:tab/>
        </w:r>
        <w:r w:rsidR="00D96AC0" w:rsidRPr="00F115F0">
          <w:rPr>
            <w:rStyle w:val="Hyperlink"/>
          </w:rPr>
          <w:t>Embasamento teórico</w:t>
        </w:r>
        <w:r w:rsidR="00D96AC0">
          <w:rPr>
            <w:webHidden/>
          </w:rPr>
          <w:tab/>
        </w:r>
        <w:r w:rsidR="00D96AC0">
          <w:rPr>
            <w:webHidden/>
          </w:rPr>
          <w:fldChar w:fldCharType="begin"/>
        </w:r>
        <w:r w:rsidR="00D96AC0">
          <w:rPr>
            <w:webHidden/>
          </w:rPr>
          <w:instrText xml:space="preserve"> PAGEREF _Toc87916367 \h </w:instrText>
        </w:r>
        <w:r w:rsidR="00D96AC0">
          <w:rPr>
            <w:webHidden/>
          </w:rPr>
        </w:r>
        <w:r w:rsidR="00D96AC0">
          <w:rPr>
            <w:webHidden/>
          </w:rPr>
          <w:fldChar w:fldCharType="separate"/>
        </w:r>
        <w:r w:rsidR="00D96AC0">
          <w:rPr>
            <w:webHidden/>
          </w:rPr>
          <w:t>10</w:t>
        </w:r>
        <w:r w:rsidR="00D96AC0">
          <w:rPr>
            <w:webHidden/>
          </w:rPr>
          <w:fldChar w:fldCharType="end"/>
        </w:r>
      </w:hyperlink>
    </w:p>
    <w:p w14:paraId="585A0E64" w14:textId="16A82E72" w:rsidR="00D96AC0" w:rsidRDefault="00FA5A89">
      <w:pPr>
        <w:pStyle w:val="Sumrio2"/>
        <w:rPr>
          <w:rFonts w:asciiTheme="minorHAnsi" w:eastAsiaTheme="minorEastAsia" w:hAnsiTheme="minorHAnsi"/>
          <w:b w:val="0"/>
          <w:sz w:val="22"/>
          <w:szCs w:val="22"/>
          <w:lang w:eastAsia="pt-BR"/>
        </w:rPr>
      </w:pPr>
      <w:hyperlink w:anchor="_Toc87916368" w:history="1">
        <w:r w:rsidR="00D96AC0" w:rsidRPr="00F115F0">
          <w:rPr>
            <w:rStyle w:val="Hyperlink"/>
          </w:rPr>
          <w:t>2.1</w:t>
        </w:r>
        <w:r w:rsidR="00D96AC0">
          <w:rPr>
            <w:rFonts w:asciiTheme="minorHAnsi" w:eastAsiaTheme="minorEastAsia" w:hAnsiTheme="minorHAnsi"/>
            <w:b w:val="0"/>
            <w:sz w:val="22"/>
            <w:szCs w:val="22"/>
            <w:lang w:eastAsia="pt-BR"/>
          </w:rPr>
          <w:tab/>
        </w:r>
        <w:r w:rsidR="00D96AC0" w:rsidRPr="00F115F0">
          <w:rPr>
            <w:rStyle w:val="Hyperlink"/>
          </w:rPr>
          <w:t>Levantamento de requisitos</w:t>
        </w:r>
        <w:r w:rsidR="00D96AC0">
          <w:rPr>
            <w:webHidden/>
          </w:rPr>
          <w:tab/>
        </w:r>
        <w:r w:rsidR="00D96AC0">
          <w:rPr>
            <w:webHidden/>
          </w:rPr>
          <w:fldChar w:fldCharType="begin"/>
        </w:r>
        <w:r w:rsidR="00D96AC0">
          <w:rPr>
            <w:webHidden/>
          </w:rPr>
          <w:instrText xml:space="preserve"> PAGEREF _Toc87916368 \h </w:instrText>
        </w:r>
        <w:r w:rsidR="00D96AC0">
          <w:rPr>
            <w:webHidden/>
          </w:rPr>
        </w:r>
        <w:r w:rsidR="00D96AC0">
          <w:rPr>
            <w:webHidden/>
          </w:rPr>
          <w:fldChar w:fldCharType="separate"/>
        </w:r>
        <w:r w:rsidR="00D96AC0">
          <w:rPr>
            <w:webHidden/>
          </w:rPr>
          <w:t>10</w:t>
        </w:r>
        <w:r w:rsidR="00D96AC0">
          <w:rPr>
            <w:webHidden/>
          </w:rPr>
          <w:fldChar w:fldCharType="end"/>
        </w:r>
      </w:hyperlink>
    </w:p>
    <w:p w14:paraId="11E6E56D" w14:textId="1F3BECC5" w:rsidR="00D96AC0" w:rsidRDefault="00FA5A89">
      <w:pPr>
        <w:pStyle w:val="Sumrio2"/>
        <w:rPr>
          <w:rFonts w:asciiTheme="minorHAnsi" w:eastAsiaTheme="minorEastAsia" w:hAnsiTheme="minorHAnsi"/>
          <w:b w:val="0"/>
          <w:sz w:val="22"/>
          <w:szCs w:val="22"/>
          <w:lang w:eastAsia="pt-BR"/>
        </w:rPr>
      </w:pPr>
      <w:hyperlink w:anchor="_Toc87916369" w:history="1">
        <w:r w:rsidR="00D96AC0" w:rsidRPr="00F115F0">
          <w:rPr>
            <w:rStyle w:val="Hyperlink"/>
            <w:lang w:eastAsia="pt-BR"/>
          </w:rPr>
          <w:t>2.2</w:t>
        </w:r>
        <w:r w:rsidR="00D96AC0">
          <w:rPr>
            <w:rFonts w:asciiTheme="minorHAnsi" w:eastAsiaTheme="minorEastAsia" w:hAnsiTheme="minorHAnsi"/>
            <w:b w:val="0"/>
            <w:sz w:val="22"/>
            <w:szCs w:val="22"/>
            <w:lang w:eastAsia="pt-BR"/>
          </w:rPr>
          <w:tab/>
        </w:r>
        <w:r w:rsidR="00D96AC0" w:rsidRPr="00F115F0">
          <w:rPr>
            <w:rStyle w:val="Hyperlink"/>
            <w:lang w:eastAsia="pt-BR"/>
          </w:rPr>
          <w:t>Diagrama de caso de uso – Alto nível</w:t>
        </w:r>
        <w:r w:rsidR="00D96AC0">
          <w:rPr>
            <w:webHidden/>
          </w:rPr>
          <w:tab/>
        </w:r>
        <w:r w:rsidR="00D96AC0">
          <w:rPr>
            <w:webHidden/>
          </w:rPr>
          <w:fldChar w:fldCharType="begin"/>
        </w:r>
        <w:r w:rsidR="00D96AC0">
          <w:rPr>
            <w:webHidden/>
          </w:rPr>
          <w:instrText xml:space="preserve"> PAGEREF _Toc87916369 \h </w:instrText>
        </w:r>
        <w:r w:rsidR="00D96AC0">
          <w:rPr>
            <w:webHidden/>
          </w:rPr>
        </w:r>
        <w:r w:rsidR="00D96AC0">
          <w:rPr>
            <w:webHidden/>
          </w:rPr>
          <w:fldChar w:fldCharType="separate"/>
        </w:r>
        <w:r w:rsidR="00D96AC0">
          <w:rPr>
            <w:webHidden/>
          </w:rPr>
          <w:t>12</w:t>
        </w:r>
        <w:r w:rsidR="00D96AC0">
          <w:rPr>
            <w:webHidden/>
          </w:rPr>
          <w:fldChar w:fldCharType="end"/>
        </w:r>
      </w:hyperlink>
    </w:p>
    <w:p w14:paraId="61FC4AEE" w14:textId="2C4594D6" w:rsidR="00D96AC0" w:rsidRDefault="00FA5A89">
      <w:pPr>
        <w:pStyle w:val="Sumrio2"/>
        <w:rPr>
          <w:rFonts w:asciiTheme="minorHAnsi" w:eastAsiaTheme="minorEastAsia" w:hAnsiTheme="minorHAnsi"/>
          <w:b w:val="0"/>
          <w:sz w:val="22"/>
          <w:szCs w:val="22"/>
          <w:lang w:eastAsia="pt-BR"/>
        </w:rPr>
      </w:pPr>
      <w:hyperlink w:anchor="_Toc87916370" w:history="1">
        <w:r w:rsidR="00D96AC0" w:rsidRPr="00F115F0">
          <w:rPr>
            <w:rStyle w:val="Hyperlink"/>
            <w:lang w:eastAsia="pt-BR"/>
          </w:rPr>
          <w:t>2.3</w:t>
        </w:r>
        <w:r w:rsidR="00D96AC0">
          <w:rPr>
            <w:rFonts w:asciiTheme="minorHAnsi" w:eastAsiaTheme="minorEastAsia" w:hAnsiTheme="minorHAnsi"/>
            <w:b w:val="0"/>
            <w:sz w:val="22"/>
            <w:szCs w:val="22"/>
            <w:lang w:eastAsia="pt-BR"/>
          </w:rPr>
          <w:tab/>
        </w:r>
        <w:r w:rsidR="00D96AC0" w:rsidRPr="00F115F0">
          <w:rPr>
            <w:rStyle w:val="Hyperlink"/>
            <w:lang w:eastAsia="pt-BR"/>
          </w:rPr>
          <w:t>Modelo Entidade Relacionamento</w:t>
        </w:r>
        <w:r w:rsidR="00D96AC0">
          <w:rPr>
            <w:webHidden/>
          </w:rPr>
          <w:tab/>
        </w:r>
        <w:r w:rsidR="00D96AC0">
          <w:rPr>
            <w:webHidden/>
          </w:rPr>
          <w:fldChar w:fldCharType="begin"/>
        </w:r>
        <w:r w:rsidR="00D96AC0">
          <w:rPr>
            <w:webHidden/>
          </w:rPr>
          <w:instrText xml:space="preserve"> PAGEREF _Toc87916370 \h </w:instrText>
        </w:r>
        <w:r w:rsidR="00D96AC0">
          <w:rPr>
            <w:webHidden/>
          </w:rPr>
        </w:r>
        <w:r w:rsidR="00D96AC0">
          <w:rPr>
            <w:webHidden/>
          </w:rPr>
          <w:fldChar w:fldCharType="separate"/>
        </w:r>
        <w:r w:rsidR="00D96AC0">
          <w:rPr>
            <w:webHidden/>
          </w:rPr>
          <w:t>12</w:t>
        </w:r>
        <w:r w:rsidR="00D96AC0">
          <w:rPr>
            <w:webHidden/>
          </w:rPr>
          <w:fldChar w:fldCharType="end"/>
        </w:r>
      </w:hyperlink>
    </w:p>
    <w:p w14:paraId="26D37F7A" w14:textId="5CE23368" w:rsidR="00D96AC0" w:rsidRDefault="00FA5A89">
      <w:pPr>
        <w:pStyle w:val="Sumrio2"/>
        <w:rPr>
          <w:rFonts w:asciiTheme="minorHAnsi" w:eastAsiaTheme="minorEastAsia" w:hAnsiTheme="minorHAnsi"/>
          <w:b w:val="0"/>
          <w:sz w:val="22"/>
          <w:szCs w:val="22"/>
          <w:lang w:eastAsia="pt-BR"/>
        </w:rPr>
      </w:pPr>
      <w:hyperlink w:anchor="_Toc87916371" w:history="1">
        <w:r w:rsidR="00D96AC0" w:rsidRPr="00F115F0">
          <w:rPr>
            <w:rStyle w:val="Hyperlink"/>
            <w:lang w:eastAsia="pt-BR"/>
          </w:rPr>
          <w:t>2.4</w:t>
        </w:r>
        <w:r w:rsidR="00D96AC0">
          <w:rPr>
            <w:rFonts w:asciiTheme="minorHAnsi" w:eastAsiaTheme="minorEastAsia" w:hAnsiTheme="minorHAnsi"/>
            <w:b w:val="0"/>
            <w:sz w:val="22"/>
            <w:szCs w:val="22"/>
            <w:lang w:eastAsia="pt-BR"/>
          </w:rPr>
          <w:tab/>
        </w:r>
        <w:r w:rsidR="00D96AC0" w:rsidRPr="00F115F0">
          <w:rPr>
            <w:rStyle w:val="Hyperlink"/>
            <w:lang w:eastAsia="pt-BR"/>
          </w:rPr>
          <w:t>Benchmarking</w:t>
        </w:r>
        <w:r w:rsidR="00D96AC0">
          <w:rPr>
            <w:webHidden/>
          </w:rPr>
          <w:tab/>
        </w:r>
        <w:r w:rsidR="00D96AC0">
          <w:rPr>
            <w:webHidden/>
          </w:rPr>
          <w:fldChar w:fldCharType="begin"/>
        </w:r>
        <w:r w:rsidR="00D96AC0">
          <w:rPr>
            <w:webHidden/>
          </w:rPr>
          <w:instrText xml:space="preserve"> PAGEREF _Toc87916371 \h </w:instrText>
        </w:r>
        <w:r w:rsidR="00D96AC0">
          <w:rPr>
            <w:webHidden/>
          </w:rPr>
        </w:r>
        <w:r w:rsidR="00D96AC0">
          <w:rPr>
            <w:webHidden/>
          </w:rPr>
          <w:fldChar w:fldCharType="separate"/>
        </w:r>
        <w:r w:rsidR="00D96AC0">
          <w:rPr>
            <w:webHidden/>
          </w:rPr>
          <w:t>15</w:t>
        </w:r>
        <w:r w:rsidR="00D96AC0">
          <w:rPr>
            <w:webHidden/>
          </w:rPr>
          <w:fldChar w:fldCharType="end"/>
        </w:r>
      </w:hyperlink>
    </w:p>
    <w:p w14:paraId="1ACE3E32" w14:textId="6E062EC7" w:rsidR="00D96AC0" w:rsidRDefault="00FA5A89">
      <w:pPr>
        <w:pStyle w:val="Sumrio1"/>
        <w:rPr>
          <w:rFonts w:asciiTheme="minorHAnsi" w:eastAsiaTheme="minorEastAsia" w:hAnsiTheme="minorHAnsi"/>
          <w:b w:val="0"/>
          <w:caps w:val="0"/>
          <w:sz w:val="22"/>
          <w:szCs w:val="22"/>
          <w:lang w:eastAsia="pt-BR"/>
        </w:rPr>
      </w:pPr>
      <w:hyperlink w:anchor="_Toc87916372" w:history="1">
        <w:r w:rsidR="00D96AC0" w:rsidRPr="00F115F0">
          <w:rPr>
            <w:rStyle w:val="Hyperlink"/>
          </w:rPr>
          <w:t>3</w:t>
        </w:r>
        <w:r w:rsidR="00D96AC0">
          <w:rPr>
            <w:rFonts w:asciiTheme="minorHAnsi" w:eastAsiaTheme="minorEastAsia" w:hAnsiTheme="minorHAnsi"/>
            <w:b w:val="0"/>
            <w:caps w:val="0"/>
            <w:sz w:val="22"/>
            <w:szCs w:val="22"/>
            <w:lang w:eastAsia="pt-BR"/>
          </w:rPr>
          <w:tab/>
        </w:r>
        <w:r w:rsidR="00D96AC0" w:rsidRPr="00F115F0">
          <w:rPr>
            <w:rStyle w:val="Hyperlink"/>
          </w:rPr>
          <w:t>Metodologia</w:t>
        </w:r>
        <w:r w:rsidR="00D96AC0">
          <w:rPr>
            <w:webHidden/>
          </w:rPr>
          <w:tab/>
        </w:r>
        <w:r w:rsidR="00D96AC0">
          <w:rPr>
            <w:webHidden/>
          </w:rPr>
          <w:fldChar w:fldCharType="begin"/>
        </w:r>
        <w:r w:rsidR="00D96AC0">
          <w:rPr>
            <w:webHidden/>
          </w:rPr>
          <w:instrText xml:space="preserve"> PAGEREF _Toc87916372 \h </w:instrText>
        </w:r>
        <w:r w:rsidR="00D96AC0">
          <w:rPr>
            <w:webHidden/>
          </w:rPr>
        </w:r>
        <w:r w:rsidR="00D96AC0">
          <w:rPr>
            <w:webHidden/>
          </w:rPr>
          <w:fldChar w:fldCharType="separate"/>
        </w:r>
        <w:r w:rsidR="00D96AC0">
          <w:rPr>
            <w:webHidden/>
          </w:rPr>
          <w:t>17</w:t>
        </w:r>
        <w:r w:rsidR="00D96AC0">
          <w:rPr>
            <w:webHidden/>
          </w:rPr>
          <w:fldChar w:fldCharType="end"/>
        </w:r>
      </w:hyperlink>
    </w:p>
    <w:p w14:paraId="7534B397" w14:textId="1089BD1C" w:rsidR="00D96AC0" w:rsidRDefault="00FA5A89">
      <w:pPr>
        <w:pStyle w:val="Sumrio2"/>
        <w:rPr>
          <w:rFonts w:asciiTheme="minorHAnsi" w:eastAsiaTheme="minorEastAsia" w:hAnsiTheme="minorHAnsi"/>
          <w:b w:val="0"/>
          <w:sz w:val="22"/>
          <w:szCs w:val="22"/>
          <w:lang w:eastAsia="pt-BR"/>
        </w:rPr>
      </w:pPr>
      <w:hyperlink w:anchor="_Toc87916373" w:history="1">
        <w:r w:rsidR="00D96AC0" w:rsidRPr="00F115F0">
          <w:rPr>
            <w:rStyle w:val="Hyperlink"/>
          </w:rPr>
          <w:t>3.1</w:t>
        </w:r>
        <w:r w:rsidR="00D96AC0">
          <w:rPr>
            <w:rFonts w:asciiTheme="minorHAnsi" w:eastAsiaTheme="minorEastAsia" w:hAnsiTheme="minorHAnsi"/>
            <w:b w:val="0"/>
            <w:sz w:val="22"/>
            <w:szCs w:val="22"/>
            <w:lang w:eastAsia="pt-BR"/>
          </w:rPr>
          <w:tab/>
        </w:r>
        <w:r w:rsidR="00D96AC0" w:rsidRPr="00F115F0">
          <w:rPr>
            <w:rStyle w:val="Hyperlink"/>
          </w:rPr>
          <w:t>Levantamento de requisitos</w:t>
        </w:r>
        <w:r w:rsidR="00D96AC0">
          <w:rPr>
            <w:webHidden/>
          </w:rPr>
          <w:tab/>
        </w:r>
        <w:r w:rsidR="00D96AC0">
          <w:rPr>
            <w:webHidden/>
          </w:rPr>
          <w:fldChar w:fldCharType="begin"/>
        </w:r>
        <w:r w:rsidR="00D96AC0">
          <w:rPr>
            <w:webHidden/>
          </w:rPr>
          <w:instrText xml:space="preserve"> PAGEREF _Toc87916373 \h </w:instrText>
        </w:r>
        <w:r w:rsidR="00D96AC0">
          <w:rPr>
            <w:webHidden/>
          </w:rPr>
        </w:r>
        <w:r w:rsidR="00D96AC0">
          <w:rPr>
            <w:webHidden/>
          </w:rPr>
          <w:fldChar w:fldCharType="separate"/>
        </w:r>
        <w:r w:rsidR="00D96AC0">
          <w:rPr>
            <w:webHidden/>
          </w:rPr>
          <w:t>17</w:t>
        </w:r>
        <w:r w:rsidR="00D96AC0">
          <w:rPr>
            <w:webHidden/>
          </w:rPr>
          <w:fldChar w:fldCharType="end"/>
        </w:r>
      </w:hyperlink>
    </w:p>
    <w:p w14:paraId="01DAA73D" w14:textId="28CDB419" w:rsidR="00D96AC0" w:rsidRDefault="00FA5A89">
      <w:pPr>
        <w:pStyle w:val="Sumrio3"/>
        <w:rPr>
          <w:rFonts w:asciiTheme="minorHAnsi" w:eastAsiaTheme="minorEastAsia" w:hAnsiTheme="minorHAnsi"/>
          <w:sz w:val="22"/>
          <w:szCs w:val="22"/>
          <w:lang w:eastAsia="pt-BR"/>
        </w:rPr>
      </w:pPr>
      <w:hyperlink w:anchor="_Toc87916374" w:history="1">
        <w:r w:rsidR="00D96AC0" w:rsidRPr="00F115F0">
          <w:rPr>
            <w:rStyle w:val="Hyperlink"/>
          </w:rPr>
          <w:t>3.1.1</w:t>
        </w:r>
        <w:r w:rsidR="00D96AC0">
          <w:rPr>
            <w:rFonts w:asciiTheme="minorHAnsi" w:eastAsiaTheme="minorEastAsia" w:hAnsiTheme="minorHAnsi"/>
            <w:sz w:val="22"/>
            <w:szCs w:val="22"/>
            <w:lang w:eastAsia="pt-BR"/>
          </w:rPr>
          <w:tab/>
        </w:r>
        <w:r w:rsidR="00D96AC0" w:rsidRPr="00F115F0">
          <w:rPr>
            <w:rStyle w:val="Hyperlink"/>
          </w:rPr>
          <w:t>Cadastrar produtos</w:t>
        </w:r>
        <w:r w:rsidR="00D96AC0">
          <w:rPr>
            <w:webHidden/>
          </w:rPr>
          <w:tab/>
        </w:r>
        <w:r w:rsidR="00D96AC0">
          <w:rPr>
            <w:webHidden/>
          </w:rPr>
          <w:fldChar w:fldCharType="begin"/>
        </w:r>
        <w:r w:rsidR="00D96AC0">
          <w:rPr>
            <w:webHidden/>
          </w:rPr>
          <w:instrText xml:space="preserve"> PAGEREF _Toc87916374 \h </w:instrText>
        </w:r>
        <w:r w:rsidR="00D96AC0">
          <w:rPr>
            <w:webHidden/>
          </w:rPr>
        </w:r>
        <w:r w:rsidR="00D96AC0">
          <w:rPr>
            <w:webHidden/>
          </w:rPr>
          <w:fldChar w:fldCharType="separate"/>
        </w:r>
        <w:r w:rsidR="00D96AC0">
          <w:rPr>
            <w:webHidden/>
          </w:rPr>
          <w:t>17</w:t>
        </w:r>
        <w:r w:rsidR="00D96AC0">
          <w:rPr>
            <w:webHidden/>
          </w:rPr>
          <w:fldChar w:fldCharType="end"/>
        </w:r>
      </w:hyperlink>
    </w:p>
    <w:p w14:paraId="3C4E7A8B" w14:textId="3EB659D3" w:rsidR="00D96AC0" w:rsidRDefault="00FA5A89">
      <w:pPr>
        <w:pStyle w:val="Sumrio3"/>
        <w:rPr>
          <w:rFonts w:asciiTheme="minorHAnsi" w:eastAsiaTheme="minorEastAsia" w:hAnsiTheme="minorHAnsi"/>
          <w:sz w:val="22"/>
          <w:szCs w:val="22"/>
          <w:lang w:eastAsia="pt-BR"/>
        </w:rPr>
      </w:pPr>
      <w:hyperlink w:anchor="_Toc87916375" w:history="1">
        <w:r w:rsidR="00D96AC0" w:rsidRPr="00F115F0">
          <w:rPr>
            <w:rStyle w:val="Hyperlink"/>
          </w:rPr>
          <w:t>3.1.2</w:t>
        </w:r>
        <w:r w:rsidR="00D96AC0">
          <w:rPr>
            <w:rFonts w:asciiTheme="minorHAnsi" w:eastAsiaTheme="minorEastAsia" w:hAnsiTheme="minorHAnsi"/>
            <w:sz w:val="22"/>
            <w:szCs w:val="22"/>
            <w:lang w:eastAsia="pt-BR"/>
          </w:rPr>
          <w:tab/>
        </w:r>
        <w:r w:rsidR="00D96AC0" w:rsidRPr="00F115F0">
          <w:rPr>
            <w:rStyle w:val="Hyperlink"/>
          </w:rPr>
          <w:t>Cadastrar fornecedores</w:t>
        </w:r>
        <w:r w:rsidR="00D96AC0">
          <w:rPr>
            <w:webHidden/>
          </w:rPr>
          <w:tab/>
        </w:r>
        <w:r w:rsidR="00D96AC0">
          <w:rPr>
            <w:webHidden/>
          </w:rPr>
          <w:fldChar w:fldCharType="begin"/>
        </w:r>
        <w:r w:rsidR="00D96AC0">
          <w:rPr>
            <w:webHidden/>
          </w:rPr>
          <w:instrText xml:space="preserve"> PAGEREF _Toc87916375 \h </w:instrText>
        </w:r>
        <w:r w:rsidR="00D96AC0">
          <w:rPr>
            <w:webHidden/>
          </w:rPr>
        </w:r>
        <w:r w:rsidR="00D96AC0">
          <w:rPr>
            <w:webHidden/>
          </w:rPr>
          <w:fldChar w:fldCharType="separate"/>
        </w:r>
        <w:r w:rsidR="00D96AC0">
          <w:rPr>
            <w:webHidden/>
          </w:rPr>
          <w:t>18</w:t>
        </w:r>
        <w:r w:rsidR="00D96AC0">
          <w:rPr>
            <w:webHidden/>
          </w:rPr>
          <w:fldChar w:fldCharType="end"/>
        </w:r>
      </w:hyperlink>
    </w:p>
    <w:p w14:paraId="29C006DC" w14:textId="41A0428D" w:rsidR="00D96AC0" w:rsidRDefault="00FA5A89">
      <w:pPr>
        <w:pStyle w:val="Sumrio3"/>
        <w:rPr>
          <w:rFonts w:asciiTheme="minorHAnsi" w:eastAsiaTheme="minorEastAsia" w:hAnsiTheme="minorHAnsi"/>
          <w:sz w:val="22"/>
          <w:szCs w:val="22"/>
          <w:lang w:eastAsia="pt-BR"/>
        </w:rPr>
      </w:pPr>
      <w:hyperlink w:anchor="_Toc87916376" w:history="1">
        <w:r w:rsidR="00D96AC0" w:rsidRPr="00F115F0">
          <w:rPr>
            <w:rStyle w:val="Hyperlink"/>
          </w:rPr>
          <w:t>3.1.3</w:t>
        </w:r>
        <w:r w:rsidR="00D96AC0">
          <w:rPr>
            <w:rFonts w:asciiTheme="minorHAnsi" w:eastAsiaTheme="minorEastAsia" w:hAnsiTheme="minorHAnsi"/>
            <w:sz w:val="22"/>
            <w:szCs w:val="22"/>
            <w:lang w:eastAsia="pt-BR"/>
          </w:rPr>
          <w:tab/>
        </w:r>
        <w:r w:rsidR="00D96AC0" w:rsidRPr="00F115F0">
          <w:rPr>
            <w:rStyle w:val="Hyperlink"/>
          </w:rPr>
          <w:t>Gerar lucro total</w:t>
        </w:r>
        <w:r w:rsidR="00D96AC0">
          <w:rPr>
            <w:webHidden/>
          </w:rPr>
          <w:tab/>
        </w:r>
        <w:r w:rsidR="00D96AC0">
          <w:rPr>
            <w:webHidden/>
          </w:rPr>
          <w:fldChar w:fldCharType="begin"/>
        </w:r>
        <w:r w:rsidR="00D96AC0">
          <w:rPr>
            <w:webHidden/>
          </w:rPr>
          <w:instrText xml:space="preserve"> PAGEREF _Toc87916376 \h </w:instrText>
        </w:r>
        <w:r w:rsidR="00D96AC0">
          <w:rPr>
            <w:webHidden/>
          </w:rPr>
        </w:r>
        <w:r w:rsidR="00D96AC0">
          <w:rPr>
            <w:webHidden/>
          </w:rPr>
          <w:fldChar w:fldCharType="separate"/>
        </w:r>
        <w:r w:rsidR="00D96AC0">
          <w:rPr>
            <w:webHidden/>
          </w:rPr>
          <w:t>19</w:t>
        </w:r>
        <w:r w:rsidR="00D96AC0">
          <w:rPr>
            <w:webHidden/>
          </w:rPr>
          <w:fldChar w:fldCharType="end"/>
        </w:r>
      </w:hyperlink>
    </w:p>
    <w:p w14:paraId="46D3E0AA" w14:textId="28DACCD9" w:rsidR="00D96AC0" w:rsidRDefault="00FA5A89">
      <w:pPr>
        <w:pStyle w:val="Sumrio3"/>
        <w:rPr>
          <w:rFonts w:asciiTheme="minorHAnsi" w:eastAsiaTheme="minorEastAsia" w:hAnsiTheme="minorHAnsi"/>
          <w:sz w:val="22"/>
          <w:szCs w:val="22"/>
          <w:lang w:eastAsia="pt-BR"/>
        </w:rPr>
      </w:pPr>
      <w:hyperlink w:anchor="_Toc87916377" w:history="1">
        <w:r w:rsidR="00D96AC0" w:rsidRPr="00F115F0">
          <w:rPr>
            <w:rStyle w:val="Hyperlink"/>
          </w:rPr>
          <w:t>3.1.4</w:t>
        </w:r>
        <w:r w:rsidR="00D96AC0">
          <w:rPr>
            <w:rFonts w:asciiTheme="minorHAnsi" w:eastAsiaTheme="minorEastAsia" w:hAnsiTheme="minorHAnsi"/>
            <w:sz w:val="22"/>
            <w:szCs w:val="22"/>
            <w:lang w:eastAsia="pt-BR"/>
          </w:rPr>
          <w:tab/>
        </w:r>
        <w:r w:rsidR="00D96AC0" w:rsidRPr="00F115F0">
          <w:rPr>
            <w:rStyle w:val="Hyperlink"/>
          </w:rPr>
          <w:t>Registrar a Venda</w:t>
        </w:r>
        <w:r w:rsidR="00D96AC0">
          <w:rPr>
            <w:webHidden/>
          </w:rPr>
          <w:tab/>
        </w:r>
        <w:r w:rsidR="00D96AC0">
          <w:rPr>
            <w:webHidden/>
          </w:rPr>
          <w:fldChar w:fldCharType="begin"/>
        </w:r>
        <w:r w:rsidR="00D96AC0">
          <w:rPr>
            <w:webHidden/>
          </w:rPr>
          <w:instrText xml:space="preserve"> PAGEREF _Toc87916377 \h </w:instrText>
        </w:r>
        <w:r w:rsidR="00D96AC0">
          <w:rPr>
            <w:webHidden/>
          </w:rPr>
        </w:r>
        <w:r w:rsidR="00D96AC0">
          <w:rPr>
            <w:webHidden/>
          </w:rPr>
          <w:fldChar w:fldCharType="separate"/>
        </w:r>
        <w:r w:rsidR="00D96AC0">
          <w:rPr>
            <w:webHidden/>
          </w:rPr>
          <w:t>20</w:t>
        </w:r>
        <w:r w:rsidR="00D96AC0">
          <w:rPr>
            <w:webHidden/>
          </w:rPr>
          <w:fldChar w:fldCharType="end"/>
        </w:r>
      </w:hyperlink>
    </w:p>
    <w:p w14:paraId="495EC32F" w14:textId="59D55751" w:rsidR="00D96AC0" w:rsidRDefault="00FA5A89">
      <w:pPr>
        <w:pStyle w:val="Sumrio3"/>
        <w:rPr>
          <w:rFonts w:asciiTheme="minorHAnsi" w:eastAsiaTheme="minorEastAsia" w:hAnsiTheme="minorHAnsi"/>
          <w:sz w:val="22"/>
          <w:szCs w:val="22"/>
          <w:lang w:eastAsia="pt-BR"/>
        </w:rPr>
      </w:pPr>
      <w:hyperlink w:anchor="_Toc87916378" w:history="1">
        <w:r w:rsidR="00D96AC0" w:rsidRPr="00F115F0">
          <w:rPr>
            <w:rStyle w:val="Hyperlink"/>
          </w:rPr>
          <w:t>3.1.5</w:t>
        </w:r>
        <w:r w:rsidR="00D96AC0">
          <w:rPr>
            <w:rFonts w:asciiTheme="minorHAnsi" w:eastAsiaTheme="minorEastAsia" w:hAnsiTheme="minorHAnsi"/>
            <w:sz w:val="22"/>
            <w:szCs w:val="22"/>
            <w:lang w:eastAsia="pt-BR"/>
          </w:rPr>
          <w:tab/>
        </w:r>
        <w:r w:rsidR="00D96AC0" w:rsidRPr="00F115F0">
          <w:rPr>
            <w:rStyle w:val="Hyperlink"/>
          </w:rPr>
          <w:t>Registrar a Compra</w:t>
        </w:r>
        <w:r w:rsidR="00D96AC0">
          <w:rPr>
            <w:webHidden/>
          </w:rPr>
          <w:tab/>
        </w:r>
        <w:r w:rsidR="00D96AC0">
          <w:rPr>
            <w:webHidden/>
          </w:rPr>
          <w:fldChar w:fldCharType="begin"/>
        </w:r>
        <w:r w:rsidR="00D96AC0">
          <w:rPr>
            <w:webHidden/>
          </w:rPr>
          <w:instrText xml:space="preserve"> PAGEREF _Toc87916378 \h </w:instrText>
        </w:r>
        <w:r w:rsidR="00D96AC0">
          <w:rPr>
            <w:webHidden/>
          </w:rPr>
        </w:r>
        <w:r w:rsidR="00D96AC0">
          <w:rPr>
            <w:webHidden/>
          </w:rPr>
          <w:fldChar w:fldCharType="separate"/>
        </w:r>
        <w:r w:rsidR="00D96AC0">
          <w:rPr>
            <w:webHidden/>
          </w:rPr>
          <w:t>21</w:t>
        </w:r>
        <w:r w:rsidR="00D96AC0">
          <w:rPr>
            <w:webHidden/>
          </w:rPr>
          <w:fldChar w:fldCharType="end"/>
        </w:r>
      </w:hyperlink>
    </w:p>
    <w:p w14:paraId="5372AB5A" w14:textId="062CADEE" w:rsidR="00D96AC0" w:rsidRDefault="00FA5A89">
      <w:pPr>
        <w:pStyle w:val="Sumrio2"/>
        <w:rPr>
          <w:rFonts w:asciiTheme="minorHAnsi" w:eastAsiaTheme="minorEastAsia" w:hAnsiTheme="minorHAnsi"/>
          <w:b w:val="0"/>
          <w:sz w:val="22"/>
          <w:szCs w:val="22"/>
          <w:lang w:eastAsia="pt-BR"/>
        </w:rPr>
      </w:pPr>
      <w:hyperlink w:anchor="_Toc87916379" w:history="1">
        <w:r w:rsidR="00D96AC0" w:rsidRPr="00F115F0">
          <w:rPr>
            <w:rStyle w:val="Hyperlink"/>
          </w:rPr>
          <w:t>3.2</w:t>
        </w:r>
        <w:r w:rsidR="00D96AC0">
          <w:rPr>
            <w:rFonts w:asciiTheme="minorHAnsi" w:eastAsiaTheme="minorEastAsia" w:hAnsiTheme="minorHAnsi"/>
            <w:b w:val="0"/>
            <w:sz w:val="22"/>
            <w:szCs w:val="22"/>
            <w:lang w:eastAsia="pt-BR"/>
          </w:rPr>
          <w:tab/>
        </w:r>
        <w:r w:rsidR="00D96AC0" w:rsidRPr="00F115F0">
          <w:rPr>
            <w:rStyle w:val="Hyperlink"/>
          </w:rPr>
          <w:t>Diagrama de caso de uso – Alto nível</w:t>
        </w:r>
        <w:r w:rsidR="00D96AC0">
          <w:rPr>
            <w:webHidden/>
          </w:rPr>
          <w:tab/>
        </w:r>
        <w:r w:rsidR="00D96AC0">
          <w:rPr>
            <w:webHidden/>
          </w:rPr>
          <w:fldChar w:fldCharType="begin"/>
        </w:r>
        <w:r w:rsidR="00D96AC0">
          <w:rPr>
            <w:webHidden/>
          </w:rPr>
          <w:instrText xml:space="preserve"> PAGEREF _Toc87916379 \h </w:instrText>
        </w:r>
        <w:r w:rsidR="00D96AC0">
          <w:rPr>
            <w:webHidden/>
          </w:rPr>
        </w:r>
        <w:r w:rsidR="00D96AC0">
          <w:rPr>
            <w:webHidden/>
          </w:rPr>
          <w:fldChar w:fldCharType="separate"/>
        </w:r>
        <w:r w:rsidR="00D96AC0">
          <w:rPr>
            <w:webHidden/>
          </w:rPr>
          <w:t>22</w:t>
        </w:r>
        <w:r w:rsidR="00D96AC0">
          <w:rPr>
            <w:webHidden/>
          </w:rPr>
          <w:fldChar w:fldCharType="end"/>
        </w:r>
      </w:hyperlink>
    </w:p>
    <w:p w14:paraId="71248E42" w14:textId="2578C1C1" w:rsidR="00D96AC0" w:rsidRDefault="00FA5A89">
      <w:pPr>
        <w:pStyle w:val="Sumrio2"/>
        <w:rPr>
          <w:rFonts w:asciiTheme="minorHAnsi" w:eastAsiaTheme="minorEastAsia" w:hAnsiTheme="minorHAnsi"/>
          <w:b w:val="0"/>
          <w:sz w:val="22"/>
          <w:szCs w:val="22"/>
          <w:lang w:eastAsia="pt-BR"/>
        </w:rPr>
      </w:pPr>
      <w:hyperlink w:anchor="_Toc87916380" w:history="1">
        <w:r w:rsidR="00D96AC0" w:rsidRPr="00F115F0">
          <w:rPr>
            <w:rStyle w:val="Hyperlink"/>
          </w:rPr>
          <w:t>3.3</w:t>
        </w:r>
        <w:r w:rsidR="00D96AC0">
          <w:rPr>
            <w:rFonts w:asciiTheme="minorHAnsi" w:eastAsiaTheme="minorEastAsia" w:hAnsiTheme="minorHAnsi"/>
            <w:b w:val="0"/>
            <w:sz w:val="22"/>
            <w:szCs w:val="22"/>
            <w:lang w:eastAsia="pt-BR"/>
          </w:rPr>
          <w:tab/>
        </w:r>
        <w:r w:rsidR="00D96AC0" w:rsidRPr="00F115F0">
          <w:rPr>
            <w:rStyle w:val="Hyperlink"/>
          </w:rPr>
          <w:t>Modelo Entidade Relacionamento</w:t>
        </w:r>
        <w:r w:rsidR="00D96AC0">
          <w:rPr>
            <w:webHidden/>
          </w:rPr>
          <w:tab/>
        </w:r>
        <w:r w:rsidR="00D96AC0">
          <w:rPr>
            <w:webHidden/>
          </w:rPr>
          <w:fldChar w:fldCharType="begin"/>
        </w:r>
        <w:r w:rsidR="00D96AC0">
          <w:rPr>
            <w:webHidden/>
          </w:rPr>
          <w:instrText xml:space="preserve"> PAGEREF _Toc87916380 \h </w:instrText>
        </w:r>
        <w:r w:rsidR="00D96AC0">
          <w:rPr>
            <w:webHidden/>
          </w:rPr>
        </w:r>
        <w:r w:rsidR="00D96AC0">
          <w:rPr>
            <w:webHidden/>
          </w:rPr>
          <w:fldChar w:fldCharType="separate"/>
        </w:r>
        <w:r w:rsidR="00D96AC0">
          <w:rPr>
            <w:webHidden/>
          </w:rPr>
          <w:t>22</w:t>
        </w:r>
        <w:r w:rsidR="00D96AC0">
          <w:rPr>
            <w:webHidden/>
          </w:rPr>
          <w:fldChar w:fldCharType="end"/>
        </w:r>
      </w:hyperlink>
    </w:p>
    <w:p w14:paraId="22726FC4" w14:textId="4CE61B6A" w:rsidR="00D96AC0" w:rsidRDefault="00FA5A89">
      <w:pPr>
        <w:pStyle w:val="Sumrio2"/>
        <w:rPr>
          <w:rFonts w:asciiTheme="minorHAnsi" w:eastAsiaTheme="minorEastAsia" w:hAnsiTheme="minorHAnsi"/>
          <w:b w:val="0"/>
          <w:sz w:val="22"/>
          <w:szCs w:val="22"/>
          <w:lang w:eastAsia="pt-BR"/>
        </w:rPr>
      </w:pPr>
      <w:hyperlink w:anchor="_Toc87916381" w:history="1">
        <w:r w:rsidR="00D96AC0" w:rsidRPr="00F115F0">
          <w:rPr>
            <w:rStyle w:val="Hyperlink"/>
          </w:rPr>
          <w:t>3.4</w:t>
        </w:r>
        <w:r w:rsidR="00D96AC0">
          <w:rPr>
            <w:rFonts w:asciiTheme="minorHAnsi" w:eastAsiaTheme="minorEastAsia" w:hAnsiTheme="minorHAnsi"/>
            <w:b w:val="0"/>
            <w:sz w:val="22"/>
            <w:szCs w:val="22"/>
            <w:lang w:eastAsia="pt-BR"/>
          </w:rPr>
          <w:tab/>
        </w:r>
        <w:r w:rsidR="00D96AC0" w:rsidRPr="00F115F0">
          <w:rPr>
            <w:rStyle w:val="Hyperlink"/>
          </w:rPr>
          <w:t>Benchmarking</w:t>
        </w:r>
        <w:r w:rsidR="00D96AC0">
          <w:rPr>
            <w:webHidden/>
          </w:rPr>
          <w:tab/>
        </w:r>
        <w:r w:rsidR="00D96AC0">
          <w:rPr>
            <w:webHidden/>
          </w:rPr>
          <w:fldChar w:fldCharType="begin"/>
        </w:r>
        <w:r w:rsidR="00D96AC0">
          <w:rPr>
            <w:webHidden/>
          </w:rPr>
          <w:instrText xml:space="preserve"> PAGEREF _Toc87916381 \h </w:instrText>
        </w:r>
        <w:r w:rsidR="00D96AC0">
          <w:rPr>
            <w:webHidden/>
          </w:rPr>
        </w:r>
        <w:r w:rsidR="00D96AC0">
          <w:rPr>
            <w:webHidden/>
          </w:rPr>
          <w:fldChar w:fldCharType="separate"/>
        </w:r>
        <w:r w:rsidR="00D96AC0">
          <w:rPr>
            <w:webHidden/>
          </w:rPr>
          <w:t>23</w:t>
        </w:r>
        <w:r w:rsidR="00D96AC0">
          <w:rPr>
            <w:webHidden/>
          </w:rPr>
          <w:fldChar w:fldCharType="end"/>
        </w:r>
      </w:hyperlink>
    </w:p>
    <w:p w14:paraId="1B367A5D" w14:textId="4147D525" w:rsidR="00D96AC0" w:rsidRDefault="00FA5A89">
      <w:pPr>
        <w:pStyle w:val="Sumrio1"/>
        <w:rPr>
          <w:rFonts w:asciiTheme="minorHAnsi" w:eastAsiaTheme="minorEastAsia" w:hAnsiTheme="minorHAnsi"/>
          <w:b w:val="0"/>
          <w:caps w:val="0"/>
          <w:sz w:val="22"/>
          <w:szCs w:val="22"/>
          <w:lang w:eastAsia="pt-BR"/>
        </w:rPr>
      </w:pPr>
      <w:hyperlink w:anchor="_Toc87916382" w:history="1">
        <w:r w:rsidR="00D96AC0" w:rsidRPr="00F115F0">
          <w:rPr>
            <w:rStyle w:val="Hyperlink"/>
          </w:rPr>
          <w:t>4</w:t>
        </w:r>
        <w:r w:rsidR="00D96AC0">
          <w:rPr>
            <w:rFonts w:asciiTheme="minorHAnsi" w:eastAsiaTheme="minorEastAsia" w:hAnsiTheme="minorHAnsi"/>
            <w:b w:val="0"/>
            <w:caps w:val="0"/>
            <w:sz w:val="22"/>
            <w:szCs w:val="22"/>
            <w:lang w:eastAsia="pt-BR"/>
          </w:rPr>
          <w:tab/>
        </w:r>
        <w:r w:rsidR="00D96AC0" w:rsidRPr="00F115F0">
          <w:rPr>
            <w:rStyle w:val="Hyperlink"/>
          </w:rPr>
          <w:t>Resultados</w:t>
        </w:r>
        <w:r w:rsidR="00D96AC0">
          <w:rPr>
            <w:webHidden/>
          </w:rPr>
          <w:tab/>
        </w:r>
        <w:r w:rsidR="00D96AC0">
          <w:rPr>
            <w:webHidden/>
          </w:rPr>
          <w:fldChar w:fldCharType="begin"/>
        </w:r>
        <w:r w:rsidR="00D96AC0">
          <w:rPr>
            <w:webHidden/>
          </w:rPr>
          <w:instrText xml:space="preserve"> PAGEREF _Toc87916382 \h </w:instrText>
        </w:r>
        <w:r w:rsidR="00D96AC0">
          <w:rPr>
            <w:webHidden/>
          </w:rPr>
        </w:r>
        <w:r w:rsidR="00D96AC0">
          <w:rPr>
            <w:webHidden/>
          </w:rPr>
          <w:fldChar w:fldCharType="separate"/>
        </w:r>
        <w:r w:rsidR="00D96AC0">
          <w:rPr>
            <w:webHidden/>
          </w:rPr>
          <w:t>24</w:t>
        </w:r>
        <w:r w:rsidR="00D96AC0">
          <w:rPr>
            <w:webHidden/>
          </w:rPr>
          <w:fldChar w:fldCharType="end"/>
        </w:r>
      </w:hyperlink>
    </w:p>
    <w:p w14:paraId="1400F231" w14:textId="3BAFD62D" w:rsidR="00D96AC0" w:rsidRDefault="00FA5A89">
      <w:pPr>
        <w:pStyle w:val="Sumrio1"/>
        <w:rPr>
          <w:rFonts w:asciiTheme="minorHAnsi" w:eastAsiaTheme="minorEastAsia" w:hAnsiTheme="minorHAnsi"/>
          <w:b w:val="0"/>
          <w:caps w:val="0"/>
          <w:sz w:val="22"/>
          <w:szCs w:val="22"/>
          <w:lang w:eastAsia="pt-BR"/>
        </w:rPr>
      </w:pPr>
      <w:hyperlink w:anchor="_Toc87916383" w:history="1">
        <w:r w:rsidR="00D96AC0" w:rsidRPr="00F115F0">
          <w:rPr>
            <w:rStyle w:val="Hyperlink"/>
          </w:rPr>
          <w:t>5</w:t>
        </w:r>
        <w:r w:rsidR="00D96AC0">
          <w:rPr>
            <w:rFonts w:asciiTheme="minorHAnsi" w:eastAsiaTheme="minorEastAsia" w:hAnsiTheme="minorHAnsi"/>
            <w:b w:val="0"/>
            <w:caps w:val="0"/>
            <w:sz w:val="22"/>
            <w:szCs w:val="22"/>
            <w:lang w:eastAsia="pt-BR"/>
          </w:rPr>
          <w:tab/>
        </w:r>
        <w:r w:rsidR="00D96AC0" w:rsidRPr="00F115F0">
          <w:rPr>
            <w:rStyle w:val="Hyperlink"/>
          </w:rPr>
          <w:t>Considerações Finais</w:t>
        </w:r>
        <w:r w:rsidR="00D96AC0">
          <w:rPr>
            <w:webHidden/>
          </w:rPr>
          <w:tab/>
        </w:r>
        <w:r w:rsidR="00D96AC0">
          <w:rPr>
            <w:webHidden/>
          </w:rPr>
          <w:fldChar w:fldCharType="begin"/>
        </w:r>
        <w:r w:rsidR="00D96AC0">
          <w:rPr>
            <w:webHidden/>
          </w:rPr>
          <w:instrText xml:space="preserve"> PAGEREF _Toc87916383 \h </w:instrText>
        </w:r>
        <w:r w:rsidR="00D96AC0">
          <w:rPr>
            <w:webHidden/>
          </w:rPr>
        </w:r>
        <w:r w:rsidR="00D96AC0">
          <w:rPr>
            <w:webHidden/>
          </w:rPr>
          <w:fldChar w:fldCharType="separate"/>
        </w:r>
        <w:r w:rsidR="00D96AC0">
          <w:rPr>
            <w:webHidden/>
          </w:rPr>
          <w:t>25</w:t>
        </w:r>
        <w:r w:rsidR="00D96AC0">
          <w:rPr>
            <w:webHidden/>
          </w:rPr>
          <w:fldChar w:fldCharType="end"/>
        </w:r>
      </w:hyperlink>
    </w:p>
    <w:p w14:paraId="03580251" w14:textId="63F62348" w:rsidR="00D96AC0" w:rsidRDefault="00FA5A89">
      <w:pPr>
        <w:pStyle w:val="Sumrio1"/>
        <w:rPr>
          <w:rFonts w:asciiTheme="minorHAnsi" w:eastAsiaTheme="minorEastAsia" w:hAnsiTheme="minorHAnsi"/>
          <w:b w:val="0"/>
          <w:caps w:val="0"/>
          <w:sz w:val="22"/>
          <w:szCs w:val="22"/>
          <w:lang w:eastAsia="pt-BR"/>
        </w:rPr>
      </w:pPr>
      <w:hyperlink w:anchor="_Toc87916384" w:history="1">
        <w:r w:rsidR="00D96AC0" w:rsidRPr="00F115F0">
          <w:rPr>
            <w:rStyle w:val="Hyperlink"/>
          </w:rPr>
          <w:t>6</w:t>
        </w:r>
        <w:r w:rsidR="00D96AC0">
          <w:rPr>
            <w:rFonts w:asciiTheme="minorHAnsi" w:eastAsiaTheme="minorEastAsia" w:hAnsiTheme="minorHAnsi"/>
            <w:b w:val="0"/>
            <w:caps w:val="0"/>
            <w:sz w:val="22"/>
            <w:szCs w:val="22"/>
            <w:lang w:eastAsia="pt-BR"/>
          </w:rPr>
          <w:tab/>
        </w:r>
        <w:r w:rsidR="00D96AC0" w:rsidRPr="00F115F0">
          <w:rPr>
            <w:rStyle w:val="Hyperlink"/>
          </w:rPr>
          <w:t>Referências</w:t>
        </w:r>
        <w:r w:rsidR="00D96AC0">
          <w:rPr>
            <w:webHidden/>
          </w:rPr>
          <w:tab/>
        </w:r>
        <w:r w:rsidR="00D96AC0">
          <w:rPr>
            <w:webHidden/>
          </w:rPr>
          <w:fldChar w:fldCharType="begin"/>
        </w:r>
        <w:r w:rsidR="00D96AC0">
          <w:rPr>
            <w:webHidden/>
          </w:rPr>
          <w:instrText xml:space="preserve"> PAGEREF _Toc87916384 \h </w:instrText>
        </w:r>
        <w:r w:rsidR="00D96AC0">
          <w:rPr>
            <w:webHidden/>
          </w:rPr>
        </w:r>
        <w:r w:rsidR="00D96AC0">
          <w:rPr>
            <w:webHidden/>
          </w:rPr>
          <w:fldChar w:fldCharType="separate"/>
        </w:r>
        <w:r w:rsidR="00D96AC0">
          <w:rPr>
            <w:webHidden/>
          </w:rPr>
          <w:t>26</w:t>
        </w:r>
        <w:r w:rsidR="00D96AC0">
          <w:rPr>
            <w:webHidden/>
          </w:rPr>
          <w:fldChar w:fldCharType="end"/>
        </w:r>
      </w:hyperlink>
    </w:p>
    <w:p w14:paraId="362DDCA6" w14:textId="625D9FF6" w:rsidR="00D35831" w:rsidRDefault="00C02766" w:rsidP="00EF2BF1">
      <w:r>
        <w:rPr>
          <w:b/>
          <w:caps/>
        </w:rPr>
        <w:fldChar w:fldCharType="end"/>
      </w:r>
    </w:p>
    <w:p w14:paraId="18768D58" w14:textId="77777777" w:rsidR="003739FE" w:rsidRDefault="003739FE" w:rsidP="00EF2BF1"/>
    <w:p w14:paraId="171935EC" w14:textId="77777777" w:rsidR="003739FE" w:rsidRDefault="003739FE" w:rsidP="00EF2BF1">
      <w:pPr>
        <w:sectPr w:rsidR="003739FE" w:rsidSect="003739FE">
          <w:headerReference w:type="default" r:id="rId13"/>
          <w:pgSz w:w="11906" w:h="16838"/>
          <w:pgMar w:top="1701" w:right="1134" w:bottom="1134" w:left="1701" w:header="709" w:footer="709" w:gutter="0"/>
          <w:pgNumType w:start="1"/>
          <w:cols w:space="708"/>
          <w:docGrid w:linePitch="360"/>
        </w:sectPr>
      </w:pPr>
    </w:p>
    <w:p w14:paraId="3D36671E" w14:textId="77777777" w:rsidR="003739FE" w:rsidRDefault="00D35831" w:rsidP="00D35831">
      <w:pPr>
        <w:pStyle w:val="Ttulo1"/>
      </w:pPr>
      <w:bookmarkStart w:id="3" w:name="_Toc87916365"/>
      <w:r>
        <w:lastRenderedPageBreak/>
        <w:t>INTRODUÇÃO</w:t>
      </w:r>
      <w:bookmarkEnd w:id="3"/>
    </w:p>
    <w:p w14:paraId="6B1EAF34" w14:textId="66DDCE0A" w:rsidR="003135E0" w:rsidRDefault="00BC6C13" w:rsidP="003135E0">
      <w:pPr>
        <w:pStyle w:val="CORPO"/>
      </w:pPr>
      <w:r>
        <w:rPr>
          <w:lang w:val="en-US"/>
        </w:rPr>
        <w:t xml:space="preserve">Basicamente vamos fazer um sistema para </w:t>
      </w:r>
      <w:r w:rsidR="00097DEB">
        <w:rPr>
          <w:lang w:val="en-US"/>
        </w:rPr>
        <w:t>uma cantina</w:t>
      </w:r>
      <w:r w:rsidR="006942ED">
        <w:rPr>
          <w:lang w:val="en-US"/>
        </w:rPr>
        <w:t>.</w:t>
      </w:r>
    </w:p>
    <w:p w14:paraId="13345EC5" w14:textId="77777777" w:rsidR="0057070B" w:rsidRDefault="0057070B" w:rsidP="003135E0">
      <w:pPr>
        <w:pStyle w:val="CORPO"/>
      </w:pPr>
    </w:p>
    <w:p w14:paraId="5B246F3A" w14:textId="16EA3B76" w:rsidR="00670CE9" w:rsidRDefault="00670CE9" w:rsidP="00670CE9">
      <w:pPr>
        <w:pStyle w:val="Ttulo2"/>
      </w:pPr>
      <w:bookmarkStart w:id="4" w:name="_Toc87916366"/>
      <w:r>
        <w:t>Descrição do problema</w:t>
      </w:r>
      <w:bookmarkEnd w:id="4"/>
    </w:p>
    <w:p w14:paraId="23FF0D8E" w14:textId="16E665DE" w:rsidR="000F467F" w:rsidRDefault="002751F5" w:rsidP="00794AF2">
      <w:pPr>
        <w:pStyle w:val="CORPO"/>
      </w:pPr>
      <w:r>
        <w:t>O senhor Ricard</w:t>
      </w:r>
      <w:r w:rsidR="00BD756D">
        <w:t>o</w:t>
      </w:r>
      <w:r w:rsidR="00095992">
        <w:t>, dono da cantina</w:t>
      </w:r>
      <w:r w:rsidR="00A8037D">
        <w:t xml:space="preserve"> Food Waves</w:t>
      </w:r>
      <w:r w:rsidR="00E9322A">
        <w:t xml:space="preserve">, </w:t>
      </w:r>
      <w:r w:rsidR="00A35126">
        <w:t xml:space="preserve">localizado em São </w:t>
      </w:r>
      <w:commentRangeStart w:id="5"/>
      <w:r w:rsidR="00A35126">
        <w:t>Paulo</w:t>
      </w:r>
      <w:commentRangeEnd w:id="5"/>
      <w:r w:rsidR="003B5A43">
        <w:rPr>
          <w:rStyle w:val="Refdecomentrio"/>
        </w:rPr>
        <w:commentReference w:id="5"/>
      </w:r>
      <w:r w:rsidR="00A35126">
        <w:t xml:space="preserve"> </w:t>
      </w:r>
      <w:r w:rsidR="000F467F">
        <w:t>–</w:t>
      </w:r>
      <w:r w:rsidR="004264A9">
        <w:t xml:space="preserve"> SP</w:t>
      </w:r>
      <w:r w:rsidR="000F467F">
        <w:t xml:space="preserve"> precisa de um sistema para realizar o controle das vendas e administrar o estoque dos diversos produtos comercializados em sua cantina.</w:t>
      </w:r>
    </w:p>
    <w:p w14:paraId="0AB7C659" w14:textId="426E43C0" w:rsidR="000F467F" w:rsidRDefault="000F467F" w:rsidP="00794AF2">
      <w:pPr>
        <w:pStyle w:val="CORPO"/>
      </w:pPr>
      <w:r>
        <w:t xml:space="preserve">Esse sistema se faz necessário pelos motivos </w:t>
      </w:r>
      <w:r w:rsidR="003762E7">
        <w:t xml:space="preserve">de seu comércio estar crescendo cada vez mais </w:t>
      </w:r>
      <w:r w:rsidR="00FF4BCC">
        <w:t>e</w:t>
      </w:r>
      <w:r w:rsidR="00FB3B3E">
        <w:t xml:space="preserve"> assim sendo necessário ao invés de ter que anotar tudo</w:t>
      </w:r>
      <w:r w:rsidR="00F266B9">
        <w:t xml:space="preserve">, ter um software </w:t>
      </w:r>
      <w:r w:rsidR="004A5937">
        <w:t>para fazer isso</w:t>
      </w:r>
      <w:r>
        <w:t xml:space="preserve"> e para tal será desen</w:t>
      </w:r>
      <w:r w:rsidR="008F2995">
        <w:t>v</w:t>
      </w:r>
      <w:r>
        <w:t>olvido um sistema com as seguintes características</w:t>
      </w:r>
      <w:r w:rsidR="00D748CB">
        <w:t xml:space="preserve">: </w:t>
      </w:r>
      <w:r w:rsidR="005842AB">
        <w:t xml:space="preserve">será possível </w:t>
      </w:r>
      <w:r w:rsidR="00D748CB">
        <w:t>cadastrar produtos</w:t>
      </w:r>
      <w:r w:rsidR="00755CAA">
        <w:t xml:space="preserve"> e</w:t>
      </w:r>
      <w:r w:rsidR="00D748CB">
        <w:t xml:space="preserve"> fornecedores</w:t>
      </w:r>
      <w:r w:rsidR="00755CAA">
        <w:t>, registrar as vendas e compras de produtos</w:t>
      </w:r>
      <w:r w:rsidR="005842AB">
        <w:t xml:space="preserve"> e gerar o lucro</w:t>
      </w:r>
      <w:r>
        <w:t>.</w:t>
      </w:r>
    </w:p>
    <w:p w14:paraId="32F7EC8B" w14:textId="4740FBEE" w:rsidR="00760356" w:rsidRPr="00760356" w:rsidRDefault="00760356" w:rsidP="00760356">
      <w:pPr>
        <w:pStyle w:val="CORPO"/>
      </w:pPr>
    </w:p>
    <w:p w14:paraId="1FCBDEBC" w14:textId="77777777" w:rsidR="00670CE9" w:rsidRPr="00670CE9" w:rsidRDefault="00670CE9" w:rsidP="00670CE9">
      <w:pPr>
        <w:pStyle w:val="CORPO"/>
      </w:pPr>
    </w:p>
    <w:p w14:paraId="6B2CA3E4" w14:textId="77777777" w:rsidR="0057070B" w:rsidRDefault="0057070B" w:rsidP="003135E0">
      <w:pPr>
        <w:pStyle w:val="CORPO"/>
      </w:pPr>
    </w:p>
    <w:p w14:paraId="2A985A9D" w14:textId="77777777" w:rsidR="003135E0" w:rsidRDefault="003135E0" w:rsidP="003135E0">
      <w:pPr>
        <w:pStyle w:val="CORPO"/>
      </w:pPr>
    </w:p>
    <w:p w14:paraId="31D90B62" w14:textId="77777777" w:rsidR="003135E0" w:rsidRDefault="0057070B" w:rsidP="003135E0">
      <w:pPr>
        <w:pStyle w:val="Ttulo1"/>
      </w:pPr>
      <w:bookmarkStart w:id="6" w:name="_Toc87916367"/>
      <w:r>
        <w:lastRenderedPageBreak/>
        <w:t>Embasamento teórico</w:t>
      </w:r>
      <w:bookmarkEnd w:id="6"/>
    </w:p>
    <w:p w14:paraId="62E2269B" w14:textId="77777777" w:rsidR="006243F2" w:rsidRPr="00B214BC" w:rsidRDefault="006243F2" w:rsidP="00B214BC">
      <w:pPr>
        <w:pStyle w:val="CORPO"/>
      </w:pPr>
      <w:r w:rsidRPr="00B214BC">
        <w:t>Consiste no conjunto de referências bibliográficas que servem para dar fundamento a um artigo, tese ou trabalho que crie uma nova análise ou teoria sobre determinado assunto. É usado principalmente em trabalhos científicos e acadêmicos.</w:t>
      </w:r>
    </w:p>
    <w:p w14:paraId="18EFF612" w14:textId="77777777" w:rsidR="006243F2" w:rsidRPr="00B214BC" w:rsidRDefault="006243F2" w:rsidP="00B214BC">
      <w:pPr>
        <w:pStyle w:val="CORPO"/>
      </w:pPr>
      <w:r w:rsidRPr="00B214BC">
        <w:t>O embasamento teórico também é conhecido como referencial teórico ou referência bibliográfica.</w:t>
      </w:r>
    </w:p>
    <w:p w14:paraId="5E53968B" w14:textId="77777777" w:rsidR="003135E0" w:rsidRDefault="003135E0" w:rsidP="003135E0">
      <w:pPr>
        <w:pStyle w:val="CORPO"/>
      </w:pPr>
    </w:p>
    <w:p w14:paraId="47C335A0" w14:textId="052D35CE" w:rsidR="0057070B" w:rsidRDefault="006036D9" w:rsidP="0057070B">
      <w:pPr>
        <w:pStyle w:val="Ttulo2"/>
      </w:pPr>
      <w:bookmarkStart w:id="7" w:name="_Toc87916368"/>
      <w:r>
        <w:t>Levantamento de requisitos</w:t>
      </w:r>
      <w:bookmarkEnd w:id="7"/>
    </w:p>
    <w:p w14:paraId="4C323211" w14:textId="1577C6D7" w:rsidR="009C2DE8" w:rsidRDefault="00033F26" w:rsidP="00481A91">
      <w:pPr>
        <w:pStyle w:val="CORPO"/>
      </w:pPr>
      <w:r>
        <w:t xml:space="preserve"> O levantamento de requisitos é o processo de descobrir quais são as funções que o sistema deve realizar e quais são as restrições que existem sobre essas funções. </w:t>
      </w:r>
    </w:p>
    <w:p w14:paraId="218E9E38" w14:textId="77777777" w:rsidR="00004289" w:rsidRDefault="00004289" w:rsidP="009C2DE8">
      <w:pPr>
        <w:pStyle w:val="CORPO"/>
      </w:pPr>
      <w:r>
        <w:t xml:space="preserve"> Na </w:t>
      </w:r>
      <w:commentRangeStart w:id="8"/>
      <w:r>
        <w:t>fase de concepção</w:t>
      </w:r>
      <w:commentRangeEnd w:id="8"/>
      <w:r w:rsidR="006C6BB3">
        <w:rPr>
          <w:rStyle w:val="Refdecomentrio"/>
        </w:rPr>
        <w:commentReference w:id="8"/>
      </w:r>
      <w:r>
        <w:t xml:space="preserve">, o levantamento de requisitos é rápido e genérico. </w:t>
      </w:r>
    </w:p>
    <w:p w14:paraId="1A3E6330" w14:textId="77777777" w:rsidR="00004289" w:rsidRDefault="00004289" w:rsidP="009C2DE8">
      <w:pPr>
        <w:pStyle w:val="CORPO"/>
      </w:pPr>
      <w:r>
        <w:t xml:space="preserve"> Ele é feito em extensão e não em profundidade. </w:t>
      </w:r>
    </w:p>
    <w:p w14:paraId="6BA7F970" w14:textId="77777777" w:rsidR="00004289" w:rsidRDefault="00004289" w:rsidP="009C2DE8">
      <w:pPr>
        <w:pStyle w:val="CORPO"/>
      </w:pPr>
      <w:r>
        <w:t xml:space="preserve"> O analista deve entender a extensão do que o sistema deve fazer, mas sem detalhar como ele vai fazer. </w:t>
      </w:r>
    </w:p>
    <w:p w14:paraId="033C56FF" w14:textId="2E96EAD4" w:rsidR="00004289" w:rsidRDefault="00004289" w:rsidP="009C2DE8">
      <w:pPr>
        <w:pStyle w:val="CORPO"/>
      </w:pPr>
      <w:r>
        <w:t xml:space="preserve"> Somente na fase de elaboração a análise dos requisitos será aprofundada.</w:t>
      </w:r>
    </w:p>
    <w:p w14:paraId="6EBB8E58" w14:textId="77777777" w:rsidR="00B57041" w:rsidRDefault="00B57041" w:rsidP="009C2DE8">
      <w:pPr>
        <w:pStyle w:val="CORPO"/>
      </w:pPr>
    </w:p>
    <w:p w14:paraId="315C5CE8" w14:textId="77777777" w:rsidR="00B57041" w:rsidRDefault="00B57041" w:rsidP="009C2DE8">
      <w:pPr>
        <w:pStyle w:val="CORPO"/>
        <w:rPr>
          <w:b/>
          <w:bCs/>
        </w:rPr>
      </w:pPr>
      <w:r w:rsidRPr="00B57041">
        <w:rPr>
          <w:b/>
          <w:bCs/>
        </w:rPr>
        <w:t>Restrições Lógicas</w:t>
      </w:r>
    </w:p>
    <w:p w14:paraId="648DCA4D" w14:textId="2C50C32D" w:rsidR="00B57041" w:rsidRPr="00B57041" w:rsidRDefault="00B57041" w:rsidP="009C2DE8">
      <w:pPr>
        <w:pStyle w:val="CORPO"/>
        <w:rPr>
          <w:b/>
          <w:bCs/>
        </w:rPr>
      </w:pPr>
      <w:r w:rsidRPr="00B57041">
        <w:rPr>
          <w:b/>
          <w:bCs/>
        </w:rPr>
        <w:t xml:space="preserve"> </w:t>
      </w:r>
    </w:p>
    <w:p w14:paraId="1F315C3E" w14:textId="77777777" w:rsidR="00B57041" w:rsidRDefault="00B57041" w:rsidP="009C2DE8">
      <w:pPr>
        <w:pStyle w:val="CORPO"/>
      </w:pPr>
      <w:r>
        <w:t xml:space="preserve"> São as regras de negócio relacionadas à função em questão. </w:t>
      </w:r>
    </w:p>
    <w:p w14:paraId="2BD3226E" w14:textId="42F21728" w:rsidR="00AF6A3B" w:rsidRPr="006C6BB3" w:rsidRDefault="00B57041" w:rsidP="006C6BB3">
      <w:pPr>
        <w:pStyle w:val="CORPO"/>
      </w:pPr>
      <w:r>
        <w:t xml:space="preserve"> Por exemplo, no registro de uma venda, uma série de restrições lógicas poderia ser considerada, como por exemplo: não efetuar a venda caso a operadora de cartão não autorize o pagamento ou não efetuar a venda caso a venda anterior tenha sido cancelada devido a um endereço inválido que ainda não foi corrigido.</w:t>
      </w:r>
    </w:p>
    <w:p w14:paraId="73CA5A3D" w14:textId="77777777" w:rsidR="00AF6A3B" w:rsidRDefault="00AF6A3B" w:rsidP="009C2DE8">
      <w:pPr>
        <w:pStyle w:val="CORPO"/>
        <w:rPr>
          <w:b/>
          <w:bCs/>
        </w:rPr>
      </w:pPr>
    </w:p>
    <w:p w14:paraId="60FAC76A" w14:textId="5DDC9EF1" w:rsidR="00D650F7" w:rsidRDefault="00D650F7" w:rsidP="009C2DE8">
      <w:pPr>
        <w:pStyle w:val="CORPO"/>
      </w:pPr>
      <w:r w:rsidRPr="00D650F7">
        <w:rPr>
          <w:b/>
          <w:bCs/>
        </w:rPr>
        <w:t>Restrições Tecnológicas</w:t>
      </w:r>
      <w:r>
        <w:t xml:space="preserve"> </w:t>
      </w:r>
    </w:p>
    <w:p w14:paraId="08A00E85" w14:textId="5337BECA" w:rsidR="00D650F7" w:rsidRDefault="00D650F7" w:rsidP="009C2DE8">
      <w:pPr>
        <w:pStyle w:val="CORPO"/>
      </w:pPr>
      <w:r>
        <w:t xml:space="preserve"> Dizem respeito à tecnologia para a realização da função, como por exemplo, a interface (Web, por exemplo), o tipo de protocolo de comunicação, restrições de segurança ou tolerância a falhas etc.</w:t>
      </w:r>
    </w:p>
    <w:p w14:paraId="5D6F43E6" w14:textId="3BD47608" w:rsidR="0028374A" w:rsidRDefault="0028374A" w:rsidP="009C2DE8">
      <w:pPr>
        <w:pStyle w:val="CORPO"/>
      </w:pPr>
    </w:p>
    <w:p w14:paraId="60C0D96F" w14:textId="77777777" w:rsidR="006C6BB3" w:rsidRDefault="006C6BB3" w:rsidP="009C2DE8">
      <w:pPr>
        <w:pStyle w:val="CORPO"/>
      </w:pPr>
    </w:p>
    <w:p w14:paraId="1C9F3290" w14:textId="6CC31497" w:rsidR="0028374A" w:rsidRDefault="0028374A" w:rsidP="009C2DE8">
      <w:pPr>
        <w:pStyle w:val="CORPO"/>
        <w:rPr>
          <w:b/>
          <w:bCs/>
        </w:rPr>
      </w:pPr>
      <w:r w:rsidRPr="0028374A">
        <w:rPr>
          <w:b/>
          <w:bCs/>
        </w:rPr>
        <w:lastRenderedPageBreak/>
        <w:t>Exemplo</w:t>
      </w:r>
    </w:p>
    <w:p w14:paraId="12F9E150" w14:textId="77777777" w:rsidR="0028374A" w:rsidRPr="0028374A" w:rsidRDefault="0028374A" w:rsidP="009C2DE8">
      <w:pPr>
        <w:pStyle w:val="CORPO"/>
        <w:rPr>
          <w:b/>
          <w:bCs/>
        </w:rPr>
      </w:pPr>
    </w:p>
    <w:p w14:paraId="16BFFB55" w14:textId="5E19A7E5" w:rsidR="005A1CF6" w:rsidRDefault="005A1CF6" w:rsidP="005A1CF6">
      <w:pPr>
        <w:pStyle w:val="CORPO"/>
        <w:numPr>
          <w:ilvl w:val="0"/>
          <w:numId w:val="16"/>
        </w:numPr>
      </w:pPr>
      <w:r>
        <w:t xml:space="preserve">Registrar novos títulos a partir do catálogo das editoras </w:t>
      </w:r>
    </w:p>
    <w:p w14:paraId="6C756FCA" w14:textId="77777777" w:rsidR="005A1CF6" w:rsidRDefault="005A1CF6" w:rsidP="005A1CF6">
      <w:pPr>
        <w:pStyle w:val="CORPO"/>
        <w:ind w:left="1069" w:firstLine="0"/>
      </w:pPr>
      <w:r>
        <w:t xml:space="preserve">Descrição: O gerente seleciona as editoras para as quais pretende fazer a atualização. O processo é automático. O sistema consulta os ISBN disponibilizados e os comprara com os existentes na base. Havendo novos ISBN, o sistema atualiza a base com as novas informações. </w:t>
      </w:r>
    </w:p>
    <w:p w14:paraId="0EAE6D5E" w14:textId="77777777" w:rsidR="005A1CF6" w:rsidRDefault="005A1CF6" w:rsidP="005A1CF6">
      <w:pPr>
        <w:pStyle w:val="CORPO"/>
        <w:ind w:left="1069" w:firstLine="0"/>
      </w:pPr>
      <w:r>
        <w:t xml:space="preserve">Fontes: Sr. Fulano de Tal (gerente) e manual técnico da interface de catálogo das editoras. </w:t>
      </w:r>
    </w:p>
    <w:p w14:paraId="6903A9E5" w14:textId="77777777" w:rsidR="007341F6" w:rsidRDefault="005A1CF6" w:rsidP="005A1CF6">
      <w:pPr>
        <w:pStyle w:val="CORPO"/>
        <w:ind w:left="1069" w:firstLine="0"/>
      </w:pPr>
      <w:r>
        <w:t xml:space="preserve">Usuário: O próprio gerente. </w:t>
      </w:r>
    </w:p>
    <w:p w14:paraId="3F4D79FE" w14:textId="4B5D070C" w:rsidR="007341F6" w:rsidRDefault="005A1CF6" w:rsidP="005A1CF6">
      <w:pPr>
        <w:pStyle w:val="CORPO"/>
        <w:ind w:left="1069" w:firstLine="0"/>
      </w:pPr>
      <w:r>
        <w:t xml:space="preserve">Informações de entrada: O gerente informa quais são as editoras para as quais pretende fazer a atualização a partir de uma lista fornecida pelo sistema. </w:t>
      </w:r>
    </w:p>
    <w:p w14:paraId="7F866F89" w14:textId="77777777" w:rsidR="007341F6" w:rsidRDefault="005A1CF6" w:rsidP="005A1CF6">
      <w:pPr>
        <w:pStyle w:val="CORPO"/>
        <w:ind w:left="1069" w:firstLine="0"/>
      </w:pPr>
      <w:r>
        <w:t xml:space="preserve">Informações de saída: </w:t>
      </w:r>
    </w:p>
    <w:p w14:paraId="1FC26D09" w14:textId="77777777" w:rsidR="007341F6" w:rsidRDefault="005A1CF6" w:rsidP="005A1CF6">
      <w:pPr>
        <w:pStyle w:val="CORPO"/>
        <w:ind w:left="1069" w:firstLine="0"/>
      </w:pPr>
      <w:r>
        <w:t xml:space="preserve"> A lista de editoras (nome). </w:t>
      </w:r>
    </w:p>
    <w:p w14:paraId="3A55379C" w14:textId="4CD21475" w:rsidR="007341F6" w:rsidRDefault="005A1CF6" w:rsidP="006D6915">
      <w:pPr>
        <w:pStyle w:val="CORPO"/>
        <w:ind w:left="1069" w:firstLine="0"/>
      </w:pPr>
      <w:r>
        <w:t xml:space="preserve"> O relatório de atualizações efetuadas (uma lista contendo: nome da editora, ISBN, título e preço de compra). </w:t>
      </w:r>
    </w:p>
    <w:p w14:paraId="56E96843" w14:textId="77777777" w:rsidR="007341F6" w:rsidRDefault="005A1CF6" w:rsidP="005A1CF6">
      <w:pPr>
        <w:pStyle w:val="CORPO"/>
        <w:ind w:left="1069" w:firstLine="0"/>
      </w:pPr>
      <w:r>
        <w:t xml:space="preserve">Restrições lógicas: </w:t>
      </w:r>
    </w:p>
    <w:p w14:paraId="17B09108" w14:textId="6069D3A6" w:rsidR="007341F6" w:rsidRDefault="005A1CF6" w:rsidP="005A1CF6">
      <w:pPr>
        <w:pStyle w:val="CORPO"/>
        <w:ind w:left="1069" w:firstLine="0"/>
      </w:pPr>
      <w:r>
        <w:t xml:space="preserve">Não há. </w:t>
      </w:r>
    </w:p>
    <w:p w14:paraId="56FDC48A" w14:textId="77777777" w:rsidR="007341F6" w:rsidRDefault="005A1CF6" w:rsidP="005A1CF6">
      <w:pPr>
        <w:pStyle w:val="CORPO"/>
        <w:ind w:left="1069" w:firstLine="0"/>
      </w:pPr>
      <w:r>
        <w:t xml:space="preserve">Restrições tecnológicas: </w:t>
      </w:r>
    </w:p>
    <w:p w14:paraId="24BB541A" w14:textId="0921210E" w:rsidR="007341F6" w:rsidRDefault="005A1CF6" w:rsidP="005A1CF6">
      <w:pPr>
        <w:pStyle w:val="CORPO"/>
        <w:ind w:left="1069" w:firstLine="0"/>
      </w:pPr>
      <w:r>
        <w:t xml:space="preserve">1. Deve ser usado o sistema de interface com as editoras, de acordo com o manual XYZ.1234. </w:t>
      </w:r>
    </w:p>
    <w:p w14:paraId="38394BE3" w14:textId="77777777" w:rsidR="007341F6" w:rsidRDefault="005A1CF6" w:rsidP="005A1CF6">
      <w:pPr>
        <w:pStyle w:val="CORPO"/>
        <w:ind w:left="1069" w:firstLine="0"/>
      </w:pPr>
      <w:r>
        <w:t xml:space="preserve">2. A seleção feita pelo gerente se dá através de uma lista de seleção múltipla, a qual deve ser ordenada de forma alfabética. </w:t>
      </w:r>
    </w:p>
    <w:p w14:paraId="6424EA64" w14:textId="7FF2C531" w:rsidR="008D2D0E" w:rsidRDefault="005A1CF6" w:rsidP="006E0651">
      <w:pPr>
        <w:pStyle w:val="CORPO"/>
        <w:ind w:left="1069" w:firstLine="0"/>
      </w:pPr>
      <w:r>
        <w:t>3. ...</w:t>
      </w:r>
    </w:p>
    <w:p w14:paraId="28060F51" w14:textId="77777777" w:rsidR="00650274" w:rsidRDefault="00650274" w:rsidP="006E0651">
      <w:pPr>
        <w:pStyle w:val="CORPO"/>
        <w:ind w:left="1069" w:firstLine="0"/>
      </w:pPr>
    </w:p>
    <w:p w14:paraId="48AC25F1" w14:textId="6EAEE6EE" w:rsidR="00650274" w:rsidRDefault="00FA5A89" w:rsidP="006E0651">
      <w:pPr>
        <w:pStyle w:val="CORPO"/>
        <w:ind w:left="1069" w:firstLine="0"/>
      </w:pPr>
      <w:sdt>
        <w:sdtPr>
          <w:id w:val="634519476"/>
          <w:citation/>
        </w:sdtPr>
        <w:sdtEndPr/>
        <w:sdtContent>
          <w:r w:rsidR="00650274">
            <w:fldChar w:fldCharType="begin"/>
          </w:r>
          <w:r w:rsidR="00EB04D7">
            <w:instrText xml:space="preserve">CITATION 21ht \l 1046 </w:instrText>
          </w:r>
          <w:r w:rsidR="00650274">
            <w:fldChar w:fldCharType="separate"/>
          </w:r>
          <w:r w:rsidR="00EB04D7">
            <w:rPr>
              <w:noProof/>
            </w:rPr>
            <w:t>(WAZLAWICK, 2010)</w:t>
          </w:r>
          <w:r w:rsidR="00650274">
            <w:fldChar w:fldCharType="end"/>
          </w:r>
        </w:sdtContent>
      </w:sdt>
    </w:p>
    <w:p w14:paraId="6A9C1E71" w14:textId="77777777" w:rsidR="00BD7021" w:rsidRDefault="00BD7021" w:rsidP="006E0651">
      <w:pPr>
        <w:pStyle w:val="CORPO"/>
        <w:ind w:left="1069" w:firstLine="0"/>
      </w:pPr>
    </w:p>
    <w:p w14:paraId="66465811" w14:textId="4A380A2A" w:rsidR="00BD7021" w:rsidRDefault="00BD7021" w:rsidP="006E0651">
      <w:pPr>
        <w:pStyle w:val="CORPO"/>
        <w:ind w:left="1069" w:firstLine="0"/>
      </w:pPr>
    </w:p>
    <w:p w14:paraId="2B979106" w14:textId="06B70941" w:rsidR="00241973" w:rsidRDefault="00241973" w:rsidP="00FF47DD">
      <w:pPr>
        <w:pStyle w:val="Ttulo2"/>
        <w:rPr>
          <w:lang w:eastAsia="pt-BR"/>
        </w:rPr>
      </w:pPr>
      <w:bookmarkStart w:id="9" w:name="_Toc87916369"/>
      <w:r>
        <w:rPr>
          <w:lang w:eastAsia="pt-BR"/>
        </w:rPr>
        <w:t>Diagrama de caso de uso – Alto nível</w:t>
      </w:r>
      <w:bookmarkEnd w:id="9"/>
    </w:p>
    <w:p w14:paraId="36EAC094" w14:textId="4CAB5E8F" w:rsidR="00A17693" w:rsidRDefault="00F86501" w:rsidP="00F86501">
      <w:pPr>
        <w:pStyle w:val="CORPO"/>
        <w:ind w:firstLine="0"/>
        <w:rPr>
          <w:rFonts w:cs="Arial"/>
          <w:color w:val="202124"/>
          <w:shd w:val="clear" w:color="auto" w:fill="FFFFFF"/>
        </w:rPr>
      </w:pPr>
      <w:r>
        <w:rPr>
          <w:rFonts w:cs="Arial"/>
          <w:color w:val="202124"/>
          <w:shd w:val="clear" w:color="auto" w:fill="FFFFFF"/>
        </w:rPr>
        <w:t>Um </w:t>
      </w:r>
      <w:commentRangeStart w:id="10"/>
      <w:r>
        <w:rPr>
          <w:rFonts w:cs="Arial"/>
          <w:b/>
          <w:bCs/>
          <w:color w:val="202124"/>
          <w:shd w:val="clear" w:color="auto" w:fill="FFFFFF"/>
        </w:rPr>
        <w:t>diagrama de caso de uso</w:t>
      </w:r>
      <w:r>
        <w:rPr>
          <w:rFonts w:cs="Arial"/>
          <w:color w:val="202124"/>
          <w:shd w:val="clear" w:color="auto" w:fill="FFFFFF"/>
        </w:rPr>
        <w:t> </w:t>
      </w:r>
      <w:commentRangeEnd w:id="10"/>
      <w:r w:rsidR="006C6BB3">
        <w:rPr>
          <w:rStyle w:val="Refdecomentrio"/>
        </w:rPr>
        <w:commentReference w:id="10"/>
      </w:r>
      <w:r>
        <w:rPr>
          <w:rFonts w:cs="Arial"/>
          <w:color w:val="202124"/>
          <w:shd w:val="clear" w:color="auto" w:fill="FFFFFF"/>
        </w:rPr>
        <w:t xml:space="preserve">é usado para descrever graficamente um subconjunto do modelo para simplificar a comunicação. </w:t>
      </w:r>
      <w:commentRangeStart w:id="11"/>
      <w:r>
        <w:rPr>
          <w:rFonts w:cs="Arial"/>
          <w:color w:val="202124"/>
          <w:shd w:val="clear" w:color="auto" w:fill="FFFFFF"/>
        </w:rPr>
        <w:t>...</w:t>
      </w:r>
      <w:commentRangeEnd w:id="11"/>
      <w:r w:rsidR="006C6BB3">
        <w:rPr>
          <w:rStyle w:val="Refdecomentrio"/>
        </w:rPr>
        <w:commentReference w:id="11"/>
      </w:r>
      <w:r>
        <w:rPr>
          <w:rFonts w:cs="Arial"/>
          <w:color w:val="202124"/>
          <w:shd w:val="clear" w:color="auto" w:fill="FFFFFF"/>
        </w:rPr>
        <w:t xml:space="preserve"> Estas especificações descrevem o fluxo </w:t>
      </w:r>
      <w:r>
        <w:rPr>
          <w:rFonts w:cs="Arial"/>
          <w:color w:val="202124"/>
          <w:shd w:val="clear" w:color="auto" w:fill="FFFFFF"/>
        </w:rPr>
        <w:lastRenderedPageBreak/>
        <w:t>de eventos do </w:t>
      </w:r>
      <w:r>
        <w:rPr>
          <w:rFonts w:cs="Arial"/>
          <w:b/>
          <w:bCs/>
          <w:color w:val="202124"/>
          <w:shd w:val="clear" w:color="auto" w:fill="FFFFFF"/>
        </w:rPr>
        <w:t>caso de uso</w:t>
      </w:r>
      <w:r>
        <w:rPr>
          <w:rFonts w:cs="Arial"/>
          <w:color w:val="202124"/>
          <w:shd w:val="clear" w:color="auto" w:fill="FFFFFF"/>
        </w:rPr>
        <w:t>. O modelo de </w:t>
      </w:r>
      <w:r>
        <w:rPr>
          <w:rFonts w:cs="Arial"/>
          <w:b/>
          <w:bCs/>
          <w:color w:val="202124"/>
          <w:shd w:val="clear" w:color="auto" w:fill="FFFFFF"/>
        </w:rPr>
        <w:t>caso de uso serve</w:t>
      </w:r>
      <w:r>
        <w:rPr>
          <w:rFonts w:cs="Arial"/>
          <w:color w:val="202124"/>
          <w:shd w:val="clear" w:color="auto" w:fill="FFFFFF"/>
        </w:rPr>
        <w:t> como um unificador em todo o desenvolvimento do sistema.</w:t>
      </w:r>
    </w:p>
    <w:p w14:paraId="22F8D2E0" w14:textId="77777777" w:rsidR="0065265B" w:rsidRDefault="0065265B" w:rsidP="0065265B">
      <w:pPr>
        <w:pStyle w:val="CORPO"/>
        <w:ind w:firstLine="0"/>
        <w:jc w:val="left"/>
        <w:rPr>
          <w:rFonts w:cs="Arial"/>
          <w:color w:val="202124"/>
          <w:shd w:val="clear" w:color="auto" w:fill="FFFFFF"/>
        </w:rPr>
      </w:pPr>
      <w:r>
        <w:rPr>
          <w:rFonts w:cs="Arial"/>
          <w:color w:val="202124"/>
          <w:shd w:val="clear" w:color="auto" w:fill="FFFFFF"/>
        </w:rPr>
        <w:t>Um </w:t>
      </w:r>
      <w:r>
        <w:rPr>
          <w:rFonts w:cs="Arial"/>
          <w:b/>
          <w:bCs/>
          <w:color w:val="202124"/>
          <w:shd w:val="clear" w:color="auto" w:fill="FFFFFF"/>
        </w:rPr>
        <w:t>diagrama de caso de uso</w:t>
      </w:r>
      <w:r>
        <w:rPr>
          <w:rFonts w:cs="Arial"/>
          <w:color w:val="202124"/>
          <w:shd w:val="clear" w:color="auto" w:fill="FFFFFF"/>
        </w:rPr>
        <w:t> é desenvolvido pra ser usado para descrever graficamente um subconjunto do modelo para simplificar o entendimento e a comunicação.</w:t>
      </w:r>
    </w:p>
    <w:p w14:paraId="3EBE905A" w14:textId="77777777" w:rsidR="0065265B" w:rsidRDefault="0065265B" w:rsidP="0065265B">
      <w:pPr>
        <w:pStyle w:val="CORPO"/>
        <w:ind w:firstLine="0"/>
        <w:jc w:val="left"/>
        <w:rPr>
          <w:rFonts w:cs="Arial"/>
          <w:color w:val="202124"/>
          <w:shd w:val="clear" w:color="auto" w:fill="FFFFFF"/>
        </w:rPr>
      </w:pPr>
      <w:r>
        <w:rPr>
          <w:rFonts w:cs="Arial"/>
          <w:color w:val="202124"/>
          <w:shd w:val="clear" w:color="auto" w:fill="FFFFFF"/>
        </w:rPr>
        <w:t xml:space="preserve">Estas especificações servem para descreverem cada fluxo de eventos do caso de uso. </w:t>
      </w:r>
    </w:p>
    <w:p w14:paraId="544A2751" w14:textId="2FE2AD66" w:rsidR="0012797E" w:rsidRDefault="0065265B" w:rsidP="0065265B">
      <w:pPr>
        <w:pStyle w:val="CORPO"/>
        <w:ind w:firstLine="0"/>
        <w:jc w:val="left"/>
        <w:rPr>
          <w:lang w:eastAsia="pt-BR"/>
        </w:rPr>
      </w:pPr>
      <w:r>
        <w:rPr>
          <w:rFonts w:cs="Arial"/>
          <w:color w:val="202124"/>
          <w:shd w:val="clear" w:color="auto" w:fill="FFFFFF"/>
        </w:rPr>
        <w:t>Já o modelo desse caso de uso serve para juntar tudo durante o desenvolvimento do sistema.</w:t>
      </w:r>
      <w:sdt>
        <w:sdtPr>
          <w:rPr>
            <w:lang w:eastAsia="pt-BR"/>
          </w:rPr>
          <w:id w:val="-564730885"/>
          <w:citation/>
        </w:sdtPr>
        <w:sdtEndPr/>
        <w:sdtContent>
          <w:r w:rsidR="0012797E">
            <w:rPr>
              <w:lang w:eastAsia="pt-BR"/>
            </w:rPr>
            <w:fldChar w:fldCharType="begin"/>
          </w:r>
          <w:r w:rsidR="0012797E">
            <w:rPr>
              <w:rFonts w:cs="Arial"/>
              <w:color w:val="202124"/>
              <w:shd w:val="clear" w:color="auto" w:fill="FFFFFF"/>
            </w:rPr>
            <w:instrText xml:space="preserve"> CITATION PDS14 \l 1046 </w:instrText>
          </w:r>
          <w:r w:rsidR="0012797E">
            <w:rPr>
              <w:lang w:eastAsia="pt-BR"/>
            </w:rPr>
            <w:fldChar w:fldCharType="separate"/>
          </w:r>
          <w:r w:rsidR="0012797E" w:rsidRPr="0012797E">
            <w:rPr>
              <w:rFonts w:cs="Arial"/>
              <w:noProof/>
              <w:color w:val="202124"/>
              <w:shd w:val="clear" w:color="auto" w:fill="FFFFFF"/>
            </w:rPr>
            <w:t>(PDS-TRT9, 2014)</w:t>
          </w:r>
          <w:r w:rsidR="0012797E">
            <w:rPr>
              <w:lang w:eastAsia="pt-BR"/>
            </w:rPr>
            <w:fldChar w:fldCharType="end"/>
          </w:r>
        </w:sdtContent>
      </w:sdt>
    </w:p>
    <w:p w14:paraId="655763D2" w14:textId="77777777" w:rsidR="0065265B" w:rsidRPr="00A17693" w:rsidRDefault="0065265B" w:rsidP="00F86501">
      <w:pPr>
        <w:pStyle w:val="CORPO"/>
        <w:ind w:firstLine="0"/>
      </w:pPr>
    </w:p>
    <w:p w14:paraId="412D8246" w14:textId="739C36E3" w:rsidR="00056ECD" w:rsidRDefault="00056ECD" w:rsidP="00667CE7">
      <w:pPr>
        <w:pStyle w:val="Ttulo2"/>
        <w:rPr>
          <w:lang w:eastAsia="pt-BR"/>
        </w:rPr>
      </w:pPr>
      <w:bookmarkStart w:id="12" w:name="_Toc87916370"/>
      <w:r>
        <w:rPr>
          <w:lang w:eastAsia="pt-BR"/>
        </w:rPr>
        <w:t>Modelo Entidade Relacionamento</w:t>
      </w:r>
      <w:bookmarkEnd w:id="12"/>
    </w:p>
    <w:p w14:paraId="3B3C4E9A" w14:textId="77777777" w:rsidR="003E5E69" w:rsidRPr="00767B0F" w:rsidRDefault="003E5E69" w:rsidP="0097721D">
      <w:pPr>
        <w:pStyle w:val="CORPO"/>
      </w:pPr>
      <w:r w:rsidRPr="00767B0F">
        <w:t>O Modelo Entidade Relacionamento (também chamado Modelo ER, ou simplesmente MER), como o nome sugere, é um modelo conceitual utilizado na </w:t>
      </w:r>
      <w:commentRangeStart w:id="13"/>
      <w:r w:rsidR="00FA5A89">
        <w:fldChar w:fldCharType="begin"/>
      </w:r>
      <w:r w:rsidR="00FA5A89">
        <w:instrText xml:space="preserve"> HYPERLINK "https://www.devmedia.com.br/principios-da-engenharia-de-software/29630" \t "_blank" \o "Princípios da Enge</w:instrText>
      </w:r>
      <w:r w:rsidR="00FA5A89">
        <w:instrText xml:space="preserve">nharia de Software" </w:instrText>
      </w:r>
      <w:r w:rsidR="00FA5A89">
        <w:fldChar w:fldCharType="separate"/>
      </w:r>
      <w:r w:rsidRPr="00767B0F">
        <w:rPr>
          <w:rStyle w:val="Hyperlink"/>
          <w:rFonts w:eastAsiaTheme="majorEastAsia" w:cs="Arial"/>
          <w:color w:val="253A44"/>
          <w:u w:val="none"/>
        </w:rPr>
        <w:t>Engenharia de Software</w:t>
      </w:r>
      <w:r w:rsidR="00FA5A89">
        <w:rPr>
          <w:rStyle w:val="Hyperlink"/>
          <w:rFonts w:eastAsiaTheme="majorEastAsia" w:cs="Arial"/>
          <w:color w:val="253A44"/>
          <w:u w:val="none"/>
        </w:rPr>
        <w:fldChar w:fldCharType="end"/>
      </w:r>
      <w:commentRangeEnd w:id="13"/>
      <w:r w:rsidR="006C6BB3">
        <w:rPr>
          <w:rStyle w:val="Refdecomentrio"/>
        </w:rPr>
        <w:commentReference w:id="13"/>
      </w:r>
      <w:r w:rsidRPr="00767B0F">
        <w:t> para descrever os objetos (entidades) envolvidos em um domínio de negócios, com suas características (atributos) e como elas se relacionam entre si (</w:t>
      </w:r>
      <w:commentRangeStart w:id="14"/>
      <w:r w:rsidRPr="00767B0F">
        <w:t>relacionamentos</w:t>
      </w:r>
      <w:commentRangeEnd w:id="14"/>
      <w:r w:rsidR="006C6BB3">
        <w:rPr>
          <w:rStyle w:val="Refdecomentrio"/>
        </w:rPr>
        <w:commentReference w:id="14"/>
      </w:r>
      <w:r w:rsidRPr="00767B0F">
        <w:t>).</w:t>
      </w:r>
    </w:p>
    <w:p w14:paraId="13A0334E" w14:textId="47FED053" w:rsidR="003E5E69" w:rsidRDefault="003E5E69" w:rsidP="0097721D">
      <w:pPr>
        <w:pStyle w:val="CORPO"/>
      </w:pPr>
      <w:r w:rsidRPr="00767B0F">
        <w:t>Em geral, este modelo representa de forma abstrata a estrutura que possuirá o </w:t>
      </w:r>
      <w:hyperlink r:id="rId14" w:tgtFrame="_blank" w:tooltip="Cursos de Banco de Dados" w:history="1">
        <w:r w:rsidRPr="00767B0F">
          <w:rPr>
            <w:rStyle w:val="Hyperlink"/>
            <w:rFonts w:eastAsiaTheme="majorEastAsia" w:cs="Arial"/>
            <w:color w:val="253A44"/>
            <w:u w:val="none"/>
          </w:rPr>
          <w:t>banco de dados</w:t>
        </w:r>
      </w:hyperlink>
      <w:r w:rsidRPr="00767B0F">
        <w:t> da aplicação. Obviamente, o banco de dados poderá conter várias outras entidades, tais como chaves e tabelas intermediárias, que podem só fazer sentido no contexto de </w:t>
      </w:r>
      <w:hyperlink r:id="rId15" w:tgtFrame="_blank" w:tooltip="Curso Modelagem de Bancos de Dados Relacionais" w:history="1">
        <w:r w:rsidRPr="00767B0F">
          <w:rPr>
            <w:rStyle w:val="Hyperlink"/>
            <w:rFonts w:eastAsiaTheme="majorEastAsia" w:cs="Arial"/>
            <w:color w:val="253A44"/>
            <w:u w:val="none"/>
          </w:rPr>
          <w:t>bases de dados relacionais</w:t>
        </w:r>
      </w:hyperlink>
      <w:r w:rsidRPr="00767B0F">
        <w:t>.</w:t>
      </w:r>
    </w:p>
    <w:p w14:paraId="158AD978" w14:textId="6EFA0DBC" w:rsidR="00EF4AFA" w:rsidRPr="00EF4AFA" w:rsidRDefault="00EF4AFA" w:rsidP="0097721D">
      <w:pPr>
        <w:pStyle w:val="CORPO"/>
        <w:rPr>
          <w:rFonts w:cs="Arial"/>
          <w:b/>
          <w:bCs/>
          <w:color w:val="253A44"/>
        </w:rPr>
      </w:pPr>
      <w:commentRangeStart w:id="15"/>
      <w:r w:rsidRPr="00EF4AFA">
        <w:rPr>
          <w:rFonts w:cs="Arial"/>
          <w:b/>
          <w:bCs/>
          <w:color w:val="253A44"/>
        </w:rPr>
        <w:t>Entidades</w:t>
      </w:r>
      <w:commentRangeEnd w:id="15"/>
      <w:r w:rsidR="006C6BB3">
        <w:rPr>
          <w:rStyle w:val="Refdecomentrio"/>
        </w:rPr>
        <w:commentReference w:id="15"/>
      </w:r>
    </w:p>
    <w:p w14:paraId="633F963E" w14:textId="0B3B0E6D" w:rsidR="009D508B" w:rsidRDefault="00EF4AFA" w:rsidP="0097721D">
      <w:pPr>
        <w:pStyle w:val="CORPO"/>
        <w:rPr>
          <w:rFonts w:cs="Arial"/>
          <w:color w:val="253A44"/>
        </w:rPr>
      </w:pPr>
      <w:r w:rsidRPr="00EF4AFA">
        <w:rPr>
          <w:rFonts w:cs="Arial"/>
          <w:color w:val="253A44"/>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14:paraId="5D58BC71" w14:textId="77777777" w:rsidR="00DF334F" w:rsidRPr="00DF334F" w:rsidRDefault="00DF334F" w:rsidP="0097721D">
      <w:pPr>
        <w:pStyle w:val="CORPO"/>
        <w:rPr>
          <w:rFonts w:eastAsia="Times New Roman" w:cs="Arial"/>
          <w:color w:val="253A44"/>
          <w:lang w:eastAsia="pt-BR"/>
        </w:rPr>
      </w:pPr>
      <w:r w:rsidRPr="00DF334F">
        <w:rPr>
          <w:rFonts w:eastAsia="Times New Roman" w:cs="Arial"/>
          <w:color w:val="253A44"/>
          <w:lang w:eastAsia="pt-BR"/>
        </w:rPr>
        <w:t xml:space="preserve">As entidades são nomeadas com substantivos concretos ou abstratos que representem de forma clara sua função dentro do domínio. Exemplos práticos de </w:t>
      </w:r>
      <w:r w:rsidRPr="00DF334F">
        <w:rPr>
          <w:rFonts w:eastAsia="Times New Roman" w:cs="Arial"/>
          <w:color w:val="253A44"/>
          <w:lang w:eastAsia="pt-BR"/>
        </w:rPr>
        <w:lastRenderedPageBreak/>
        <w:t>entidades comuns em vários sistemas são Cliente, Produto, Venda, Turma, Função, entre outros.</w:t>
      </w:r>
    </w:p>
    <w:p w14:paraId="304215CA" w14:textId="77777777" w:rsidR="00DF334F" w:rsidRPr="00DF334F" w:rsidRDefault="00DF334F" w:rsidP="0097721D">
      <w:pPr>
        <w:pStyle w:val="CORPO"/>
        <w:rPr>
          <w:rFonts w:eastAsia="Times New Roman" w:cs="Arial"/>
          <w:color w:val="253A44"/>
          <w:lang w:eastAsia="pt-BR"/>
        </w:rPr>
      </w:pPr>
      <w:r w:rsidRPr="00DF334F">
        <w:rPr>
          <w:rFonts w:eastAsia="Times New Roman" w:cs="Arial"/>
          <w:color w:val="253A44"/>
          <w:lang w:eastAsia="pt-BR"/>
        </w:rPr>
        <w:t>Podemos classificar as entidades segundo o motivo de sua existência:</w:t>
      </w:r>
    </w:p>
    <w:p w14:paraId="724ABEF2" w14:textId="77777777" w:rsidR="00DF334F" w:rsidRP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fortes</w:t>
      </w:r>
      <w:r w:rsidRPr="00DF334F">
        <w:rPr>
          <w:rFonts w:eastAsia="Times New Roman" w:cs="Arial"/>
          <w:color w:val="253A44"/>
          <w:lang w:eastAsia="pt-BR"/>
        </w:rPr>
        <w:t>: são aquelas cuja existência independe de outras entidades, ou seja, por si só elas já possuem total sentido de existir. Em um sistema de vendas, a entidade produto, por exemplo, independe de quaisquer outras para existir.</w:t>
      </w:r>
    </w:p>
    <w:p w14:paraId="388C3E94" w14:textId="77777777" w:rsidR="00DF334F" w:rsidRP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fracas</w:t>
      </w:r>
      <w:r w:rsidRPr="00DF334F">
        <w:rPr>
          <w:rFonts w:eastAsia="Times New Roman" w:cs="Arial"/>
          <w:color w:val="253A44"/>
          <w:lang w:eastAsia="pt-BR"/>
        </w:rPr>
        <w:t>: ao contrário das entidades fortes, as fracas são aquelas que dependem de outras entidades para existirem, pois individualmente elas não fazem sentido. Mantendo o mesmo exemplo, a entidade venda depende da entidade produto, pois uma venda sem itens não tem sentido.</w:t>
      </w:r>
    </w:p>
    <w:p w14:paraId="7749868F" w14:textId="73AC9F98" w:rsidR="00DF334F" w:rsidRDefault="00DF334F" w:rsidP="0097721D">
      <w:pPr>
        <w:pStyle w:val="CORPO"/>
        <w:rPr>
          <w:rFonts w:eastAsia="Times New Roman" w:cs="Arial"/>
          <w:color w:val="253A44"/>
          <w:lang w:eastAsia="pt-BR"/>
        </w:rPr>
      </w:pPr>
      <w:r w:rsidRPr="00DF334F">
        <w:rPr>
          <w:rFonts w:eastAsia="Times New Roman" w:cs="Arial"/>
          <w:b/>
          <w:bCs/>
          <w:color w:val="253A44"/>
          <w:lang w:eastAsia="pt-BR"/>
        </w:rPr>
        <w:t>Entidades associativas</w:t>
      </w:r>
      <w:r w:rsidRPr="00DF334F">
        <w:rPr>
          <w:rFonts w:eastAsia="Times New Roman" w:cs="Arial"/>
          <w:color w:val="253A44"/>
          <w:lang w:eastAsia="pt-BR"/>
        </w:rPr>
        <w:t>: esse tipo de entidade surge quando há a necessidade de associar uma entidade a um relacionamento existente. Na modelagem Entidade-Relacionamento não é possível que um relacionamento seja associado a uma entidade, então tornamos esse relacionamento uma entidade associativa, que a partir daí poderá se relacionar com outras entidades. Para melhor compreender esse conceito, tomemos como exemplo uma aplicação de vendas em que existem as entidades Produto e Venda, que se relacionam na forma muitos-para-muitos, uma vez que em uma venda pode haver vários produtos e um produto pode ser vendido várias vezes (no caso, unidades diferentes do mesmo produto). Em determinado momento, a empresa passou a entregar brindes para os clientes que comprassem um determinado produto. A entidade Brinde, então, está relacionada não apenas com a Venda, nem com o Produto, mas sim com o item da venda, ou seja, com o relacionamento entre as duas entidades citadas anteriormente. Como não podemos associar a entidade Brinde com um relacionamento, criamos então a entidade associativa "Item da Venda", que contém os atributos identificadores das entidades Venda e Produto, além de informações como quantidade e número de série, para casos específicos. A partir daí, podemos relacionar o Brinde com o Item da Venda, indicando que aquele prêmio foi dado ao cliente por comprar aquele produto especificamente.</w:t>
      </w:r>
    </w:p>
    <w:p w14:paraId="4073821B" w14:textId="30BB954C" w:rsidR="009858AD" w:rsidRPr="009858AD" w:rsidRDefault="009858AD" w:rsidP="0097721D">
      <w:pPr>
        <w:pStyle w:val="CORPO"/>
        <w:rPr>
          <w:rFonts w:eastAsia="Times New Roman" w:cs="Arial"/>
          <w:b/>
          <w:bCs/>
          <w:color w:val="253A44"/>
          <w:lang w:eastAsia="pt-BR"/>
        </w:rPr>
      </w:pPr>
      <w:r w:rsidRPr="009858AD">
        <w:rPr>
          <w:rFonts w:eastAsia="Times New Roman" w:cs="Arial"/>
          <w:b/>
          <w:bCs/>
          <w:color w:val="253A44"/>
          <w:lang w:eastAsia="pt-BR"/>
        </w:rPr>
        <w:t>Relacionamentos</w:t>
      </w:r>
    </w:p>
    <w:p w14:paraId="7951C4CA" w14:textId="77777777" w:rsidR="009858AD" w:rsidRPr="009858AD" w:rsidRDefault="009858AD" w:rsidP="0097721D">
      <w:pPr>
        <w:pStyle w:val="CORPO"/>
        <w:rPr>
          <w:rFonts w:eastAsia="Times New Roman" w:cs="Arial"/>
          <w:color w:val="253A44"/>
          <w:lang w:eastAsia="pt-BR"/>
        </w:rPr>
      </w:pPr>
      <w:r w:rsidRPr="009858AD">
        <w:rPr>
          <w:rFonts w:eastAsia="Times New Roman" w:cs="Arial"/>
          <w:color w:val="253A44"/>
          <w:lang w:eastAsia="pt-BR"/>
        </w:rPr>
        <w:t>Uma vez que as entidades são identificadas, deve-se então definir como se dá o relacionamento entre elas. De acordo com a quantidade de objetos envolvidos em cada lado do relacionamento, podemos classifica-los de três formas:</w:t>
      </w:r>
    </w:p>
    <w:p w14:paraId="50F78426" w14:textId="77777777" w:rsidR="009858AD" w:rsidRP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lastRenderedPageBreak/>
        <w:t>Relacionamento 1..1 (um para um)</w:t>
      </w:r>
      <w:r w:rsidRPr="009858AD">
        <w:rPr>
          <w:rFonts w:eastAsia="Times New Roman" w:cs="Arial"/>
          <w:color w:val="253A44"/>
          <w:lang w:eastAsia="pt-BR"/>
        </w:rPr>
        <w:t>: cada uma das duas entidades envolvidas referenciam obrigatoriamente apenas uma unidade da outra. Por exemplo, em um banco de dados de currículos, cada usuário cadastrado pode possuir apenas um currículo na base, ao mesmo tempo em que cada currículo só pertence a um único usuário cadastrado.</w:t>
      </w:r>
    </w:p>
    <w:p w14:paraId="42958EEE" w14:textId="77777777" w:rsidR="009858AD" w:rsidRP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t>Relacionamento 1..n ou 1..* (um para muitos)</w:t>
      </w:r>
      <w:r w:rsidRPr="009858AD">
        <w:rPr>
          <w:rFonts w:eastAsia="Times New Roman" w:cs="Arial"/>
          <w:color w:val="253A44"/>
          <w:lang w:eastAsia="pt-BR"/>
        </w:rPr>
        <w:t>: uma das entidades envolvidas pode referenciar várias unidades da outra, porém, do outro lado cada uma das várias unidades referenciadas só pode estar ligada uma unidade da outra entidade. Por exemplo, em um sistema de plano de saúde, um usuário pode ter vários dependentes, mas cada dependente só pode estar ligado a um usuário principal. Note que temos apenas duas entidades envolvidas: usuário e dependente. O que muda é a quantidade de unidades/exemplares envolvidas de cada lado.</w:t>
      </w:r>
    </w:p>
    <w:p w14:paraId="7E99143A" w14:textId="2882CFF5" w:rsidR="009858AD" w:rsidRDefault="009858AD" w:rsidP="0097721D">
      <w:pPr>
        <w:pStyle w:val="CORPO"/>
        <w:rPr>
          <w:rFonts w:eastAsia="Times New Roman" w:cs="Arial"/>
          <w:color w:val="253A44"/>
          <w:lang w:eastAsia="pt-BR"/>
        </w:rPr>
      </w:pPr>
      <w:r w:rsidRPr="009858AD">
        <w:rPr>
          <w:rFonts w:eastAsia="Times New Roman" w:cs="Arial"/>
          <w:b/>
          <w:bCs/>
          <w:color w:val="253A44"/>
          <w:lang w:eastAsia="pt-BR"/>
        </w:rPr>
        <w:t>Relacionamento n..n ou *..* (muitos para muitos)</w:t>
      </w:r>
      <w:r w:rsidRPr="009858AD">
        <w:rPr>
          <w:rFonts w:eastAsia="Times New Roman" w:cs="Arial"/>
          <w:color w:val="253A44"/>
          <w:lang w:eastAsia="pt-BR"/>
        </w:rPr>
        <w:t>: neste tipo de relacionamento cada entidade, de ambos os lados, podem referenciar múltiplas unidades da outra. Por exemplo, em um sistema de biblioteca, um título pode ser escrito por vários autores, ao mesmo tempo em que um autor pode escrever vários títulos. Assim, um objeto do tipo autor pode referenciar múltiplos objetos do tipo título, e vice versa.</w:t>
      </w:r>
    </w:p>
    <w:p w14:paraId="3D70BA2E" w14:textId="1E63BDFE" w:rsidR="00525A5D" w:rsidRPr="009858AD" w:rsidRDefault="00525A5D" w:rsidP="0097721D">
      <w:pPr>
        <w:pStyle w:val="CORPO"/>
        <w:rPr>
          <w:rFonts w:eastAsia="Times New Roman" w:cs="Arial"/>
          <w:color w:val="253A44"/>
          <w:lang w:eastAsia="pt-BR"/>
        </w:rPr>
      </w:pPr>
      <w:r w:rsidRPr="00525A5D">
        <w:rPr>
          <w:rFonts w:eastAsia="Times New Roman" w:cs="Arial"/>
          <w:b/>
          <w:bCs/>
          <w:color w:val="253A44"/>
          <w:lang w:eastAsia="pt-BR"/>
        </w:rPr>
        <w:t>Atributos</w:t>
      </w:r>
    </w:p>
    <w:p w14:paraId="72CE3166"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Atributos são as características que descrevem cada entidade dentro do domínio. Por exemplo, um cliente possui nome, endereço e telefone. Durante a análise de requisitos, são identificados os atributos relevantes de cada entidade naquele contexto, de forma a manter o modelo o mais simples possível e consequentemente armazenar apenas as informações que serão úteis futuramente. Uma pessoa possui atributos pessoais como cor dos olhos, altura e peso, mas para um sistema que funcionará em um supermercado, por exemplo, estas informações dificilmente serão relevantes.</w:t>
      </w:r>
    </w:p>
    <w:p w14:paraId="6B4A0DB6"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Os atributos podem ser classificados quanto à sua função da seguinte forma:</w:t>
      </w:r>
    </w:p>
    <w:p w14:paraId="12FD0278"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Descritivos</w:t>
      </w:r>
      <w:r w:rsidRPr="00525A5D">
        <w:rPr>
          <w:rFonts w:eastAsia="Times New Roman" w:cs="Arial"/>
          <w:color w:val="253A44"/>
          <w:lang w:eastAsia="pt-BR"/>
        </w:rPr>
        <w:t>: representam característica intrínsecas de uma entidade, tais como nome ou cor.</w:t>
      </w:r>
    </w:p>
    <w:p w14:paraId="0F54791C"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Nominativos</w:t>
      </w:r>
      <w:r w:rsidRPr="00525A5D">
        <w:rPr>
          <w:rFonts w:eastAsia="Times New Roman" w:cs="Arial"/>
          <w:color w:val="253A44"/>
          <w:lang w:eastAsia="pt-BR"/>
        </w:rPr>
        <w:t>: além de serem também descritivos, estes têm a função de definir e identificar um objeto. Nome, código, número são exemplos de atributos nominativos.</w:t>
      </w:r>
    </w:p>
    <w:p w14:paraId="36B6CD89"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lastRenderedPageBreak/>
        <w:t>Referenciais: representam a ligação de uma entidade com outra em um relacionamento. Por exemplo, uma venda possui o CPF do cliente, que a relaciona com a entidade cliente.</w:t>
      </w:r>
    </w:p>
    <w:p w14:paraId="1DF7DA9C" w14:textId="77777777" w:rsidR="00525A5D" w:rsidRPr="00525A5D" w:rsidRDefault="00525A5D" w:rsidP="0097721D">
      <w:pPr>
        <w:pStyle w:val="CORPO"/>
        <w:rPr>
          <w:rFonts w:eastAsia="Times New Roman" w:cs="Arial"/>
          <w:color w:val="253A44"/>
          <w:lang w:eastAsia="pt-BR"/>
        </w:rPr>
      </w:pPr>
      <w:r w:rsidRPr="00525A5D">
        <w:rPr>
          <w:rFonts w:eastAsia="Times New Roman" w:cs="Arial"/>
          <w:color w:val="253A44"/>
          <w:lang w:eastAsia="pt-BR"/>
        </w:rPr>
        <w:t>Quanto à sua estrutura, podemos ainda classificá-los como:</w:t>
      </w:r>
    </w:p>
    <w:p w14:paraId="488A6458"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Simples</w:t>
      </w:r>
      <w:r w:rsidRPr="00525A5D">
        <w:rPr>
          <w:rFonts w:eastAsia="Times New Roman" w:cs="Arial"/>
          <w:color w:val="253A44"/>
          <w:lang w:eastAsia="pt-BR"/>
        </w:rPr>
        <w:t>: um único atributo define uma característica da entidade. Exemplos: nome, peso.</w:t>
      </w:r>
    </w:p>
    <w:p w14:paraId="00385D5D" w14:textId="77777777" w:rsidR="00525A5D" w:rsidRPr="00525A5D" w:rsidRDefault="00525A5D" w:rsidP="0097721D">
      <w:pPr>
        <w:pStyle w:val="CORPO"/>
        <w:rPr>
          <w:rFonts w:eastAsia="Times New Roman" w:cs="Arial"/>
          <w:color w:val="253A44"/>
          <w:lang w:eastAsia="pt-BR"/>
        </w:rPr>
      </w:pPr>
      <w:r w:rsidRPr="00525A5D">
        <w:rPr>
          <w:rFonts w:eastAsia="Times New Roman" w:cs="Arial"/>
          <w:b/>
          <w:bCs/>
          <w:color w:val="253A44"/>
          <w:lang w:eastAsia="pt-BR"/>
        </w:rPr>
        <w:t>Compostos</w:t>
      </w:r>
      <w:r w:rsidRPr="00525A5D">
        <w:rPr>
          <w:rFonts w:eastAsia="Times New Roman" w:cs="Arial"/>
          <w:color w:val="253A44"/>
          <w:lang w:eastAsia="pt-BR"/>
        </w:rPr>
        <w:t>: para definir uma informação da entidade, são usados vários atributos. Por exemplo, o endereço pode ser composto por rua, número, bairro, etc.</w:t>
      </w:r>
    </w:p>
    <w:p w14:paraId="0D6260A7" w14:textId="5ECFE209" w:rsidR="00525A5D" w:rsidRDefault="00525A5D" w:rsidP="0097721D">
      <w:pPr>
        <w:pStyle w:val="CORPO"/>
        <w:rPr>
          <w:rFonts w:eastAsia="Times New Roman" w:cs="Arial"/>
          <w:color w:val="253A44"/>
          <w:lang w:eastAsia="pt-BR"/>
        </w:rPr>
      </w:pPr>
      <w:r w:rsidRPr="00525A5D">
        <w:rPr>
          <w:rFonts w:eastAsia="Times New Roman" w:cs="Arial"/>
          <w:color w:val="253A44"/>
          <w:lang w:eastAsia="pt-BR"/>
        </w:rPr>
        <w:t>Alguns atributos representam valores únicos que identificam a entidade dentro do domínio e não podem se repetir. Em um cadastro de clientes, por exemplo, esse atributo poderia ser o CPF. A estes chamamos de Chave Primária.</w:t>
      </w:r>
    </w:p>
    <w:p w14:paraId="51E96AE5" w14:textId="5844A934" w:rsidR="00BF46AF" w:rsidRDefault="007607FE" w:rsidP="0097721D">
      <w:pPr>
        <w:pStyle w:val="CORPO"/>
        <w:rPr>
          <w:rFonts w:cs="Arial"/>
          <w:color w:val="253A44"/>
        </w:rPr>
      </w:pPr>
      <w:r w:rsidRPr="007607FE">
        <w:rPr>
          <w:rFonts w:cs="Arial"/>
          <w:color w:val="253A44"/>
        </w:rPr>
        <w:t>Já os atributos referenciais são chamados de Chave Estrangeira e geralmente estão ligados à chave primária da outra entidade. Estes termos são bastante comuns no contexto de bancos de dados. Mantendo o exemplo anterior, a entidade cliente tem como chave primária seu CPF, assim, a venda possui também um campo “CPF do cliente” que se relaciona com o campo CPF da entidade cliente.</w:t>
      </w:r>
    </w:p>
    <w:p w14:paraId="79AA2652" w14:textId="3CA737AB" w:rsidR="00BF46AF" w:rsidRPr="00BF46AF" w:rsidRDefault="00FA5A89" w:rsidP="00BF46AF">
      <w:pPr>
        <w:spacing w:before="100" w:beforeAutospacing="1" w:after="100" w:afterAutospacing="1"/>
        <w:rPr>
          <w:rFonts w:eastAsia="Times New Roman" w:cs="Arial"/>
          <w:color w:val="253A44"/>
          <w:lang w:eastAsia="pt-BR"/>
        </w:rPr>
      </w:pPr>
      <w:sdt>
        <w:sdtPr>
          <w:rPr>
            <w:rFonts w:eastAsia="Times New Roman" w:cs="Arial"/>
            <w:color w:val="253A44"/>
            <w:lang w:eastAsia="pt-BR"/>
          </w:rPr>
          <w:id w:val="2026060218"/>
          <w:citation/>
        </w:sdtPr>
        <w:sdtEndPr/>
        <w:sdtContent>
          <w:r w:rsidR="00D0126E">
            <w:rPr>
              <w:rFonts w:eastAsia="Times New Roman" w:cs="Arial"/>
              <w:color w:val="253A44"/>
              <w:lang w:eastAsia="pt-BR"/>
            </w:rPr>
            <w:fldChar w:fldCharType="begin"/>
          </w:r>
          <w:r w:rsidR="00D0126E">
            <w:rPr>
              <w:rFonts w:eastAsia="Times New Roman" w:cs="Arial"/>
              <w:color w:val="253A44"/>
              <w:lang w:eastAsia="pt-BR"/>
            </w:rPr>
            <w:instrText xml:space="preserve"> CITATION DEV21 \l 1046 </w:instrText>
          </w:r>
          <w:r w:rsidR="00D0126E">
            <w:rPr>
              <w:rFonts w:eastAsia="Times New Roman" w:cs="Arial"/>
              <w:color w:val="253A44"/>
              <w:lang w:eastAsia="pt-BR"/>
            </w:rPr>
            <w:fldChar w:fldCharType="separate"/>
          </w:r>
          <w:r w:rsidR="00D0126E" w:rsidRPr="00D0126E">
            <w:rPr>
              <w:rFonts w:eastAsia="Times New Roman" w:cs="Arial"/>
              <w:noProof/>
              <w:color w:val="253A44"/>
              <w:lang w:eastAsia="pt-BR"/>
            </w:rPr>
            <w:t>(JOEL, 2014)</w:t>
          </w:r>
          <w:r w:rsidR="00D0126E">
            <w:rPr>
              <w:rFonts w:eastAsia="Times New Roman" w:cs="Arial"/>
              <w:color w:val="253A44"/>
              <w:lang w:eastAsia="pt-BR"/>
            </w:rPr>
            <w:fldChar w:fldCharType="end"/>
          </w:r>
        </w:sdtContent>
      </w:sdt>
    </w:p>
    <w:p w14:paraId="3B8E20AF" w14:textId="20ECE667" w:rsidR="006E5FFB" w:rsidRDefault="00876E33" w:rsidP="00876E33">
      <w:pPr>
        <w:pStyle w:val="Ttulo2"/>
        <w:rPr>
          <w:lang w:eastAsia="pt-BR"/>
        </w:rPr>
      </w:pPr>
      <w:bookmarkStart w:id="16" w:name="_Toc87916371"/>
      <w:r>
        <w:rPr>
          <w:lang w:eastAsia="pt-BR"/>
        </w:rPr>
        <w:t>Benchmarking</w:t>
      </w:r>
      <w:bookmarkEnd w:id="16"/>
    </w:p>
    <w:p w14:paraId="39CB4F80" w14:textId="77777777" w:rsidR="00EC2BF5" w:rsidRDefault="00EC2BF5" w:rsidP="00EC2BF5">
      <w:pPr>
        <w:pStyle w:val="CORPO"/>
        <w:rPr>
          <w:rFonts w:cs="Arial"/>
          <w:lang w:eastAsia="pt-BR"/>
        </w:rPr>
      </w:pPr>
      <w:r>
        <w:rPr>
          <w:rFonts w:cs="Arial"/>
          <w:lang w:eastAsia="pt-BR"/>
        </w:rPr>
        <w:t>Benchmarking é um processo onde você compara a sua própria empresa com outras empresas concorrentes para ver os pontos positivos e negativos e assim você conseguir melhorar suas estratégias.</w:t>
      </w:r>
    </w:p>
    <w:p w14:paraId="47B5C754" w14:textId="77777777" w:rsidR="00EC2BF5" w:rsidRDefault="00EC2BF5" w:rsidP="00EC2BF5">
      <w:pPr>
        <w:pStyle w:val="CORPO"/>
        <w:rPr>
          <w:rFonts w:cs="Arial"/>
          <w:lang w:eastAsia="pt-BR"/>
        </w:rPr>
      </w:pPr>
    </w:p>
    <w:p w14:paraId="23ACB596" w14:textId="77777777" w:rsidR="00EC2BF5" w:rsidRDefault="00EC2BF5" w:rsidP="00EC2BF5">
      <w:pPr>
        <w:pStyle w:val="CORPO"/>
        <w:rPr>
          <w:rFonts w:cs="Arial"/>
          <w:lang w:eastAsia="pt-BR"/>
        </w:rPr>
      </w:pPr>
      <w:r>
        <w:rPr>
          <w:rFonts w:cs="Arial"/>
          <w:lang w:eastAsia="pt-BR"/>
        </w:rPr>
        <w:t>Esse método também pode ser usado com qualquer produto e abordagem dos negócios.</w:t>
      </w:r>
    </w:p>
    <w:p w14:paraId="33BF0DB1" w14:textId="77777777" w:rsidR="00EC2BF5" w:rsidRDefault="00EC2BF5" w:rsidP="00EC2BF5">
      <w:pPr>
        <w:pStyle w:val="CORPO"/>
        <w:rPr>
          <w:rFonts w:cs="Arial"/>
          <w:lang w:eastAsia="pt-BR"/>
        </w:rPr>
      </w:pPr>
    </w:p>
    <w:p w14:paraId="437CFCBE" w14:textId="77777777" w:rsidR="00EC2BF5" w:rsidRDefault="00EC2BF5" w:rsidP="00EC2BF5">
      <w:pPr>
        <w:pStyle w:val="CORPO"/>
        <w:rPr>
          <w:rFonts w:cs="Arial"/>
          <w:lang w:eastAsia="pt-BR"/>
        </w:rPr>
      </w:pPr>
      <w:r>
        <w:rPr>
          <w:rFonts w:cs="Arial"/>
          <w:lang w:eastAsia="pt-BR"/>
        </w:rPr>
        <w:t>Desse jeito você consegue analisar cada aspecto para bater de frente com a concorrência, tornando sua empresa a melhor no que ela faz.</w:t>
      </w:r>
    </w:p>
    <w:p w14:paraId="2CF8DCC4" w14:textId="77777777" w:rsidR="00EC2BF5" w:rsidRDefault="00EC2BF5" w:rsidP="00EC2BF5">
      <w:pPr>
        <w:pStyle w:val="CORPO"/>
        <w:rPr>
          <w:rFonts w:cs="Arial"/>
          <w:lang w:eastAsia="pt-BR"/>
        </w:rPr>
      </w:pPr>
    </w:p>
    <w:p w14:paraId="2654A4D9" w14:textId="685E2026" w:rsidR="00640E0F" w:rsidRPr="006C6BB3" w:rsidRDefault="00EC2BF5" w:rsidP="006C6BB3">
      <w:pPr>
        <w:pStyle w:val="CORPO"/>
        <w:ind w:firstLine="0"/>
        <w:rPr>
          <w:rFonts w:cs="Arial"/>
          <w:lang w:eastAsia="pt-BR"/>
        </w:rPr>
      </w:pPr>
      <w:r>
        <w:rPr>
          <w:rFonts w:cs="Arial"/>
          <w:lang w:eastAsia="pt-BR"/>
        </w:rPr>
        <w:tab/>
        <w:t>Nesse processo do benchmarking podemos fazer umas mudanças no escopo do serviço que oferecemos ou fazer um sistema novo de gerenciamento de relacionamento com o cliente</w:t>
      </w:r>
      <w:r w:rsidR="00650274">
        <w:rPr>
          <w:rFonts w:cs="Arial"/>
          <w:lang w:eastAsia="pt-BR"/>
        </w:rPr>
        <w:t>.</w:t>
      </w:r>
      <w:sdt>
        <w:sdtPr>
          <w:rPr>
            <w:rFonts w:cs="Arial"/>
            <w:lang w:eastAsia="pt-BR"/>
          </w:rPr>
          <w:id w:val="1748144694"/>
          <w:citation/>
        </w:sdtPr>
        <w:sdtEndPr/>
        <w:sdtContent>
          <w:r w:rsidR="00E53E6F">
            <w:rPr>
              <w:rFonts w:cs="Arial"/>
              <w:lang w:eastAsia="pt-BR"/>
            </w:rPr>
            <w:fldChar w:fldCharType="begin"/>
          </w:r>
          <w:r w:rsidR="00E53E6F">
            <w:rPr>
              <w:rFonts w:cs="Arial"/>
              <w:lang w:eastAsia="pt-BR"/>
            </w:rPr>
            <w:instrText xml:space="preserve"> CITATION Iva20 \l 1046 </w:instrText>
          </w:r>
          <w:r w:rsidR="00E53E6F">
            <w:rPr>
              <w:rFonts w:cs="Arial"/>
              <w:lang w:eastAsia="pt-BR"/>
            </w:rPr>
            <w:fldChar w:fldCharType="separate"/>
          </w:r>
          <w:r w:rsidR="00E53E6F" w:rsidRPr="00E53E6F">
            <w:rPr>
              <w:rFonts w:cs="Arial"/>
              <w:noProof/>
              <w:lang w:eastAsia="pt-BR"/>
            </w:rPr>
            <w:t>(CASTRO, 2020)</w:t>
          </w:r>
          <w:r w:rsidR="00E53E6F">
            <w:rPr>
              <w:rFonts w:cs="Arial"/>
              <w:lang w:eastAsia="pt-BR"/>
            </w:rPr>
            <w:fldChar w:fldCharType="end"/>
          </w:r>
        </w:sdtContent>
      </w:sdt>
    </w:p>
    <w:p w14:paraId="70A34FCB" w14:textId="77777777" w:rsidR="0057070B" w:rsidRDefault="0057070B" w:rsidP="0057070B">
      <w:pPr>
        <w:pStyle w:val="Ttulo1"/>
      </w:pPr>
      <w:bookmarkStart w:id="17" w:name="_Toc87916372"/>
      <w:r>
        <w:lastRenderedPageBreak/>
        <w:t>Metodologia</w:t>
      </w:r>
      <w:bookmarkEnd w:id="17"/>
    </w:p>
    <w:p w14:paraId="44391CED" w14:textId="77777777" w:rsidR="006036D9" w:rsidRDefault="006036D9" w:rsidP="006036D9">
      <w:pPr>
        <w:pStyle w:val="Ttulo2"/>
      </w:pPr>
      <w:bookmarkStart w:id="18" w:name="_Toc87916373"/>
      <w:r>
        <w:t xml:space="preserve">Levantamento de </w:t>
      </w:r>
      <w:commentRangeStart w:id="19"/>
      <w:r>
        <w:t>requisitos</w:t>
      </w:r>
      <w:bookmarkEnd w:id="18"/>
      <w:commentRangeEnd w:id="19"/>
      <w:r w:rsidR="006C6BB3">
        <w:rPr>
          <w:rStyle w:val="Refdecomentrio"/>
          <w:rFonts w:eastAsiaTheme="minorHAnsi" w:cstheme="minorBidi"/>
          <w:b w:val="0"/>
          <w:bCs w:val="0"/>
        </w:rPr>
        <w:commentReference w:id="19"/>
      </w:r>
    </w:p>
    <w:p w14:paraId="7EE3FBA1" w14:textId="5896467F" w:rsidR="00A30337" w:rsidRPr="00921397" w:rsidRDefault="006036D9" w:rsidP="00A30337">
      <w:pPr>
        <w:pStyle w:val="Ttulo3"/>
        <w:rPr>
          <w:u w:val="single"/>
        </w:rPr>
      </w:pPr>
      <w:bookmarkStart w:id="20" w:name="_Toc87916374"/>
      <w:r w:rsidRPr="00921397">
        <w:rPr>
          <w:u w:val="single"/>
        </w:rPr>
        <w:t xml:space="preserve">Cadastrar </w:t>
      </w:r>
      <w:r w:rsidR="005F3319" w:rsidRPr="00921397">
        <w:rPr>
          <w:u w:val="single"/>
        </w:rPr>
        <w:t>produtos</w:t>
      </w:r>
      <w:bookmarkEnd w:id="20"/>
    </w:p>
    <w:p w14:paraId="4767159E" w14:textId="5B0D11C8" w:rsidR="006036D9" w:rsidRDefault="006036D9" w:rsidP="006036D9">
      <w:pPr>
        <w:pStyle w:val="Ttulo4"/>
      </w:pPr>
      <w:r>
        <w:t>Descrição</w:t>
      </w:r>
    </w:p>
    <w:p w14:paraId="4A849320" w14:textId="22F76452" w:rsidR="003B359C" w:rsidRPr="003B359C" w:rsidRDefault="003B359C" w:rsidP="004E540C">
      <w:pPr>
        <w:pStyle w:val="CORPO"/>
      </w:pPr>
      <w:r>
        <w:t xml:space="preserve">Será necessário </w:t>
      </w:r>
      <w:r w:rsidR="00140E40">
        <w:t>cadastrar todos os produtos comprados dos fornecedores, assim facilitando</w:t>
      </w:r>
      <w:r w:rsidR="00D52CF0">
        <w:t xml:space="preserve"> saber a quantidade em </w:t>
      </w:r>
      <w:r w:rsidR="00A82297">
        <w:t>estoque.</w:t>
      </w:r>
    </w:p>
    <w:p w14:paraId="5FC8867B" w14:textId="70510FD0" w:rsidR="004E540C" w:rsidRDefault="006036D9" w:rsidP="00E80181">
      <w:pPr>
        <w:pStyle w:val="Ttulo4"/>
      </w:pPr>
      <w:r>
        <w:t>Fontes</w:t>
      </w:r>
    </w:p>
    <w:p w14:paraId="70D885A4" w14:textId="482AFD24" w:rsidR="00E80181" w:rsidRPr="00E80181" w:rsidRDefault="00D73113" w:rsidP="00E80181">
      <w:pPr>
        <w:pStyle w:val="CORPO"/>
      </w:pPr>
      <w:r>
        <w:t>O d</w:t>
      </w:r>
      <w:r w:rsidR="00DC5293">
        <w:t>ono da</w:t>
      </w:r>
      <w:r w:rsidR="00122AC1">
        <w:t xml:space="preserve"> cantina</w:t>
      </w:r>
      <w:r>
        <w:t xml:space="preserve"> pode cadastrar quantos produtos quiser no sistema.</w:t>
      </w:r>
    </w:p>
    <w:p w14:paraId="3B53A11F" w14:textId="75C0E308" w:rsidR="006036D9" w:rsidRDefault="006036D9" w:rsidP="006036D9">
      <w:pPr>
        <w:pStyle w:val="Ttulo4"/>
      </w:pPr>
      <w:r>
        <w:t>Usuários</w:t>
      </w:r>
    </w:p>
    <w:p w14:paraId="03D2A16C" w14:textId="422E361A" w:rsidR="00760F09" w:rsidRPr="00760F09" w:rsidRDefault="00037439" w:rsidP="00760F09">
      <w:pPr>
        <w:pStyle w:val="CORPO"/>
      </w:pPr>
      <w:r>
        <w:t>Dono da cantina e funcionários caso precisar.</w:t>
      </w:r>
    </w:p>
    <w:p w14:paraId="12590180" w14:textId="4A5DD74C" w:rsidR="006036D9" w:rsidRDefault="006036D9" w:rsidP="006036D9">
      <w:pPr>
        <w:pStyle w:val="Ttulo4"/>
      </w:pPr>
      <w:r>
        <w:t>Informações de entrada</w:t>
      </w:r>
    </w:p>
    <w:p w14:paraId="0D194F89" w14:textId="1BABC4D9" w:rsidR="00E034FD" w:rsidRPr="00E034FD" w:rsidRDefault="00E034FD" w:rsidP="00E034FD">
      <w:pPr>
        <w:pStyle w:val="CORPO"/>
      </w:pPr>
      <w:r>
        <w:t xml:space="preserve">Nome do produto, </w:t>
      </w:r>
      <w:r w:rsidR="00966689">
        <w:t xml:space="preserve">quantidade, </w:t>
      </w:r>
      <w:r w:rsidR="00A13F10">
        <w:t xml:space="preserve">preço, </w:t>
      </w:r>
      <w:r w:rsidR="00B27F41">
        <w:t xml:space="preserve">fornecedor, </w:t>
      </w:r>
      <w:r w:rsidR="00931AEF">
        <w:t>marca</w:t>
      </w:r>
      <w:r w:rsidR="0021025C">
        <w:t>.</w:t>
      </w:r>
    </w:p>
    <w:p w14:paraId="7B9B39CD" w14:textId="1C5895CA" w:rsidR="006036D9" w:rsidRDefault="006036D9" w:rsidP="006036D9">
      <w:pPr>
        <w:pStyle w:val="Ttulo4"/>
      </w:pPr>
      <w:r>
        <w:t>Informações de saída</w:t>
      </w:r>
    </w:p>
    <w:p w14:paraId="0D773031" w14:textId="06B12CB6" w:rsidR="00AA2A0E" w:rsidRDefault="00AA2A0E" w:rsidP="00AA2A0E">
      <w:pPr>
        <w:pStyle w:val="CORPO"/>
      </w:pPr>
      <w:r>
        <w:t xml:space="preserve">- </w:t>
      </w:r>
      <w:r w:rsidR="00AA1AC4">
        <w:t>Nome do produto obrigatório</w:t>
      </w:r>
    </w:p>
    <w:p w14:paraId="560CF6F1" w14:textId="5CDBD18B" w:rsidR="00AA1AC4" w:rsidRDefault="00AA1AC4" w:rsidP="00AA2A0E">
      <w:pPr>
        <w:pStyle w:val="CORPO"/>
      </w:pPr>
      <w:r>
        <w:t xml:space="preserve">- </w:t>
      </w:r>
      <w:r w:rsidR="00C61E8E">
        <w:t>Campo fornecedor obrigatório</w:t>
      </w:r>
    </w:p>
    <w:p w14:paraId="78029663" w14:textId="2F24E1B7" w:rsidR="00B62028" w:rsidRDefault="00B62028" w:rsidP="00AA2A0E">
      <w:pPr>
        <w:pStyle w:val="CORPO"/>
      </w:pPr>
      <w:r>
        <w:t xml:space="preserve">- Campo quantidade </w:t>
      </w:r>
      <w:r w:rsidR="003B117A">
        <w:t>obrigatório</w:t>
      </w:r>
    </w:p>
    <w:p w14:paraId="34F4020C" w14:textId="7FF73B17" w:rsidR="006D5755" w:rsidRPr="00AA2A0E" w:rsidRDefault="006D5755" w:rsidP="00AA2A0E">
      <w:pPr>
        <w:pStyle w:val="CORPO"/>
      </w:pPr>
      <w:r>
        <w:t xml:space="preserve">- </w:t>
      </w:r>
      <w:r w:rsidR="000928AB">
        <w:t xml:space="preserve">Produto </w:t>
      </w:r>
      <w:r w:rsidR="00BE08E7">
        <w:t>gravado</w:t>
      </w:r>
      <w:r w:rsidR="000928AB">
        <w:t xml:space="preserve"> com </w:t>
      </w:r>
      <w:r w:rsidR="00B409DA">
        <w:t>ê</w:t>
      </w:r>
      <w:r w:rsidR="00BE08E7">
        <w:t>xito</w:t>
      </w:r>
    </w:p>
    <w:p w14:paraId="0D05776B" w14:textId="7C41854C" w:rsidR="006036D9" w:rsidRDefault="006036D9" w:rsidP="006036D9">
      <w:pPr>
        <w:pStyle w:val="Ttulo4"/>
      </w:pPr>
      <w:r>
        <w:t>Restrições lógicas</w:t>
      </w:r>
    </w:p>
    <w:p w14:paraId="78A3A1DA" w14:textId="5268893E" w:rsidR="007B2C8B" w:rsidRPr="007B2C8B" w:rsidRDefault="007B2C8B" w:rsidP="007B2C8B">
      <w:pPr>
        <w:pStyle w:val="CORPO"/>
      </w:pPr>
      <w:r>
        <w:t xml:space="preserve">Não </w:t>
      </w:r>
      <w:r w:rsidR="00B50ED8">
        <w:t>possui.</w:t>
      </w:r>
    </w:p>
    <w:p w14:paraId="25C306C9" w14:textId="092A96AB" w:rsidR="006036D9" w:rsidRDefault="006036D9" w:rsidP="006036D9">
      <w:pPr>
        <w:pStyle w:val="Ttulo4"/>
      </w:pPr>
      <w:r>
        <w:lastRenderedPageBreak/>
        <w:t>Restrições tecnológicas</w:t>
      </w:r>
    </w:p>
    <w:p w14:paraId="41E2C0E3" w14:textId="3A44A0DA" w:rsidR="005F5DB7" w:rsidRPr="005F5DB7" w:rsidRDefault="005F5DB7" w:rsidP="005F5DB7">
      <w:pPr>
        <w:pStyle w:val="CORPO"/>
        <w:ind w:left="1069" w:firstLine="0"/>
      </w:pPr>
      <w:commentRangeStart w:id="21"/>
      <w:r>
        <w:t xml:space="preserve">- </w:t>
      </w:r>
      <w:commentRangeEnd w:id="21"/>
      <w:r w:rsidR="006C6BB3">
        <w:rPr>
          <w:rStyle w:val="Refdecomentrio"/>
        </w:rPr>
        <w:commentReference w:id="21"/>
      </w:r>
    </w:p>
    <w:p w14:paraId="77429DC1" w14:textId="5F982FA5" w:rsidR="00B00106" w:rsidRPr="00921397" w:rsidRDefault="00BC61C3" w:rsidP="00E7078F">
      <w:pPr>
        <w:pStyle w:val="Ttulo3"/>
        <w:rPr>
          <w:u w:val="single"/>
        </w:rPr>
      </w:pPr>
      <w:bookmarkStart w:id="22" w:name="_Toc87916375"/>
      <w:r w:rsidRPr="00921397">
        <w:rPr>
          <w:u w:val="single"/>
        </w:rPr>
        <w:t>Cadastrar fornecedores</w:t>
      </w:r>
      <w:bookmarkEnd w:id="22"/>
    </w:p>
    <w:p w14:paraId="07ECA026" w14:textId="1F3E10EC" w:rsidR="00E7078F" w:rsidRDefault="00E7078F" w:rsidP="00E7078F">
      <w:pPr>
        <w:pStyle w:val="Ttulo4"/>
      </w:pPr>
      <w:r>
        <w:t>Descrição</w:t>
      </w:r>
    </w:p>
    <w:p w14:paraId="525474EA" w14:textId="5770EE0A" w:rsidR="00524EA0" w:rsidRDefault="00524EA0" w:rsidP="00524EA0">
      <w:pPr>
        <w:pStyle w:val="CORPO"/>
      </w:pPr>
      <w:r>
        <w:t>Será necessário cadastrar os fornecedore</w:t>
      </w:r>
      <w:r w:rsidR="00333F67">
        <w:t>s de cada produto par</w:t>
      </w:r>
      <w:r w:rsidR="00D235C4">
        <w:t>a facilitar saber de onde o produto foi comprado.</w:t>
      </w:r>
    </w:p>
    <w:p w14:paraId="0CFC84BC" w14:textId="353881F5" w:rsidR="00F1254F" w:rsidRDefault="00E7078F" w:rsidP="00BC106B">
      <w:pPr>
        <w:pStyle w:val="Ttulo4"/>
      </w:pPr>
      <w:r>
        <w:t>Fontes</w:t>
      </w:r>
    </w:p>
    <w:p w14:paraId="53DE51F8" w14:textId="127CA4A3" w:rsidR="00BC106B" w:rsidRPr="00BC106B" w:rsidRDefault="00BC106B" w:rsidP="00BC106B">
      <w:pPr>
        <w:pStyle w:val="CORPO"/>
      </w:pPr>
      <w:r>
        <w:t xml:space="preserve">O dono pode cadastrar </w:t>
      </w:r>
      <w:r w:rsidR="00761629">
        <w:t>todos os fornecedores que precisar com o tempo.</w:t>
      </w:r>
    </w:p>
    <w:p w14:paraId="761E334B" w14:textId="65D3142D" w:rsidR="00E7078F" w:rsidRDefault="00E7078F" w:rsidP="00E7078F">
      <w:pPr>
        <w:pStyle w:val="Ttulo4"/>
      </w:pPr>
      <w:r>
        <w:t>Usuários</w:t>
      </w:r>
    </w:p>
    <w:p w14:paraId="6DB9EC5E" w14:textId="5A7E025B" w:rsidR="00207BE5" w:rsidRPr="00207BE5" w:rsidRDefault="00F1254F" w:rsidP="00207BE5">
      <w:pPr>
        <w:pStyle w:val="CORPO"/>
      </w:pPr>
      <w:r>
        <w:t>O dono da cantina</w:t>
      </w:r>
      <w:r w:rsidR="00DE1BD3">
        <w:t>.</w:t>
      </w:r>
    </w:p>
    <w:p w14:paraId="7FA2ABDE" w14:textId="5EE93CB0" w:rsidR="00E7078F" w:rsidRDefault="00E7078F" w:rsidP="00E7078F">
      <w:pPr>
        <w:pStyle w:val="Ttulo4"/>
      </w:pPr>
      <w:r>
        <w:t>Informações de entrada</w:t>
      </w:r>
    </w:p>
    <w:p w14:paraId="7D314469" w14:textId="77EE863C" w:rsidR="006C05B0" w:rsidRPr="000A2AC0" w:rsidRDefault="000A2AC0" w:rsidP="006C05B0">
      <w:pPr>
        <w:pStyle w:val="CORPO"/>
      </w:pPr>
      <w:r>
        <w:t xml:space="preserve">Pode adicionar </w:t>
      </w:r>
      <w:r w:rsidR="00071E2E">
        <w:t xml:space="preserve">fornecedores </w:t>
      </w:r>
      <w:r w:rsidR="004D3725">
        <w:t>e remover se caso não estiver comprando mais do mesmo</w:t>
      </w:r>
      <w:r w:rsidR="00A25E14">
        <w:t>.</w:t>
      </w:r>
    </w:p>
    <w:p w14:paraId="22527BD3" w14:textId="2C9B4000" w:rsidR="000A2AC0" w:rsidRDefault="00E7078F" w:rsidP="000A2AC0">
      <w:pPr>
        <w:pStyle w:val="Ttulo4"/>
      </w:pPr>
      <w:r>
        <w:t>Informações de saída</w:t>
      </w:r>
    </w:p>
    <w:p w14:paraId="33F097DD" w14:textId="0E84B49E" w:rsidR="00B409DA" w:rsidRDefault="007F1486" w:rsidP="00125A2F">
      <w:pPr>
        <w:pStyle w:val="CORPO"/>
      </w:pPr>
      <w:r>
        <w:t>-</w:t>
      </w:r>
      <w:r w:rsidR="00B7351E">
        <w:t xml:space="preserve"> </w:t>
      </w:r>
      <w:r>
        <w:t>Nome do fornecedor obrigatório</w:t>
      </w:r>
    </w:p>
    <w:p w14:paraId="6E65A90D" w14:textId="633019AA" w:rsidR="007F1486" w:rsidRPr="007F1486" w:rsidRDefault="007F1486" w:rsidP="007F1486">
      <w:pPr>
        <w:pStyle w:val="CORPO"/>
      </w:pPr>
      <w:r>
        <w:t>-</w:t>
      </w:r>
      <w:r w:rsidR="00B7351E">
        <w:t xml:space="preserve"> </w:t>
      </w:r>
      <w:r w:rsidR="00BE08E7">
        <w:t xml:space="preserve">Fornecedor gravado com </w:t>
      </w:r>
      <w:r w:rsidR="00B409DA">
        <w:t>êxito</w:t>
      </w:r>
    </w:p>
    <w:p w14:paraId="3E41E5FA" w14:textId="7AD86BA9" w:rsidR="00E7078F" w:rsidRDefault="00E7078F" w:rsidP="00E7078F">
      <w:pPr>
        <w:pStyle w:val="Ttulo4"/>
      </w:pPr>
      <w:r>
        <w:t>Restrições lógicas</w:t>
      </w:r>
    </w:p>
    <w:p w14:paraId="6FF04FBF" w14:textId="757CB14C" w:rsidR="006C05B0" w:rsidRPr="00A25E14" w:rsidRDefault="00FD2793" w:rsidP="006C05B0">
      <w:pPr>
        <w:pStyle w:val="CORPO"/>
      </w:pPr>
      <w:r>
        <w:t>Não</w:t>
      </w:r>
      <w:r w:rsidR="00BB589C">
        <w:t xml:space="preserve"> deixar em hipótese alguma fornecedores </w:t>
      </w:r>
      <w:r w:rsidR="001005EB">
        <w:t>com nome igual.</w:t>
      </w:r>
    </w:p>
    <w:p w14:paraId="0120711B" w14:textId="4BAAA2BA" w:rsidR="00E7078F" w:rsidRDefault="00E7078F" w:rsidP="00E7078F">
      <w:pPr>
        <w:pStyle w:val="Ttulo4"/>
      </w:pPr>
      <w:r>
        <w:t>Restrições tecnológicas</w:t>
      </w:r>
    </w:p>
    <w:p w14:paraId="6C31859F" w14:textId="1F4FD95C" w:rsidR="006C05B0" w:rsidRPr="006C05B0" w:rsidRDefault="00935DF4" w:rsidP="006C05B0">
      <w:pPr>
        <w:pStyle w:val="CORPO"/>
      </w:pPr>
      <w:r>
        <w:t>Sem restrições.</w:t>
      </w:r>
    </w:p>
    <w:p w14:paraId="0C0E9B2F" w14:textId="77777777" w:rsidR="0016487D" w:rsidRPr="0016487D" w:rsidRDefault="0016487D" w:rsidP="0016487D">
      <w:pPr>
        <w:pStyle w:val="CORPO"/>
      </w:pPr>
    </w:p>
    <w:p w14:paraId="3E620ED9" w14:textId="657FA6F7" w:rsidR="00810062" w:rsidRPr="00AA3F2B" w:rsidRDefault="00D46CF6" w:rsidP="00F22D5B">
      <w:pPr>
        <w:pStyle w:val="Ttulo3"/>
        <w:rPr>
          <w:u w:val="single"/>
        </w:rPr>
      </w:pPr>
      <w:bookmarkStart w:id="23" w:name="_Toc87916376"/>
      <w:r>
        <w:rPr>
          <w:u w:val="single"/>
        </w:rPr>
        <w:t>Gerar lucro total</w:t>
      </w:r>
      <w:bookmarkEnd w:id="23"/>
      <w:r>
        <w:rPr>
          <w:u w:val="single"/>
        </w:rPr>
        <w:t xml:space="preserve"> </w:t>
      </w:r>
    </w:p>
    <w:p w14:paraId="5E5DA15D" w14:textId="3775FAFD" w:rsidR="00F22D5B" w:rsidRDefault="00F22D5B" w:rsidP="00F22D5B">
      <w:pPr>
        <w:pStyle w:val="Ttulo4"/>
      </w:pPr>
      <w:r>
        <w:t>Descrição</w:t>
      </w:r>
    </w:p>
    <w:p w14:paraId="442A83C4" w14:textId="52E7475C" w:rsidR="00881198" w:rsidRPr="00881198" w:rsidRDefault="00881198" w:rsidP="00881198">
      <w:pPr>
        <w:pStyle w:val="CORPO"/>
      </w:pPr>
      <w:r>
        <w:t xml:space="preserve">Será gerado um lucro </w:t>
      </w:r>
      <w:r w:rsidR="00377902">
        <w:t xml:space="preserve">com base na quantidade vendida </w:t>
      </w:r>
      <w:r w:rsidR="0063570E">
        <w:t>com a quantidade comprada.</w:t>
      </w:r>
    </w:p>
    <w:p w14:paraId="490445E0" w14:textId="682A3D13" w:rsidR="00F22D5B" w:rsidRDefault="00F22D5B" w:rsidP="00F22D5B">
      <w:pPr>
        <w:pStyle w:val="Ttulo4"/>
      </w:pPr>
      <w:r>
        <w:t>Fontes</w:t>
      </w:r>
    </w:p>
    <w:p w14:paraId="46A34C11" w14:textId="084B4923" w:rsidR="00D87CA3" w:rsidRPr="00D87CA3" w:rsidRDefault="00231F25" w:rsidP="00D87CA3">
      <w:pPr>
        <w:pStyle w:val="CORPO"/>
      </w:pPr>
      <w:r>
        <w:t>Vendas dos produtos da cantina.</w:t>
      </w:r>
    </w:p>
    <w:p w14:paraId="43F97B17" w14:textId="4B418248" w:rsidR="00F22D5B" w:rsidRDefault="00F22D5B" w:rsidP="00F22D5B">
      <w:pPr>
        <w:pStyle w:val="Ttulo4"/>
      </w:pPr>
      <w:r>
        <w:t>Usuários</w:t>
      </w:r>
    </w:p>
    <w:p w14:paraId="2B2FD156" w14:textId="66C5EEFC" w:rsidR="00231F25" w:rsidRPr="00231F25" w:rsidRDefault="00231F25" w:rsidP="00231F25">
      <w:pPr>
        <w:pStyle w:val="CORPO"/>
      </w:pPr>
      <w:r>
        <w:t>O dono da cantina</w:t>
      </w:r>
    </w:p>
    <w:p w14:paraId="54F3FD97" w14:textId="7449F85C" w:rsidR="00F22D5B" w:rsidRDefault="00F22D5B" w:rsidP="00F22D5B">
      <w:pPr>
        <w:pStyle w:val="Ttulo4"/>
      </w:pPr>
      <w:r>
        <w:t>Informações de entrada</w:t>
      </w:r>
    </w:p>
    <w:p w14:paraId="54C9CF44" w14:textId="1291E819" w:rsidR="00FC62DE" w:rsidRPr="00FC62DE" w:rsidRDefault="00173746" w:rsidP="00FC62DE">
      <w:pPr>
        <w:pStyle w:val="CORPO"/>
      </w:pPr>
      <w:r>
        <w:t>Não possui.</w:t>
      </w:r>
    </w:p>
    <w:p w14:paraId="2F547AB3" w14:textId="2C55EACE" w:rsidR="00F22D5B" w:rsidRDefault="00F22D5B" w:rsidP="00F22D5B">
      <w:pPr>
        <w:pStyle w:val="Ttulo4"/>
      </w:pPr>
      <w:r>
        <w:t>Informações de saída</w:t>
      </w:r>
    </w:p>
    <w:p w14:paraId="771DA099" w14:textId="0B766AA3" w:rsidR="00FA3D2E" w:rsidRDefault="00FA3D2E" w:rsidP="00FA3D2E">
      <w:pPr>
        <w:pStyle w:val="CORPO"/>
      </w:pPr>
      <w:r>
        <w:t xml:space="preserve">- </w:t>
      </w:r>
      <w:r w:rsidR="005033FB">
        <w:t xml:space="preserve">quanto foi lucrado com cada </w:t>
      </w:r>
      <w:r>
        <w:t>produto</w:t>
      </w:r>
      <w:r w:rsidR="00165B03">
        <w:t xml:space="preserve"> </w:t>
      </w:r>
    </w:p>
    <w:p w14:paraId="72AFC024" w14:textId="7FB8358C" w:rsidR="003614EE" w:rsidRPr="00FA3D2E" w:rsidRDefault="00165B03" w:rsidP="005033FB">
      <w:pPr>
        <w:pStyle w:val="CORPO"/>
      </w:pPr>
      <w:r>
        <w:t xml:space="preserve">- </w:t>
      </w:r>
      <w:r w:rsidR="003614EE">
        <w:t>lucro da data especificada</w:t>
      </w:r>
    </w:p>
    <w:p w14:paraId="56F3EDA2" w14:textId="58E5AE74" w:rsidR="00F22D5B" w:rsidRDefault="00F22D5B" w:rsidP="00F22D5B">
      <w:pPr>
        <w:pStyle w:val="Ttulo4"/>
      </w:pPr>
      <w:r>
        <w:t>Restrições lógicas</w:t>
      </w:r>
    </w:p>
    <w:p w14:paraId="7E627DAA" w14:textId="1FD83863" w:rsidR="005033FB" w:rsidRPr="005033FB" w:rsidRDefault="00D363C1" w:rsidP="005033FB">
      <w:pPr>
        <w:pStyle w:val="CORPO"/>
      </w:pPr>
      <w:r>
        <w:t>Não tem.</w:t>
      </w:r>
    </w:p>
    <w:p w14:paraId="66F03A10" w14:textId="77777777" w:rsidR="00F22D5B" w:rsidRDefault="00F22D5B" w:rsidP="00F22D5B">
      <w:pPr>
        <w:pStyle w:val="Ttulo4"/>
      </w:pPr>
      <w:r>
        <w:t>Restrições tecnológicas</w:t>
      </w:r>
    </w:p>
    <w:p w14:paraId="6D61DCB9" w14:textId="20ADC475" w:rsidR="00F22D5B" w:rsidRDefault="00D363C1" w:rsidP="00F22D5B">
      <w:pPr>
        <w:pStyle w:val="CORPO"/>
      </w:pPr>
      <w:r>
        <w:t>-</w:t>
      </w:r>
    </w:p>
    <w:p w14:paraId="06598B66" w14:textId="38130DB4" w:rsidR="002E2190" w:rsidRDefault="002E2190" w:rsidP="002E2190">
      <w:pPr>
        <w:pStyle w:val="Ttulo3"/>
        <w:rPr>
          <w:u w:val="single"/>
        </w:rPr>
      </w:pPr>
      <w:bookmarkStart w:id="24" w:name="_Toc87916377"/>
      <w:r w:rsidRPr="002E2190">
        <w:rPr>
          <w:u w:val="single"/>
        </w:rPr>
        <w:lastRenderedPageBreak/>
        <w:t>Registrar a Venda</w:t>
      </w:r>
      <w:bookmarkEnd w:id="24"/>
    </w:p>
    <w:p w14:paraId="3B2B2ED4" w14:textId="38C4977D" w:rsidR="009F25BE" w:rsidRDefault="009F25BE" w:rsidP="009F25BE">
      <w:pPr>
        <w:pStyle w:val="Ttulo4"/>
        <w:numPr>
          <w:ilvl w:val="3"/>
          <w:numId w:val="21"/>
        </w:numPr>
        <w:ind w:left="862" w:hanging="862"/>
      </w:pPr>
      <w:r>
        <w:t>Descrição</w:t>
      </w:r>
    </w:p>
    <w:p w14:paraId="68F46CF3" w14:textId="533DFAD7" w:rsidR="005D2E31" w:rsidRPr="005D2E31" w:rsidRDefault="00A9737A" w:rsidP="005D2E31">
      <w:pPr>
        <w:pStyle w:val="CORPO"/>
      </w:pPr>
      <w:r>
        <w:t xml:space="preserve">Cada venda será registrada </w:t>
      </w:r>
      <w:r w:rsidR="00CE116A">
        <w:t xml:space="preserve">gerando </w:t>
      </w:r>
      <w:r w:rsidR="00CF43D3">
        <w:t>um c</w:t>
      </w:r>
      <w:r w:rsidR="00924039">
        <w:t>á</w:t>
      </w:r>
      <w:r w:rsidR="00CF43D3">
        <w:t>lc</w:t>
      </w:r>
      <w:r w:rsidR="00924039">
        <w:t>u</w:t>
      </w:r>
      <w:r w:rsidR="00CF43D3">
        <w:t>lo de troco</w:t>
      </w:r>
      <w:r w:rsidR="009514CE">
        <w:t xml:space="preserve"> e nota fiscal</w:t>
      </w:r>
    </w:p>
    <w:p w14:paraId="02B057B5" w14:textId="04049E9E" w:rsidR="009F25BE" w:rsidRDefault="009F25BE" w:rsidP="009F25BE">
      <w:pPr>
        <w:pStyle w:val="Ttulo4"/>
        <w:numPr>
          <w:ilvl w:val="3"/>
          <w:numId w:val="21"/>
        </w:numPr>
        <w:ind w:left="862" w:hanging="862"/>
      </w:pPr>
      <w:r>
        <w:t>Fontes</w:t>
      </w:r>
    </w:p>
    <w:p w14:paraId="4045BBEF" w14:textId="1D79732B" w:rsidR="005D2E31" w:rsidRPr="005D2E31" w:rsidRDefault="004A0D6B" w:rsidP="005D2E31">
      <w:pPr>
        <w:pStyle w:val="CORPO"/>
      </w:pPr>
      <w:r>
        <w:t>Vendas realizadas.</w:t>
      </w:r>
    </w:p>
    <w:p w14:paraId="42216251" w14:textId="4E47A3EE" w:rsidR="009F25BE" w:rsidRDefault="009F25BE" w:rsidP="009F25BE">
      <w:pPr>
        <w:pStyle w:val="Ttulo4"/>
        <w:numPr>
          <w:ilvl w:val="3"/>
          <w:numId w:val="21"/>
        </w:numPr>
        <w:ind w:left="862" w:hanging="862"/>
      </w:pPr>
      <w:r>
        <w:t>Usuários</w:t>
      </w:r>
    </w:p>
    <w:p w14:paraId="2D68AEB7" w14:textId="13CF47BF" w:rsidR="005D2E31" w:rsidRPr="005D2E31" w:rsidRDefault="00251695" w:rsidP="005D2E31">
      <w:pPr>
        <w:pStyle w:val="CORPO"/>
      </w:pPr>
      <w:r>
        <w:t>Funcionários.</w:t>
      </w:r>
    </w:p>
    <w:p w14:paraId="15C593AC" w14:textId="24036060" w:rsidR="009F25BE" w:rsidRDefault="009F25BE" w:rsidP="009F25BE">
      <w:pPr>
        <w:pStyle w:val="Ttulo4"/>
        <w:numPr>
          <w:ilvl w:val="3"/>
          <w:numId w:val="21"/>
        </w:numPr>
        <w:ind w:left="862" w:hanging="862"/>
      </w:pPr>
      <w:r>
        <w:t>Informações de entrada</w:t>
      </w:r>
    </w:p>
    <w:p w14:paraId="3094F7B3" w14:textId="1BE4A83D" w:rsidR="005D2E31" w:rsidRPr="005D2E31" w:rsidRDefault="000306BD" w:rsidP="005D2E31">
      <w:pPr>
        <w:pStyle w:val="CORPO"/>
      </w:pPr>
      <w:r>
        <w:t>Ver</w:t>
      </w:r>
      <w:r w:rsidR="00716C71">
        <w:t xml:space="preserve"> </w:t>
      </w:r>
      <w:r w:rsidR="00CB1F49">
        <w:t>o detalhe d</w:t>
      </w:r>
      <w:r>
        <w:t>e uma</w:t>
      </w:r>
      <w:r w:rsidR="00CB1F49">
        <w:t xml:space="preserve"> venda se for preciso</w:t>
      </w:r>
    </w:p>
    <w:p w14:paraId="57BEFA96" w14:textId="5DEF6A0A" w:rsidR="009F25BE" w:rsidRDefault="009F25BE" w:rsidP="009F25BE">
      <w:pPr>
        <w:pStyle w:val="Ttulo4"/>
        <w:numPr>
          <w:ilvl w:val="3"/>
          <w:numId w:val="21"/>
        </w:numPr>
        <w:ind w:left="862" w:hanging="862"/>
      </w:pPr>
      <w:r>
        <w:t>Informações de saída</w:t>
      </w:r>
    </w:p>
    <w:p w14:paraId="44C3DD92" w14:textId="316DF237" w:rsidR="005D2E31" w:rsidRPr="005D2E31" w:rsidRDefault="000306BD" w:rsidP="005D2E31">
      <w:pPr>
        <w:pStyle w:val="CORPO"/>
      </w:pPr>
      <w:r>
        <w:t>- quantas vendas foram feitas</w:t>
      </w:r>
    </w:p>
    <w:p w14:paraId="54A022CF" w14:textId="2917FF02" w:rsidR="009F25BE" w:rsidRDefault="009F25BE" w:rsidP="009F25BE">
      <w:pPr>
        <w:pStyle w:val="Ttulo4"/>
        <w:numPr>
          <w:ilvl w:val="3"/>
          <w:numId w:val="21"/>
        </w:numPr>
        <w:ind w:left="862" w:hanging="862"/>
      </w:pPr>
      <w:r>
        <w:t>Restrições lógicas</w:t>
      </w:r>
    </w:p>
    <w:p w14:paraId="189EC8D2" w14:textId="1E1CBED5" w:rsidR="005D2E31" w:rsidRPr="005D2E31" w:rsidRDefault="00F15616" w:rsidP="005D2E31">
      <w:pPr>
        <w:pStyle w:val="CORPO"/>
      </w:pPr>
      <w:r>
        <w:t>Não possui.</w:t>
      </w:r>
    </w:p>
    <w:p w14:paraId="1E6442A2" w14:textId="1E8AD2A5" w:rsidR="009F25BE" w:rsidRDefault="009F25BE" w:rsidP="009F25BE">
      <w:pPr>
        <w:pStyle w:val="Ttulo4"/>
        <w:numPr>
          <w:ilvl w:val="3"/>
          <w:numId w:val="21"/>
        </w:numPr>
        <w:ind w:left="862" w:hanging="862"/>
      </w:pPr>
      <w:r>
        <w:t>Restrições tecnológicas</w:t>
      </w:r>
    </w:p>
    <w:p w14:paraId="4EBFB9D0" w14:textId="78538394" w:rsidR="005D2E31" w:rsidRDefault="00F15616" w:rsidP="005D2E31">
      <w:pPr>
        <w:pStyle w:val="CORPO"/>
      </w:pPr>
      <w:r>
        <w:t>-</w:t>
      </w:r>
    </w:p>
    <w:p w14:paraId="36EBAE31" w14:textId="0A865729" w:rsidR="001A7FE0" w:rsidRDefault="001A7FE0" w:rsidP="005D2E31">
      <w:pPr>
        <w:pStyle w:val="CORPO"/>
      </w:pPr>
    </w:p>
    <w:p w14:paraId="5ECA6CB3" w14:textId="77777777" w:rsidR="001A7FE0" w:rsidRPr="005D2E31" w:rsidRDefault="001A7FE0" w:rsidP="005D2E31">
      <w:pPr>
        <w:pStyle w:val="CORPO"/>
      </w:pPr>
    </w:p>
    <w:p w14:paraId="3059BB18" w14:textId="7833F5E5" w:rsidR="009F25BE" w:rsidRDefault="005D2E31" w:rsidP="005D2E31">
      <w:pPr>
        <w:pStyle w:val="Ttulo3"/>
        <w:rPr>
          <w:u w:val="single"/>
        </w:rPr>
      </w:pPr>
      <w:bookmarkStart w:id="25" w:name="_Toc87916378"/>
      <w:r w:rsidRPr="005D2E31">
        <w:rPr>
          <w:u w:val="single"/>
        </w:rPr>
        <w:lastRenderedPageBreak/>
        <w:t>Registrar a Compra</w:t>
      </w:r>
      <w:bookmarkEnd w:id="25"/>
    </w:p>
    <w:p w14:paraId="467B01DC" w14:textId="2C485168" w:rsidR="005D2E31" w:rsidRDefault="005D2E31" w:rsidP="005D2E31">
      <w:pPr>
        <w:pStyle w:val="Ttulo4"/>
        <w:numPr>
          <w:ilvl w:val="3"/>
          <w:numId w:val="21"/>
        </w:numPr>
        <w:ind w:left="862" w:hanging="862"/>
      </w:pPr>
      <w:r>
        <w:t>Descrição</w:t>
      </w:r>
    </w:p>
    <w:p w14:paraId="6D67CB62" w14:textId="1F003424" w:rsidR="005D2E31" w:rsidRPr="005D2E31" w:rsidRDefault="003F7077" w:rsidP="005D2E31">
      <w:pPr>
        <w:pStyle w:val="CORPO"/>
      </w:pPr>
      <w:r>
        <w:t>Faremos o registro da compra de produtos dos fornecedores.</w:t>
      </w:r>
    </w:p>
    <w:p w14:paraId="78032DDC" w14:textId="41F26F2E" w:rsidR="005D2E31" w:rsidRDefault="005D2E31" w:rsidP="005D2E31">
      <w:pPr>
        <w:pStyle w:val="Ttulo4"/>
        <w:numPr>
          <w:ilvl w:val="3"/>
          <w:numId w:val="21"/>
        </w:numPr>
        <w:ind w:left="862" w:hanging="862"/>
      </w:pPr>
      <w:r>
        <w:t>Fontes</w:t>
      </w:r>
    </w:p>
    <w:p w14:paraId="0CA005DD" w14:textId="3E2579F0" w:rsidR="005D2E31" w:rsidRPr="005D2E31" w:rsidRDefault="002D35CA" w:rsidP="005D2E31">
      <w:pPr>
        <w:pStyle w:val="CORPO"/>
      </w:pPr>
      <w:r>
        <w:t>Produtos comprados dos fornecedores.</w:t>
      </w:r>
    </w:p>
    <w:p w14:paraId="2D034211" w14:textId="720DB411" w:rsidR="005D2E31" w:rsidRDefault="005D2E31" w:rsidP="005D2E31">
      <w:pPr>
        <w:pStyle w:val="Ttulo4"/>
        <w:numPr>
          <w:ilvl w:val="3"/>
          <w:numId w:val="21"/>
        </w:numPr>
        <w:ind w:left="862" w:hanging="862"/>
      </w:pPr>
      <w:r>
        <w:t>Usuários</w:t>
      </w:r>
    </w:p>
    <w:p w14:paraId="12C1E6A4" w14:textId="444BCD93" w:rsidR="005D2E31" w:rsidRPr="005D2E31" w:rsidRDefault="002D35CA" w:rsidP="005D2E31">
      <w:pPr>
        <w:pStyle w:val="CORPO"/>
      </w:pPr>
      <w:r>
        <w:t>Ricardo.</w:t>
      </w:r>
    </w:p>
    <w:p w14:paraId="710A4470" w14:textId="33B9DBCC" w:rsidR="005D2E31" w:rsidRDefault="005D2E31" w:rsidP="005D2E31">
      <w:pPr>
        <w:pStyle w:val="Ttulo4"/>
        <w:numPr>
          <w:ilvl w:val="3"/>
          <w:numId w:val="21"/>
        </w:numPr>
        <w:ind w:left="862" w:hanging="862"/>
      </w:pPr>
      <w:r>
        <w:t>Informações de entrada</w:t>
      </w:r>
    </w:p>
    <w:p w14:paraId="7C32001D" w14:textId="64F22A0B" w:rsidR="005D2E31" w:rsidRPr="005D2E31" w:rsidRDefault="003C5E0E" w:rsidP="005D2E31">
      <w:pPr>
        <w:pStyle w:val="CORPO"/>
      </w:pPr>
      <w:r>
        <w:t>Ver o detalhe do que foi comprado com cada fornecedor em uma data especifica</w:t>
      </w:r>
      <w:r w:rsidR="00141BBD">
        <w:t>.</w:t>
      </w:r>
    </w:p>
    <w:p w14:paraId="31F07AB8" w14:textId="253B6507" w:rsidR="005D2E31" w:rsidRDefault="005D2E31" w:rsidP="005D2E31">
      <w:pPr>
        <w:pStyle w:val="Ttulo4"/>
        <w:numPr>
          <w:ilvl w:val="3"/>
          <w:numId w:val="21"/>
        </w:numPr>
        <w:ind w:left="862" w:hanging="862"/>
      </w:pPr>
      <w:r>
        <w:t>Informações de saída</w:t>
      </w:r>
    </w:p>
    <w:p w14:paraId="729F8732" w14:textId="327A96E9" w:rsidR="005D2E31" w:rsidRPr="005D2E31" w:rsidRDefault="007B3AE3" w:rsidP="005D2E31">
      <w:pPr>
        <w:pStyle w:val="CORPO"/>
      </w:pPr>
      <w:r>
        <w:t>- compras feitas com cada fornecedor.</w:t>
      </w:r>
    </w:p>
    <w:p w14:paraId="71A0AC66" w14:textId="6D127835" w:rsidR="005D2E31" w:rsidRDefault="005D2E31" w:rsidP="005D2E31">
      <w:pPr>
        <w:pStyle w:val="Ttulo4"/>
        <w:numPr>
          <w:ilvl w:val="3"/>
          <w:numId w:val="21"/>
        </w:numPr>
        <w:ind w:left="862" w:hanging="862"/>
      </w:pPr>
      <w:r>
        <w:t>Restrições lógicas</w:t>
      </w:r>
    </w:p>
    <w:p w14:paraId="789A6A95" w14:textId="17863962" w:rsidR="005D2E31" w:rsidRPr="005D2E31" w:rsidRDefault="00B047BD" w:rsidP="005D2E31">
      <w:pPr>
        <w:pStyle w:val="CORPO"/>
      </w:pPr>
      <w:r>
        <w:t>Não possui.</w:t>
      </w:r>
    </w:p>
    <w:p w14:paraId="3C02B0CD" w14:textId="56F7D488" w:rsidR="005D2E31" w:rsidRDefault="005D2E31" w:rsidP="005D2E31">
      <w:pPr>
        <w:pStyle w:val="Ttulo4"/>
        <w:numPr>
          <w:ilvl w:val="3"/>
          <w:numId w:val="21"/>
        </w:numPr>
        <w:ind w:left="862" w:hanging="862"/>
      </w:pPr>
      <w:r>
        <w:t>Restrições tecnológicas</w:t>
      </w:r>
    </w:p>
    <w:p w14:paraId="7CA14FBA" w14:textId="13541F33" w:rsidR="005D2E31" w:rsidRPr="005D2E31" w:rsidRDefault="00B047BD" w:rsidP="005D2E31">
      <w:pPr>
        <w:pStyle w:val="CORPO"/>
      </w:pPr>
      <w:r>
        <w:t>-</w:t>
      </w:r>
    </w:p>
    <w:p w14:paraId="7C6D596F" w14:textId="77777777" w:rsidR="005D2E31" w:rsidRPr="005D2E31" w:rsidRDefault="005D2E31" w:rsidP="005D2E31">
      <w:pPr>
        <w:pStyle w:val="CORPO"/>
      </w:pPr>
    </w:p>
    <w:p w14:paraId="4E018855" w14:textId="77777777" w:rsidR="009F25BE" w:rsidRPr="009F25BE" w:rsidRDefault="009F25BE" w:rsidP="009F25BE">
      <w:pPr>
        <w:pStyle w:val="CORPO"/>
      </w:pPr>
    </w:p>
    <w:p w14:paraId="6C68B4CA" w14:textId="77777777" w:rsidR="00E7078F" w:rsidRPr="00E7078F" w:rsidRDefault="00E7078F" w:rsidP="00E7078F">
      <w:pPr>
        <w:pStyle w:val="CORPO"/>
      </w:pPr>
    </w:p>
    <w:p w14:paraId="45E8085D" w14:textId="77777777" w:rsidR="00FF47DD" w:rsidRDefault="00FF47DD" w:rsidP="00FF47DD">
      <w:pPr>
        <w:pStyle w:val="CORPO"/>
      </w:pPr>
    </w:p>
    <w:p w14:paraId="7195AC3A" w14:textId="47E7A5DD" w:rsidR="00FF47DD" w:rsidRDefault="00FF47DD" w:rsidP="00FF47DD">
      <w:pPr>
        <w:pStyle w:val="Ttulo2"/>
      </w:pPr>
      <w:bookmarkStart w:id="26" w:name="_Toc87916379"/>
      <w:r>
        <w:lastRenderedPageBreak/>
        <w:t>Diagrama de caso de uso – Alto nível</w:t>
      </w:r>
      <w:bookmarkEnd w:id="26"/>
      <w:r>
        <w:t xml:space="preserve"> </w:t>
      </w:r>
    </w:p>
    <w:p w14:paraId="1CD2E0BC" w14:textId="618C51CB" w:rsidR="009611B3" w:rsidRPr="009611B3" w:rsidRDefault="00F17248" w:rsidP="009611B3">
      <w:pPr>
        <w:pStyle w:val="CORPO"/>
      </w:pPr>
      <w:commentRangeStart w:id="27"/>
      <w:r>
        <w:rPr>
          <w:noProof/>
          <w:lang w:eastAsia="pt-BR"/>
        </w:rPr>
        <w:drawing>
          <wp:inline distT="0" distB="0" distL="0" distR="0" wp14:anchorId="5F2AB1C3" wp14:editId="00C4537A">
            <wp:extent cx="5760085" cy="3561080"/>
            <wp:effectExtent l="0" t="0" r="0" b="127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760085" cy="3561080"/>
                    </a:xfrm>
                    <a:prstGeom prst="rect">
                      <a:avLst/>
                    </a:prstGeom>
                  </pic:spPr>
                </pic:pic>
              </a:graphicData>
            </a:graphic>
          </wp:inline>
        </w:drawing>
      </w:r>
      <w:commentRangeEnd w:id="27"/>
      <w:r w:rsidR="006C6BB3">
        <w:rPr>
          <w:rStyle w:val="Refdecomentrio"/>
        </w:rPr>
        <w:commentReference w:id="27"/>
      </w:r>
    </w:p>
    <w:p w14:paraId="679500C0" w14:textId="7D88C225" w:rsidR="0045059D" w:rsidRDefault="00323AFB" w:rsidP="00323AFB">
      <w:pPr>
        <w:pStyle w:val="Ttulo2"/>
      </w:pPr>
      <w:bookmarkStart w:id="28" w:name="_Toc87916380"/>
      <w:r>
        <w:t>Modelo Entidade Relacionamento</w:t>
      </w:r>
      <w:bookmarkEnd w:id="28"/>
    </w:p>
    <w:p w14:paraId="664F4C73" w14:textId="64568DAF" w:rsidR="00323AFB" w:rsidRPr="00323AFB" w:rsidRDefault="3067A3E6" w:rsidP="00323AFB">
      <w:pPr>
        <w:pStyle w:val="CORPO"/>
      </w:pPr>
      <w:commentRangeStart w:id="29"/>
      <w:commentRangeStart w:id="30"/>
      <w:commentRangeStart w:id="31"/>
      <w:r>
        <w:rPr>
          <w:noProof/>
          <w:lang w:eastAsia="pt-BR"/>
        </w:rPr>
        <w:drawing>
          <wp:inline distT="0" distB="0" distL="0" distR="0" wp14:anchorId="2E01AA7F" wp14:editId="7D0A8574">
            <wp:extent cx="4572000" cy="2590800"/>
            <wp:effectExtent l="0" t="0" r="0" b="0"/>
            <wp:docPr id="1563907398" name="Imagem 1563907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commentRangeEnd w:id="29"/>
      <w:r w:rsidR="00D14837">
        <w:rPr>
          <w:rStyle w:val="Refdecomentrio"/>
        </w:rPr>
        <w:commentReference w:id="29"/>
      </w:r>
      <w:commentRangeEnd w:id="30"/>
      <w:r w:rsidR="00D14837">
        <w:rPr>
          <w:rStyle w:val="Refdecomentrio"/>
        </w:rPr>
        <w:commentReference w:id="30"/>
      </w:r>
      <w:commentRangeEnd w:id="31"/>
      <w:r w:rsidR="00D14837">
        <w:rPr>
          <w:rStyle w:val="Refdecomentrio"/>
        </w:rPr>
        <w:commentReference w:id="31"/>
      </w:r>
    </w:p>
    <w:p w14:paraId="44110F71" w14:textId="21119AD8" w:rsidR="00876E33" w:rsidRDefault="00876E33" w:rsidP="00876E33">
      <w:pPr>
        <w:pStyle w:val="Ttulo2"/>
      </w:pPr>
      <w:bookmarkStart w:id="32" w:name="_Toc87916381"/>
      <w:r>
        <w:t>Benchmarking</w:t>
      </w:r>
      <w:bookmarkEnd w:id="32"/>
    </w:p>
    <w:p w14:paraId="75950020" w14:textId="77777777" w:rsidR="003F6727" w:rsidRPr="003F6727" w:rsidRDefault="003F6727" w:rsidP="003F6727">
      <w:pPr>
        <w:shd w:val="clear" w:color="auto" w:fill="FFFFFF"/>
        <w:rPr>
          <w:rFonts w:eastAsia="Times New Roman" w:cs="Arial"/>
          <w:color w:val="222222"/>
          <w:lang w:eastAsia="pt-BR"/>
        </w:rPr>
      </w:pPr>
      <w:commentRangeStart w:id="33"/>
      <w:r w:rsidRPr="003F6727">
        <w:rPr>
          <w:rFonts w:eastAsia="Times New Roman" w:cs="Arial"/>
          <w:color w:val="222222"/>
          <w:lang w:eastAsia="pt-BR"/>
        </w:rPr>
        <w:t>Concorrentes </w:t>
      </w:r>
    </w:p>
    <w:commentRangeEnd w:id="33"/>
    <w:p w14:paraId="7032C4B5" w14:textId="77777777" w:rsidR="003F6727" w:rsidRPr="003F6727" w:rsidRDefault="00D14837" w:rsidP="003F6727">
      <w:pPr>
        <w:shd w:val="clear" w:color="auto" w:fill="FFFFFF"/>
        <w:rPr>
          <w:rFonts w:eastAsia="Times New Roman" w:cs="Arial"/>
          <w:color w:val="222222"/>
          <w:lang w:eastAsia="pt-BR"/>
        </w:rPr>
      </w:pPr>
      <w:r>
        <w:rPr>
          <w:rStyle w:val="Refdecomentrio"/>
        </w:rPr>
        <w:commentReference w:id="33"/>
      </w:r>
    </w:p>
    <w:p w14:paraId="66B141F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Cantina do Colégio Dom Aguirre</w:t>
      </w:r>
    </w:p>
    <w:p w14:paraId="393CCEC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lastRenderedPageBreak/>
        <w:t>• Cantina do Colégio Novo Mundo</w:t>
      </w:r>
    </w:p>
    <w:p w14:paraId="6CD5F35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E.E. Comendador Pereira Inácio</w:t>
      </w:r>
    </w:p>
    <w:p w14:paraId="66E5809C" w14:textId="77777777" w:rsidR="003F6727" w:rsidRPr="003F6727" w:rsidRDefault="003F6727" w:rsidP="003F6727">
      <w:pPr>
        <w:shd w:val="clear" w:color="auto" w:fill="FFFFFF"/>
        <w:rPr>
          <w:rFonts w:eastAsia="Times New Roman" w:cs="Arial"/>
          <w:color w:val="222222"/>
          <w:lang w:eastAsia="pt-BR"/>
        </w:rPr>
      </w:pPr>
    </w:p>
    <w:p w14:paraId="0D83D471" w14:textId="77777777" w:rsidR="003F6727" w:rsidRPr="003F6727" w:rsidRDefault="003F6727" w:rsidP="003F6727">
      <w:pPr>
        <w:shd w:val="clear" w:color="auto" w:fill="FFFFFF"/>
        <w:rPr>
          <w:rFonts w:eastAsia="Times New Roman" w:cs="Arial"/>
          <w:color w:val="222222"/>
          <w:lang w:eastAsia="pt-BR"/>
        </w:rPr>
      </w:pPr>
    </w:p>
    <w:p w14:paraId="15799885"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Colégio Dom Aguirre:</w:t>
      </w:r>
    </w:p>
    <w:p w14:paraId="74DCD2E5" w14:textId="77777777" w:rsidR="003F6727" w:rsidRPr="003F6727" w:rsidRDefault="003F6727" w:rsidP="003F6727">
      <w:pPr>
        <w:shd w:val="clear" w:color="auto" w:fill="FFFFFF"/>
        <w:rPr>
          <w:rFonts w:eastAsia="Times New Roman" w:cs="Arial"/>
          <w:color w:val="222222"/>
          <w:lang w:eastAsia="pt-BR"/>
        </w:rPr>
      </w:pPr>
    </w:p>
    <w:p w14:paraId="56939E5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Positivos:</w:t>
      </w:r>
    </w:p>
    <w:p w14:paraId="782D5E77" w14:textId="77777777" w:rsidR="003F6727" w:rsidRPr="003F6727" w:rsidRDefault="003F6727" w:rsidP="003F6727">
      <w:pPr>
        <w:shd w:val="clear" w:color="auto" w:fill="FFFFFF"/>
        <w:rPr>
          <w:rFonts w:eastAsia="Times New Roman" w:cs="Arial"/>
          <w:color w:val="222222"/>
          <w:lang w:eastAsia="pt-BR"/>
        </w:rPr>
      </w:pPr>
    </w:p>
    <w:p w14:paraId="7F8E01A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xml:space="preserve">• </w:t>
      </w:r>
      <w:commentRangeStart w:id="35"/>
      <w:r w:rsidRPr="003F6727">
        <w:rPr>
          <w:rFonts w:eastAsia="Times New Roman" w:cs="Arial"/>
          <w:color w:val="222222"/>
          <w:lang w:eastAsia="pt-BR"/>
        </w:rPr>
        <w:t>Suco de fruta 100% naturais.</w:t>
      </w:r>
    </w:p>
    <w:p w14:paraId="05E2386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Doces com baixo índice de açúcar para pessoas com Diabete poder comer também.</w:t>
      </w:r>
    </w:p>
    <w:p w14:paraId="529AFEC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Salgados fritos e assados.</w:t>
      </w:r>
      <w:commentRangeEnd w:id="35"/>
      <w:r w:rsidR="00D14837">
        <w:rPr>
          <w:rStyle w:val="Refdecomentrio"/>
        </w:rPr>
        <w:commentReference w:id="35"/>
      </w:r>
    </w:p>
    <w:p w14:paraId="1F2C9141" w14:textId="77777777" w:rsidR="003F6727" w:rsidRPr="003F6727" w:rsidRDefault="003F6727" w:rsidP="003F6727">
      <w:pPr>
        <w:shd w:val="clear" w:color="auto" w:fill="FFFFFF"/>
        <w:rPr>
          <w:rFonts w:eastAsia="Times New Roman" w:cs="Arial"/>
          <w:color w:val="222222"/>
          <w:lang w:eastAsia="pt-BR"/>
        </w:rPr>
      </w:pPr>
    </w:p>
    <w:p w14:paraId="0BCD1B3F"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Negativos:</w:t>
      </w:r>
    </w:p>
    <w:p w14:paraId="569AEEF1" w14:textId="77777777" w:rsidR="003F6727" w:rsidRPr="003F6727" w:rsidRDefault="003F6727" w:rsidP="003F6727">
      <w:pPr>
        <w:shd w:val="clear" w:color="auto" w:fill="FFFFFF"/>
        <w:rPr>
          <w:rFonts w:eastAsia="Times New Roman" w:cs="Arial"/>
          <w:color w:val="222222"/>
          <w:lang w:eastAsia="pt-BR"/>
        </w:rPr>
      </w:pPr>
    </w:p>
    <w:p w14:paraId="10CD7017"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xml:space="preserve">• </w:t>
      </w:r>
      <w:commentRangeStart w:id="36"/>
      <w:r w:rsidRPr="003F6727">
        <w:rPr>
          <w:rFonts w:eastAsia="Times New Roman" w:cs="Arial"/>
          <w:color w:val="222222"/>
          <w:lang w:eastAsia="pt-BR"/>
        </w:rPr>
        <w:t>Péssimo Atendimento.</w:t>
      </w:r>
    </w:p>
    <w:p w14:paraId="3451E25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Mal Gerenciamento dos lucros e gastos.</w:t>
      </w:r>
    </w:p>
    <w:p w14:paraId="4465287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Venda de doces fiados.</w:t>
      </w:r>
      <w:commentRangeEnd w:id="36"/>
      <w:r w:rsidR="00D14837">
        <w:rPr>
          <w:rStyle w:val="Refdecomentrio"/>
        </w:rPr>
        <w:commentReference w:id="36"/>
      </w:r>
    </w:p>
    <w:p w14:paraId="77CDC5DA" w14:textId="77777777" w:rsidR="003F6727" w:rsidRPr="003F6727" w:rsidRDefault="003F6727" w:rsidP="003F6727">
      <w:pPr>
        <w:shd w:val="clear" w:color="auto" w:fill="FFFFFF"/>
        <w:rPr>
          <w:rFonts w:eastAsia="Times New Roman" w:cs="Arial"/>
          <w:color w:val="222222"/>
          <w:lang w:eastAsia="pt-BR"/>
        </w:rPr>
      </w:pPr>
    </w:p>
    <w:p w14:paraId="2C2C22A0" w14:textId="77777777" w:rsidR="003F6727" w:rsidRPr="003F6727" w:rsidRDefault="003F6727" w:rsidP="003F6727">
      <w:pPr>
        <w:shd w:val="clear" w:color="auto" w:fill="FFFFFF"/>
        <w:rPr>
          <w:rFonts w:eastAsia="Times New Roman" w:cs="Arial"/>
          <w:color w:val="222222"/>
          <w:lang w:eastAsia="pt-BR"/>
        </w:rPr>
      </w:pPr>
    </w:p>
    <w:p w14:paraId="3439134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Colégio Novo Mundo</w:t>
      </w:r>
    </w:p>
    <w:p w14:paraId="0CA5DC72" w14:textId="77777777" w:rsidR="003F6727" w:rsidRPr="003F6727" w:rsidRDefault="003F6727" w:rsidP="003F6727">
      <w:pPr>
        <w:shd w:val="clear" w:color="auto" w:fill="FFFFFF"/>
        <w:rPr>
          <w:rFonts w:eastAsia="Times New Roman" w:cs="Arial"/>
          <w:color w:val="222222"/>
          <w:lang w:eastAsia="pt-BR"/>
        </w:rPr>
      </w:pPr>
    </w:p>
    <w:p w14:paraId="5206BDBB"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w:t>
      </w:r>
    </w:p>
    <w:p w14:paraId="67A9913D" w14:textId="77777777" w:rsidR="003F6727" w:rsidRPr="003F6727" w:rsidRDefault="003F6727" w:rsidP="003F6727">
      <w:pPr>
        <w:shd w:val="clear" w:color="auto" w:fill="FFFFFF"/>
        <w:rPr>
          <w:rFonts w:eastAsia="Times New Roman" w:cs="Arial"/>
          <w:color w:val="222222"/>
          <w:lang w:eastAsia="pt-BR"/>
        </w:rPr>
      </w:pPr>
    </w:p>
    <w:p w14:paraId="6F35B6FC"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Cantina-Card (Sistema de cartão recarregável pelos pais).</w:t>
      </w:r>
    </w:p>
    <w:p w14:paraId="7AB9DBF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Cashback para valores acima de 100 reais por semana.</w:t>
      </w:r>
    </w:p>
    <w:p w14:paraId="4738FE8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Alimentos zero lactose.</w:t>
      </w:r>
    </w:p>
    <w:p w14:paraId="708972DB" w14:textId="77777777" w:rsidR="003F6727" w:rsidRPr="003F6727" w:rsidRDefault="003F6727" w:rsidP="003F6727">
      <w:pPr>
        <w:shd w:val="clear" w:color="auto" w:fill="FFFFFF"/>
        <w:rPr>
          <w:rFonts w:eastAsia="Times New Roman" w:cs="Arial"/>
          <w:color w:val="222222"/>
          <w:lang w:eastAsia="pt-BR"/>
        </w:rPr>
      </w:pPr>
    </w:p>
    <w:p w14:paraId="6408386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Negativos</w:t>
      </w:r>
    </w:p>
    <w:p w14:paraId="2A681F7C" w14:textId="77777777" w:rsidR="003F6727" w:rsidRPr="003F6727" w:rsidRDefault="003F6727" w:rsidP="003F6727">
      <w:pPr>
        <w:shd w:val="clear" w:color="auto" w:fill="FFFFFF"/>
        <w:rPr>
          <w:rFonts w:eastAsia="Times New Roman" w:cs="Arial"/>
          <w:color w:val="222222"/>
          <w:lang w:eastAsia="pt-BR"/>
        </w:rPr>
      </w:pPr>
    </w:p>
    <w:p w14:paraId="778C92A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Cashback de 100 reais por semana alto.</w:t>
      </w:r>
    </w:p>
    <w:p w14:paraId="66E27910"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Quantidades de funcionários insuficiente para atendimento.</w:t>
      </w:r>
    </w:p>
    <w:p w14:paraId="194B52C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Má Higienização da lanchonete.</w:t>
      </w:r>
    </w:p>
    <w:p w14:paraId="79B34859" w14:textId="77777777" w:rsidR="003F6727" w:rsidRPr="003F6727" w:rsidRDefault="003F6727" w:rsidP="003F6727">
      <w:pPr>
        <w:shd w:val="clear" w:color="auto" w:fill="FFFFFF"/>
        <w:rPr>
          <w:rFonts w:eastAsia="Times New Roman" w:cs="Arial"/>
          <w:color w:val="222222"/>
          <w:lang w:eastAsia="pt-BR"/>
        </w:rPr>
      </w:pPr>
    </w:p>
    <w:p w14:paraId="6DEB770A" w14:textId="77777777" w:rsidR="003F6727" w:rsidRPr="003F6727" w:rsidRDefault="003F6727" w:rsidP="003F6727">
      <w:pPr>
        <w:shd w:val="clear" w:color="auto" w:fill="FFFFFF"/>
        <w:rPr>
          <w:rFonts w:eastAsia="Times New Roman" w:cs="Arial"/>
          <w:color w:val="222222"/>
          <w:lang w:eastAsia="pt-BR"/>
        </w:rPr>
      </w:pPr>
    </w:p>
    <w:p w14:paraId="7D42AC72"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Cantina do E.E. Comendador Pereira Inácio</w:t>
      </w:r>
    </w:p>
    <w:p w14:paraId="01DE8E53" w14:textId="77777777" w:rsidR="003F6727" w:rsidRPr="003F6727" w:rsidRDefault="003F6727" w:rsidP="003F6727">
      <w:pPr>
        <w:shd w:val="clear" w:color="auto" w:fill="FFFFFF"/>
        <w:rPr>
          <w:rFonts w:eastAsia="Times New Roman" w:cs="Arial"/>
          <w:color w:val="222222"/>
          <w:lang w:eastAsia="pt-BR"/>
        </w:rPr>
      </w:pPr>
    </w:p>
    <w:p w14:paraId="5206B1D6"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Positivo:</w:t>
      </w:r>
    </w:p>
    <w:p w14:paraId="65E1349C" w14:textId="77777777" w:rsidR="003F6727" w:rsidRPr="003F6727" w:rsidRDefault="003F6727" w:rsidP="003F6727">
      <w:pPr>
        <w:shd w:val="clear" w:color="auto" w:fill="FFFFFF"/>
        <w:rPr>
          <w:rFonts w:eastAsia="Times New Roman" w:cs="Arial"/>
          <w:color w:val="222222"/>
          <w:lang w:eastAsia="pt-BR"/>
        </w:rPr>
      </w:pPr>
    </w:p>
    <w:p w14:paraId="0BAC3BA9"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Local ao ar livre e coberto para refeições.</w:t>
      </w:r>
    </w:p>
    <w:p w14:paraId="697986F4"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Embalagens para viagem.</w:t>
      </w:r>
    </w:p>
    <w:p w14:paraId="763B2032"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Uniforme personalizado da cantina.</w:t>
      </w:r>
    </w:p>
    <w:p w14:paraId="554F0B09" w14:textId="77777777" w:rsidR="003F6727" w:rsidRPr="003F6727" w:rsidRDefault="003F6727" w:rsidP="003F6727">
      <w:pPr>
        <w:shd w:val="clear" w:color="auto" w:fill="FFFFFF"/>
        <w:rPr>
          <w:rFonts w:eastAsia="Times New Roman" w:cs="Arial"/>
          <w:color w:val="222222"/>
          <w:lang w:eastAsia="pt-BR"/>
        </w:rPr>
      </w:pPr>
    </w:p>
    <w:p w14:paraId="54672F4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Negativo:</w:t>
      </w:r>
    </w:p>
    <w:p w14:paraId="158CF2C3" w14:textId="77777777" w:rsidR="003F6727" w:rsidRPr="003F6727" w:rsidRDefault="003F6727" w:rsidP="003F6727">
      <w:pPr>
        <w:shd w:val="clear" w:color="auto" w:fill="FFFFFF"/>
        <w:rPr>
          <w:rFonts w:eastAsia="Times New Roman" w:cs="Arial"/>
          <w:color w:val="222222"/>
          <w:lang w:eastAsia="pt-BR"/>
        </w:rPr>
      </w:pPr>
    </w:p>
    <w:p w14:paraId="5B49D903"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Demora na preparação dos lanches.</w:t>
      </w:r>
    </w:p>
    <w:p w14:paraId="3B172E7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Só aceita pagamentos em dinheiro.</w:t>
      </w:r>
    </w:p>
    <w:p w14:paraId="035D838A"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 Troco com bala para valores menor de 5 reais.</w:t>
      </w:r>
    </w:p>
    <w:p w14:paraId="358BFA7C" w14:textId="77777777" w:rsidR="003F6727" w:rsidRPr="003F6727" w:rsidRDefault="003F6727" w:rsidP="003F6727">
      <w:pPr>
        <w:shd w:val="clear" w:color="auto" w:fill="FFFFFF"/>
        <w:rPr>
          <w:rFonts w:eastAsia="Times New Roman" w:cs="Arial"/>
          <w:color w:val="222222"/>
          <w:lang w:eastAsia="pt-BR"/>
        </w:rPr>
      </w:pPr>
    </w:p>
    <w:p w14:paraId="5615271C" w14:textId="77777777" w:rsidR="003F6727" w:rsidRPr="003F6727" w:rsidRDefault="003F6727" w:rsidP="003F6727">
      <w:pPr>
        <w:shd w:val="clear" w:color="auto" w:fill="FFFFFF"/>
        <w:rPr>
          <w:rFonts w:eastAsia="Times New Roman" w:cs="Arial"/>
          <w:color w:val="222222"/>
          <w:lang w:eastAsia="pt-BR"/>
        </w:rPr>
      </w:pPr>
    </w:p>
    <w:p w14:paraId="048A42A1"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lastRenderedPageBreak/>
        <w:t>Tudo o que fazemos deve ser feito com foco na satisfação do cliente, com máxima qualidade possível, objetivando bons lucros para que seja feita melhorias.</w:t>
      </w:r>
    </w:p>
    <w:p w14:paraId="472ACBB7"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Com este tópico foi possível unir informações valiosas que possivelmente usarei como um “contra-ataque” para ficar à frente da concorrência.</w:t>
      </w:r>
    </w:p>
    <w:p w14:paraId="4FD61248" w14:textId="77777777" w:rsidR="003F6727" w:rsidRPr="003F6727" w:rsidRDefault="003F6727" w:rsidP="003F6727">
      <w:pPr>
        <w:shd w:val="clear" w:color="auto" w:fill="FFFFFF"/>
        <w:rPr>
          <w:rFonts w:eastAsia="Times New Roman" w:cs="Arial"/>
          <w:color w:val="222222"/>
          <w:lang w:eastAsia="pt-BR"/>
        </w:rPr>
      </w:pPr>
      <w:r w:rsidRPr="003F6727">
        <w:rPr>
          <w:rFonts w:eastAsia="Times New Roman" w:cs="Arial"/>
          <w:color w:val="222222"/>
          <w:lang w:eastAsia="pt-BR"/>
        </w:rPr>
        <w:t>Gerando estratégias que se resumem em melhoras nos pontos negativos, e aderir as ideias do positivo, para criar um sistema onde não há falhas e possivelmente sem erros.</w:t>
      </w:r>
    </w:p>
    <w:p w14:paraId="3B6E182D" w14:textId="77777777" w:rsidR="009F57AA" w:rsidRPr="009F57AA" w:rsidRDefault="009F57AA" w:rsidP="009F57AA">
      <w:pPr>
        <w:pStyle w:val="CORPO"/>
      </w:pPr>
    </w:p>
    <w:p w14:paraId="15FD221C" w14:textId="77777777" w:rsidR="006C1EFF" w:rsidRPr="006C1EFF" w:rsidRDefault="006C1EFF" w:rsidP="006C1EFF">
      <w:pPr>
        <w:pStyle w:val="Ttulo1"/>
      </w:pPr>
      <w:bookmarkStart w:id="37" w:name="_Toc87916382"/>
      <w:r>
        <w:lastRenderedPageBreak/>
        <w:t>Resultados</w:t>
      </w:r>
      <w:bookmarkEnd w:id="37"/>
    </w:p>
    <w:p w14:paraId="2B125B86" w14:textId="77777777" w:rsidR="002E6EAC" w:rsidRPr="003135E0" w:rsidRDefault="002E6EAC" w:rsidP="003135E0">
      <w:pPr>
        <w:pStyle w:val="Ttulo1"/>
      </w:pPr>
      <w:bookmarkStart w:id="38" w:name="_Toc87916383"/>
      <w:r w:rsidRPr="003135E0">
        <w:lastRenderedPageBreak/>
        <w:t>Considerações Finais</w:t>
      </w:r>
      <w:bookmarkEnd w:id="38"/>
    </w:p>
    <w:p w14:paraId="7A4DE4DD" w14:textId="77777777" w:rsidR="002E6EAC" w:rsidRDefault="00D171B8" w:rsidP="002E6EAC">
      <w:pPr>
        <w:pStyle w:val="CORPO"/>
      </w:pPr>
      <w:r w:rsidRPr="00A477BA">
        <w:rPr>
          <w:lang w:val="en-US"/>
        </w:rPr>
        <w:t xml:space="preserve">Lorem ipsum dolor sit amet, consectetur adipiscing elit. Donec id lectus lacus. Ut vitae mollis ipsum. </w:t>
      </w:r>
      <w:r w:rsidRPr="00D171B8">
        <w:t>Phasellus mollis eros dignissim nulla gravida, vel lobortis risus luctus. Morbi enim urna, suscipit a tincidunt vel, tincidunt vel lacus. Nulla dictum ex non nisi dictum, eu accumsan diam volutpat. Phasellus a vehicula ipsum. Suspendisse feugiat lacus felis, tristique elementum orci faucibus et. Pellentesque laoreet mauris fermentum sollicitudin molestie.</w:t>
      </w:r>
    </w:p>
    <w:p w14:paraId="1951F38A" w14:textId="392E6441" w:rsidR="002E6EAC" w:rsidRDefault="002E6EAC">
      <w:pPr>
        <w:spacing w:after="200" w:line="276" w:lineRule="auto"/>
      </w:pPr>
      <w:r>
        <w:br w:type="page"/>
      </w:r>
    </w:p>
    <w:bookmarkStart w:id="39" w:name="_Toc87916384" w:displacedByCustomXml="next"/>
    <w:sdt>
      <w:sdtPr>
        <w:rPr>
          <w:rFonts w:eastAsiaTheme="minorHAnsi" w:cstheme="minorBidi"/>
          <w:b w:val="0"/>
          <w:bCs w:val="0"/>
          <w:caps w:val="0"/>
          <w:szCs w:val="24"/>
        </w:rPr>
        <w:id w:val="-430744711"/>
        <w:docPartObj>
          <w:docPartGallery w:val="Bibliographies"/>
          <w:docPartUnique/>
        </w:docPartObj>
      </w:sdtPr>
      <w:sdtEndPr/>
      <w:sdtContent>
        <w:p w14:paraId="07588397" w14:textId="0BE1DEB8" w:rsidR="00F0509C" w:rsidRDefault="00F0509C">
          <w:pPr>
            <w:pStyle w:val="Ttulo1"/>
          </w:pPr>
          <w:r>
            <w:t>Referências</w:t>
          </w:r>
          <w:bookmarkEnd w:id="39"/>
        </w:p>
        <w:sdt>
          <w:sdtPr>
            <w:id w:val="-573587230"/>
            <w:bibliography/>
          </w:sdtPr>
          <w:sdtEndPr/>
          <w:sdtContent>
            <w:p w14:paraId="62151BD1" w14:textId="77777777" w:rsidR="00F0509C" w:rsidRDefault="00F0509C" w:rsidP="00F0509C">
              <w:pPr>
                <w:pStyle w:val="Bibliografia"/>
                <w:rPr>
                  <w:noProof/>
                </w:rPr>
              </w:pPr>
              <w:r>
                <w:fldChar w:fldCharType="begin"/>
              </w:r>
              <w:r>
                <w:instrText>BIBLIOGRAPHY</w:instrText>
              </w:r>
              <w:r>
                <w:fldChar w:fldCharType="separate"/>
              </w:r>
              <w:r>
                <w:rPr>
                  <w:noProof/>
                </w:rPr>
                <w:t xml:space="preserve">CASTRO, I. N. D. Benchmarking. </w:t>
              </w:r>
              <w:r>
                <w:rPr>
                  <w:b/>
                  <w:bCs/>
                  <w:noProof/>
                </w:rPr>
                <w:t>rockcontent</w:t>
              </w:r>
              <w:r>
                <w:rPr>
                  <w:noProof/>
                </w:rPr>
                <w:t>, 2020. Disponivel em: &lt;https://rockcontent.com/br/blog/benchmarking/&gt;. Acesso em: 07 Setembro 2021.</w:t>
              </w:r>
            </w:p>
            <w:p w14:paraId="5ED9070D" w14:textId="77777777" w:rsidR="00F0509C" w:rsidRDefault="00F0509C" w:rsidP="00F0509C">
              <w:pPr>
                <w:pStyle w:val="Bibliografia"/>
                <w:rPr>
                  <w:noProof/>
                </w:rPr>
              </w:pPr>
              <w:r>
                <w:rPr>
                  <w:noProof/>
                </w:rPr>
                <w:t xml:space="preserve">JOEL. Modelo Entidade Relacionamento (MER) e Diagrama Entidade-Relacionamento (DER). </w:t>
              </w:r>
              <w:r>
                <w:rPr>
                  <w:b/>
                  <w:bCs/>
                  <w:noProof/>
                </w:rPr>
                <w:t>DEVMEDIA</w:t>
              </w:r>
              <w:r>
                <w:rPr>
                  <w:noProof/>
                </w:rPr>
                <w:t>, 2014. Disponivel em: &lt;https://www.devmedia.com.br/modelo-entidade-relacionamento-mer-e-diagrama-entidade-relacionamento-der/14332&gt;. Acesso em: 02 Novembro 2021.</w:t>
              </w:r>
            </w:p>
            <w:p w14:paraId="46F06DAA" w14:textId="77777777" w:rsidR="00F0509C" w:rsidRDefault="00F0509C" w:rsidP="00F0509C">
              <w:pPr>
                <w:pStyle w:val="Bibliografia"/>
                <w:rPr>
                  <w:noProof/>
                </w:rPr>
              </w:pPr>
              <w:r>
                <w:rPr>
                  <w:noProof/>
                </w:rPr>
                <w:t xml:space="preserve">PDS-TRT9. Modelo de Caso de Uso. </w:t>
              </w:r>
              <w:r>
                <w:rPr>
                  <w:b/>
                  <w:bCs/>
                  <w:noProof/>
                </w:rPr>
                <w:t>TRTPR (Tribunal Regional do Trabalho do Paraná)</w:t>
              </w:r>
              <w:r>
                <w:rPr>
                  <w:noProof/>
                </w:rPr>
                <w:t>, 2014. Disponivel em: &lt;https://www.trt9.jus.br/pds/pdstrt9/guidances/concepts/use_case_model_CD178AF9.html &gt;. Acesso em: 07 Novembro 2021.</w:t>
              </w:r>
            </w:p>
            <w:p w14:paraId="10ABFAD6" w14:textId="77777777" w:rsidR="00F0509C" w:rsidRDefault="00F0509C" w:rsidP="00F0509C">
              <w:pPr>
                <w:pStyle w:val="Bibliografia"/>
                <w:rPr>
                  <w:noProof/>
                </w:rPr>
              </w:pPr>
              <w:r>
                <w:rPr>
                  <w:noProof/>
                </w:rPr>
                <w:t xml:space="preserve">WAZLAWICK, P. R. S. Modelagem de Requisitos. </w:t>
              </w:r>
              <w:r>
                <w:rPr>
                  <w:b/>
                  <w:bCs/>
                  <w:noProof/>
                </w:rPr>
                <w:t>Moodle USP:</w:t>
              </w:r>
              <w:r>
                <w:rPr>
                  <w:noProof/>
                </w:rPr>
                <w:t xml:space="preserve"> e-Disciplinas, 2010. Disponivel em: &lt;https://edisciplinas.usp.br/pluginfile.php/4178861/mod_resource/content/1/slides%2003%20Modelagem%20de%20Requisitos.pdf&gt;. Acesso em: 28 Setembro 2021.</w:t>
              </w:r>
            </w:p>
            <w:p w14:paraId="69BCDF57" w14:textId="761A4CA2" w:rsidR="00F0509C" w:rsidRDefault="00F0509C" w:rsidP="00F0509C">
              <w:r>
                <w:rPr>
                  <w:b/>
                  <w:bCs/>
                </w:rPr>
                <w:fldChar w:fldCharType="end"/>
              </w:r>
            </w:p>
          </w:sdtContent>
        </w:sdt>
      </w:sdtContent>
    </w:sdt>
    <w:p w14:paraId="00D74342" w14:textId="77777777" w:rsidR="00F0509C" w:rsidRPr="00F0509C" w:rsidRDefault="00F0509C" w:rsidP="00F0509C"/>
    <w:sectPr w:rsidR="00F0509C" w:rsidRPr="00F0509C" w:rsidSect="00D35831">
      <w:headerReference w:type="default" r:id="rId18"/>
      <w:pgSz w:w="11906" w:h="16838"/>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Edson Martin Feitosa" w:date="2022-05-10T22:21:00Z" w:initials="EMF">
    <w:p w14:paraId="4FBD84D2" w14:textId="000DB3B8" w:rsidR="00346C31" w:rsidRDefault="00346C31">
      <w:pPr>
        <w:pStyle w:val="Textodecomentrio"/>
      </w:pPr>
      <w:r>
        <w:rPr>
          <w:rStyle w:val="Refdecomentrio"/>
        </w:rPr>
        <w:annotationRef/>
      </w:r>
      <w:r>
        <w:t>Atualizar os nomes</w:t>
      </w:r>
    </w:p>
  </w:comment>
  <w:comment w:id="2" w:author="Edson Martin Feitosa" w:date="2022-05-12T11:16:00Z" w:initials="EMF">
    <w:p w14:paraId="42952D03" w14:textId="14F30D97" w:rsidR="003B5A43" w:rsidRDefault="003B5A43">
      <w:pPr>
        <w:pStyle w:val="Textodecomentrio"/>
      </w:pPr>
      <w:r>
        <w:rPr>
          <w:rStyle w:val="Refdecomentrio"/>
        </w:rPr>
        <w:annotationRef/>
      </w:r>
      <w:r>
        <w:t>Dois espaços</w:t>
      </w:r>
    </w:p>
  </w:comment>
  <w:comment w:id="5" w:author="Edson Martin Feitosa" w:date="2022-05-12T11:18:00Z" w:initials="EMF">
    <w:p w14:paraId="24067674" w14:textId="77777777" w:rsidR="003B5A43" w:rsidRDefault="003B5A43">
      <w:pPr>
        <w:pStyle w:val="Textodecomentrio"/>
      </w:pPr>
      <w:r>
        <w:rPr>
          <w:rStyle w:val="Refdecomentrio"/>
        </w:rPr>
        <w:annotationRef/>
      </w:r>
      <w:r>
        <w:t>Agora que o grupo sabe que a descrição do problema é a base para o levantamento de requisitos (necessário em todas as outras etapas do Processo Unificado), percebe a descrição do problema está muito pouco detalhada.</w:t>
      </w:r>
    </w:p>
    <w:p w14:paraId="61FD2AC7" w14:textId="77777777" w:rsidR="003B5A43" w:rsidRDefault="003B5A43">
      <w:pPr>
        <w:pStyle w:val="Textodecomentrio"/>
      </w:pPr>
    </w:p>
    <w:p w14:paraId="7460EA8B" w14:textId="6079B0C8" w:rsidR="003B5A43" w:rsidRDefault="003B5A43">
      <w:pPr>
        <w:pStyle w:val="Textodecomentrio"/>
      </w:pPr>
      <w:r>
        <w:t>Pensando agora nos exercícios passados pelo professor na disciplina de Análise Orientada a Objetos, tentem refazer essa descrição dando o máximo de detalhes possíveis para facilitar o desenvolvimento da análise de requisitos.</w:t>
      </w:r>
    </w:p>
  </w:comment>
  <w:comment w:id="8" w:author="Edson Martin Feitosa" w:date="2022-05-12T11:25:00Z" w:initials="EMF">
    <w:p w14:paraId="11AA0C81" w14:textId="791113D9" w:rsidR="006C6BB3" w:rsidRDefault="006C6BB3">
      <w:pPr>
        <w:pStyle w:val="Textodecomentrio"/>
      </w:pPr>
      <w:r>
        <w:rPr>
          <w:rStyle w:val="Refdecomentrio"/>
        </w:rPr>
        <w:annotationRef/>
      </w:r>
      <w:r>
        <w:t>Antes de falar da fase de concepção tem que falar que está seguindo as fases descritas no Processo Unificado.</w:t>
      </w:r>
    </w:p>
  </w:comment>
  <w:comment w:id="10" w:author="Edson Martin Feitosa" w:date="2022-05-12T11:27:00Z" w:initials="EMF">
    <w:p w14:paraId="12FB0C01" w14:textId="7228D163" w:rsidR="006C6BB3" w:rsidRDefault="006C6BB3">
      <w:pPr>
        <w:pStyle w:val="Textodecomentrio"/>
      </w:pPr>
      <w:r>
        <w:rPr>
          <w:rStyle w:val="Refdecomentrio"/>
        </w:rPr>
        <w:annotationRef/>
      </w:r>
      <w:r>
        <w:t>Retire o negrito desse caso e dos outros abaixo</w:t>
      </w:r>
    </w:p>
  </w:comment>
  <w:comment w:id="11" w:author="Edson Martin Feitosa" w:date="2022-05-12T11:27:00Z" w:initials="EMF">
    <w:p w14:paraId="49E8FEDA" w14:textId="17F7C9EC" w:rsidR="006C6BB3" w:rsidRDefault="006C6BB3">
      <w:pPr>
        <w:pStyle w:val="Textodecomentrio"/>
      </w:pPr>
      <w:r>
        <w:rPr>
          <w:rStyle w:val="Refdecomentrio"/>
        </w:rPr>
        <w:annotationRef/>
      </w:r>
      <w:r>
        <w:t>Retire os três pontos</w:t>
      </w:r>
    </w:p>
  </w:comment>
  <w:comment w:id="13" w:author="Edson Martin Feitosa" w:date="2022-05-12T11:28:00Z" w:initials="EMF">
    <w:p w14:paraId="530E8E20" w14:textId="63E3E29A" w:rsidR="006C6BB3" w:rsidRDefault="006C6BB3">
      <w:pPr>
        <w:pStyle w:val="Textodecomentrio"/>
      </w:pPr>
      <w:r>
        <w:rPr>
          <w:rStyle w:val="Refdecomentrio"/>
        </w:rPr>
        <w:annotationRef/>
      </w:r>
      <w:r>
        <w:t>Fora do padrão ABNT</w:t>
      </w:r>
    </w:p>
  </w:comment>
  <w:comment w:id="14" w:author="Edson Martin Feitosa" w:date="2022-05-12T11:29:00Z" w:initials="EMF">
    <w:p w14:paraId="4B5E71C3" w14:textId="7EE72942" w:rsidR="006C6BB3" w:rsidRDefault="006C6BB3">
      <w:pPr>
        <w:pStyle w:val="Textodecomentrio"/>
      </w:pPr>
      <w:r>
        <w:rPr>
          <w:rStyle w:val="Refdecomentrio"/>
        </w:rPr>
        <w:annotationRef/>
      </w:r>
      <w:r>
        <w:t>Onde está as referências?</w:t>
      </w:r>
    </w:p>
  </w:comment>
  <w:comment w:id="15" w:author="Edson Martin Feitosa" w:date="2022-05-12T11:29:00Z" w:initials="EMF">
    <w:p w14:paraId="7DD0BF2C" w14:textId="45CCED02" w:rsidR="006C6BB3" w:rsidRDefault="006C6BB3">
      <w:pPr>
        <w:pStyle w:val="Textodecomentrio"/>
      </w:pPr>
      <w:r>
        <w:rPr>
          <w:rStyle w:val="Refdecomentrio"/>
        </w:rPr>
        <w:annotationRef/>
      </w:r>
      <w:r>
        <w:t>Várias parte copiadas, fora do padrão ABNT e sem seguir as regras de citações comentadas na aula. Por favor, ajustar.</w:t>
      </w:r>
    </w:p>
  </w:comment>
  <w:comment w:id="19" w:author="Edson Martin Feitosa" w:date="2022-05-12T11:31:00Z" w:initials="EMF">
    <w:p w14:paraId="26E31F7A" w14:textId="46905EBE" w:rsidR="006C6BB3" w:rsidRDefault="006C6BB3">
      <w:pPr>
        <w:pStyle w:val="Textodecomentrio"/>
      </w:pPr>
      <w:r>
        <w:rPr>
          <w:rStyle w:val="Refdecomentrio"/>
        </w:rPr>
        <w:annotationRef/>
      </w:r>
      <w:r>
        <w:t>Antes de começar a mostrar a análise de requisitos, coloque um parágrafo explicando que abaixo será mostrada a análise de requisitos do sistema.</w:t>
      </w:r>
    </w:p>
  </w:comment>
  <w:comment w:id="21" w:author="Edson Martin Feitosa" w:date="2022-05-12T11:33:00Z" w:initials="EMF">
    <w:p w14:paraId="0C3F26A9" w14:textId="507AF47B" w:rsidR="006C6BB3" w:rsidRDefault="006C6BB3">
      <w:pPr>
        <w:pStyle w:val="Textodecomentrio"/>
      </w:pPr>
      <w:r>
        <w:rPr>
          <w:rStyle w:val="Refdecomentrio"/>
        </w:rPr>
        <w:annotationRef/>
      </w:r>
      <w:r>
        <w:t>As restrições tecnológicas descrevem qual tecnologia será usada para o sistema. Se o grupo já definiu, deve colocar nesse momento.</w:t>
      </w:r>
    </w:p>
  </w:comment>
  <w:comment w:id="27" w:author="Edson Martin Feitosa" w:date="2022-05-12T11:35:00Z" w:initials="EMF">
    <w:p w14:paraId="30CA8AF5" w14:textId="4C3C1E77" w:rsidR="006C6BB3" w:rsidRDefault="006C6BB3">
      <w:pPr>
        <w:pStyle w:val="Textodecomentrio"/>
      </w:pPr>
      <w:r>
        <w:rPr>
          <w:rStyle w:val="Refdecomentrio"/>
        </w:rPr>
        <w:annotationRef/>
      </w:r>
      <w:r>
        <w:t>O digrama de casos de uso está errado. Tente refazer e se tiverem dúvidas conversem com o professor na aula de Análise Orientada a Objetos.</w:t>
      </w:r>
    </w:p>
  </w:comment>
  <w:comment w:id="29" w:author="Edson Martin Feitosa" w:date="2022-05-12T11:36:00Z" w:initials="EMF">
    <w:p w14:paraId="0996EED5" w14:textId="77777777" w:rsidR="00D14837" w:rsidRDefault="00D14837">
      <w:pPr>
        <w:pStyle w:val="Textodecomentrio"/>
      </w:pPr>
      <w:r>
        <w:rPr>
          <w:rStyle w:val="Refdecomentrio"/>
        </w:rPr>
        <w:annotationRef/>
      </w:r>
      <w:r>
        <w:t>Colocar um modelo maior.</w:t>
      </w:r>
    </w:p>
    <w:p w14:paraId="61F1C562" w14:textId="77777777" w:rsidR="00D14837" w:rsidRDefault="00D14837">
      <w:pPr>
        <w:pStyle w:val="Textodecomentrio"/>
      </w:pPr>
    </w:p>
    <w:p w14:paraId="1DB9F1C9" w14:textId="690D2F1A" w:rsidR="00D14837" w:rsidRDefault="00D14837">
      <w:pPr>
        <w:pStyle w:val="Textodecomentrio"/>
      </w:pPr>
      <w:r>
        <w:t>Na cantina do Ricardo é necessário cadastrar o cliente para fazer a compra? Não tem nada disso na análise de requisitos</w:t>
      </w:r>
    </w:p>
  </w:comment>
  <w:comment w:id="30" w:author="Edson Martin Feitosa" w:date="2022-05-12T11:38:00Z" w:initials="EMF">
    <w:p w14:paraId="10638554" w14:textId="7FDAD661" w:rsidR="00D14837" w:rsidRDefault="00D14837">
      <w:pPr>
        <w:pStyle w:val="Textodecomentrio"/>
      </w:pPr>
      <w:r>
        <w:rPr>
          <w:rStyle w:val="Refdecomentrio"/>
        </w:rPr>
        <w:annotationRef/>
      </w:r>
      <w:r>
        <w:t>As entidades associativas estão feitas de maneira errada</w:t>
      </w:r>
    </w:p>
  </w:comment>
  <w:comment w:id="31" w:author="Edson Martin Feitosa" w:date="2022-05-12T11:39:00Z" w:initials="EMF">
    <w:p w14:paraId="76B7E7D8" w14:textId="42DBA954" w:rsidR="00D14837" w:rsidRDefault="00D14837">
      <w:pPr>
        <w:pStyle w:val="Textodecomentrio"/>
      </w:pPr>
      <w:r>
        <w:rPr>
          <w:rStyle w:val="Refdecomentrio"/>
        </w:rPr>
        <w:annotationRef/>
      </w:r>
      <w:r>
        <w:t>Faltou a legenda para a figura.</w:t>
      </w:r>
    </w:p>
  </w:comment>
  <w:comment w:id="33" w:author="Edson Martin Feitosa" w:date="2022-05-12T11:43:00Z" w:initials="EMF">
    <w:p w14:paraId="7C7B59C8" w14:textId="5DCC8427" w:rsidR="00D14837" w:rsidRDefault="00D14837">
      <w:pPr>
        <w:pStyle w:val="Textodecomentrio"/>
      </w:pPr>
      <w:r>
        <w:rPr>
          <w:rStyle w:val="Refdecomentrio"/>
        </w:rPr>
        <w:annotationRef/>
      </w:r>
      <w:r>
        <w:t>Todo o texto sobre o tópico Benchmarking está fora do padrão ABNT e em alguns momentos foi confundido Benchmarking com análise Swot</w:t>
      </w:r>
      <w:bookmarkStart w:id="34" w:name="_GoBack"/>
      <w:bookmarkEnd w:id="34"/>
    </w:p>
  </w:comment>
  <w:comment w:id="35" w:author="Edson Martin Feitosa" w:date="2022-05-12T11:41:00Z" w:initials="EMF">
    <w:p w14:paraId="52C8EA60" w14:textId="57D227A9" w:rsidR="00D14837" w:rsidRDefault="00D14837">
      <w:pPr>
        <w:pStyle w:val="Textodecomentrio"/>
      </w:pPr>
      <w:r>
        <w:rPr>
          <w:rStyle w:val="Refdecomentrio"/>
        </w:rPr>
        <w:annotationRef/>
      </w:r>
      <w:r>
        <w:t>Os pontos positivos e negativos precisam ser feitos para o sistema que usam, ou a maneira como gerenciam as compras e vendas de produtos, pois esse é o objetivo do trabalho.</w:t>
      </w:r>
    </w:p>
  </w:comment>
  <w:comment w:id="36" w:author="Edson Martin Feitosa" w:date="2022-05-12T11:43:00Z" w:initials="EMF">
    <w:p w14:paraId="77D11479" w14:textId="0B316AD7" w:rsidR="00D14837" w:rsidRDefault="00D14837">
      <w:pPr>
        <w:pStyle w:val="Textodecomentrio"/>
      </w:pPr>
      <w:r>
        <w:rPr>
          <w:rStyle w:val="Refdecomentrio"/>
        </w:rPr>
        <w:annotationRef/>
      </w:r>
      <w:r>
        <w:t>Mesma coisa, fazer pensando no sistema que usam ou na maneira que gerenciam o negócio.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BD84D2" w15:done="0"/>
  <w15:commentEx w15:paraId="42952D03" w15:done="0"/>
  <w15:commentEx w15:paraId="7460EA8B" w15:done="0"/>
  <w15:commentEx w15:paraId="11AA0C81" w15:done="0"/>
  <w15:commentEx w15:paraId="12FB0C01" w15:done="0"/>
  <w15:commentEx w15:paraId="49E8FEDA" w15:done="0"/>
  <w15:commentEx w15:paraId="530E8E20" w15:done="0"/>
  <w15:commentEx w15:paraId="4B5E71C3" w15:done="0"/>
  <w15:commentEx w15:paraId="7DD0BF2C" w15:done="0"/>
  <w15:commentEx w15:paraId="26E31F7A" w15:done="0"/>
  <w15:commentEx w15:paraId="0C3F26A9" w15:done="0"/>
  <w15:commentEx w15:paraId="30CA8AF5" w15:done="0"/>
  <w15:commentEx w15:paraId="1DB9F1C9" w15:done="0"/>
  <w15:commentEx w15:paraId="10638554" w15:paraIdParent="1DB9F1C9" w15:done="0"/>
  <w15:commentEx w15:paraId="76B7E7D8" w15:paraIdParent="1DB9F1C9" w15:done="0"/>
  <w15:commentEx w15:paraId="7C7B59C8" w15:done="0"/>
  <w15:commentEx w15:paraId="52C8EA60" w15:done="0"/>
  <w15:commentEx w15:paraId="77D1147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22A4D" w14:textId="77777777" w:rsidR="00FA5A89" w:rsidRDefault="00FA5A89" w:rsidP="003739FE">
      <w:r>
        <w:separator/>
      </w:r>
    </w:p>
  </w:endnote>
  <w:endnote w:type="continuationSeparator" w:id="0">
    <w:p w14:paraId="087D1297" w14:textId="77777777" w:rsidR="00FA5A89" w:rsidRDefault="00FA5A89" w:rsidP="003739FE">
      <w:r>
        <w:continuationSeparator/>
      </w:r>
    </w:p>
  </w:endnote>
  <w:endnote w:type="continuationNotice" w:id="1">
    <w:p w14:paraId="23267D17" w14:textId="77777777" w:rsidR="00FA5A89" w:rsidRDefault="00FA5A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DDABB" w14:textId="77777777" w:rsidR="00FA5A89" w:rsidRDefault="00FA5A89" w:rsidP="003739FE">
      <w:r>
        <w:separator/>
      </w:r>
    </w:p>
  </w:footnote>
  <w:footnote w:type="continuationSeparator" w:id="0">
    <w:p w14:paraId="56FA5088" w14:textId="77777777" w:rsidR="00FA5A89" w:rsidRDefault="00FA5A89" w:rsidP="003739FE">
      <w:r>
        <w:continuationSeparator/>
      </w:r>
    </w:p>
  </w:footnote>
  <w:footnote w:type="continuationNotice" w:id="1">
    <w:p w14:paraId="30DBEF83" w14:textId="77777777" w:rsidR="00FA5A89" w:rsidRDefault="00FA5A8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5315" w14:textId="77777777" w:rsidR="00A93E46" w:rsidRDefault="00A93E4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1DEDD772" w14:textId="53A7F6B0" w:rsidR="00A93E46" w:rsidRPr="00A477BA" w:rsidRDefault="00A93E46"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D14837">
          <w:rPr>
            <w:noProof/>
            <w:sz w:val="20"/>
            <w:szCs w:val="20"/>
          </w:rPr>
          <w:t>22</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431"/>
    <w:multiLevelType w:val="hybridMultilevel"/>
    <w:tmpl w:val="B9F0CF3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ADE128F"/>
    <w:multiLevelType w:val="multilevel"/>
    <w:tmpl w:val="499A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4A02"/>
    <w:multiLevelType w:val="hybridMultilevel"/>
    <w:tmpl w:val="2ED61314"/>
    <w:lvl w:ilvl="0" w:tplc="82AEF30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94A69D8"/>
    <w:multiLevelType w:val="hybridMultilevel"/>
    <w:tmpl w:val="4F64FF3E"/>
    <w:lvl w:ilvl="0" w:tplc="E8FC96A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536176A3"/>
    <w:multiLevelType w:val="hybridMultilevel"/>
    <w:tmpl w:val="24A64324"/>
    <w:lvl w:ilvl="0" w:tplc="DAAA411C">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5B40748D"/>
    <w:multiLevelType w:val="hybridMultilevel"/>
    <w:tmpl w:val="2B920E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15:restartNumberingAfterBreak="0">
    <w:nsid w:val="5C1A1CF7"/>
    <w:multiLevelType w:val="multilevel"/>
    <w:tmpl w:val="EEB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94128"/>
    <w:multiLevelType w:val="hybridMultilevel"/>
    <w:tmpl w:val="96BE7D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9" w15:restartNumberingAfterBreak="0">
    <w:nsid w:val="67851F2F"/>
    <w:multiLevelType w:val="multilevel"/>
    <w:tmpl w:val="F78C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322313"/>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7673627D"/>
    <w:multiLevelType w:val="multilevel"/>
    <w:tmpl w:val="48D4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4"/>
  </w:num>
  <w:num w:numId="14">
    <w:abstractNumId w:val="5"/>
  </w:num>
  <w:num w:numId="15">
    <w:abstractNumId w:val="2"/>
  </w:num>
  <w:num w:numId="16">
    <w:abstractNumId w:val="3"/>
  </w:num>
  <w:num w:numId="17">
    <w:abstractNumId w:val="7"/>
  </w:num>
  <w:num w:numId="18">
    <w:abstractNumId w:val="9"/>
  </w:num>
  <w:num w:numId="19">
    <w:abstractNumId w:val="1"/>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8"/>
  </w:num>
  <w:num w:numId="2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son Martin Feitosa">
    <w15:presenceInfo w15:providerId="Windows Live" w15:userId="5e8a9b2e413c2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0123E"/>
    <w:rsid w:val="00004289"/>
    <w:rsid w:val="00012319"/>
    <w:rsid w:val="00021F27"/>
    <w:rsid w:val="000306BD"/>
    <w:rsid w:val="00033F26"/>
    <w:rsid w:val="00037439"/>
    <w:rsid w:val="000411DD"/>
    <w:rsid w:val="00056ECD"/>
    <w:rsid w:val="00071B8C"/>
    <w:rsid w:val="00071E2E"/>
    <w:rsid w:val="0008537B"/>
    <w:rsid w:val="00091DF2"/>
    <w:rsid w:val="000928AB"/>
    <w:rsid w:val="00095992"/>
    <w:rsid w:val="00097DEB"/>
    <w:rsid w:val="000A083B"/>
    <w:rsid w:val="000A2AC0"/>
    <w:rsid w:val="000A7CFC"/>
    <w:rsid w:val="000B17E0"/>
    <w:rsid w:val="000C1029"/>
    <w:rsid w:val="000C73E7"/>
    <w:rsid w:val="000E1C4C"/>
    <w:rsid w:val="000F3DA5"/>
    <w:rsid w:val="000F467F"/>
    <w:rsid w:val="000F619A"/>
    <w:rsid w:val="001005EB"/>
    <w:rsid w:val="00100F19"/>
    <w:rsid w:val="00104635"/>
    <w:rsid w:val="00112DBE"/>
    <w:rsid w:val="00115207"/>
    <w:rsid w:val="00121B82"/>
    <w:rsid w:val="00122AC1"/>
    <w:rsid w:val="00123B70"/>
    <w:rsid w:val="00125A2F"/>
    <w:rsid w:val="00126CE2"/>
    <w:rsid w:val="0012797E"/>
    <w:rsid w:val="001319F1"/>
    <w:rsid w:val="00134618"/>
    <w:rsid w:val="00140E40"/>
    <w:rsid w:val="00141BBD"/>
    <w:rsid w:val="001501A1"/>
    <w:rsid w:val="00151E46"/>
    <w:rsid w:val="0016487D"/>
    <w:rsid w:val="00165B03"/>
    <w:rsid w:val="00173746"/>
    <w:rsid w:val="0018084C"/>
    <w:rsid w:val="00181E8D"/>
    <w:rsid w:val="00194371"/>
    <w:rsid w:val="001A17D3"/>
    <w:rsid w:val="001A2DB5"/>
    <w:rsid w:val="001A5E1D"/>
    <w:rsid w:val="001A6A97"/>
    <w:rsid w:val="001A6D77"/>
    <w:rsid w:val="001A78B1"/>
    <w:rsid w:val="001A7FE0"/>
    <w:rsid w:val="001B411B"/>
    <w:rsid w:val="001B44F0"/>
    <w:rsid w:val="001C1451"/>
    <w:rsid w:val="001D2D4E"/>
    <w:rsid w:val="001D63D9"/>
    <w:rsid w:val="001D72D1"/>
    <w:rsid w:val="001E0C2A"/>
    <w:rsid w:val="001E0C42"/>
    <w:rsid w:val="00203865"/>
    <w:rsid w:val="00204506"/>
    <w:rsid w:val="00207BE5"/>
    <w:rsid w:val="0021025C"/>
    <w:rsid w:val="0021442E"/>
    <w:rsid w:val="00231F25"/>
    <w:rsid w:val="00234ECD"/>
    <w:rsid w:val="002407AD"/>
    <w:rsid w:val="00241973"/>
    <w:rsid w:val="00251695"/>
    <w:rsid w:val="00254284"/>
    <w:rsid w:val="002704D3"/>
    <w:rsid w:val="00270B89"/>
    <w:rsid w:val="00270E81"/>
    <w:rsid w:val="00273D7A"/>
    <w:rsid w:val="002751F5"/>
    <w:rsid w:val="002759BC"/>
    <w:rsid w:val="0028374A"/>
    <w:rsid w:val="002D03A5"/>
    <w:rsid w:val="002D35CA"/>
    <w:rsid w:val="002D3CBC"/>
    <w:rsid w:val="002E1ABF"/>
    <w:rsid w:val="002E2190"/>
    <w:rsid w:val="002E6B66"/>
    <w:rsid w:val="002E6EAC"/>
    <w:rsid w:val="002E7579"/>
    <w:rsid w:val="002F1F6B"/>
    <w:rsid w:val="002F295E"/>
    <w:rsid w:val="00304515"/>
    <w:rsid w:val="00307998"/>
    <w:rsid w:val="003116F3"/>
    <w:rsid w:val="003135E0"/>
    <w:rsid w:val="00313C1B"/>
    <w:rsid w:val="00322C3D"/>
    <w:rsid w:val="00323AFB"/>
    <w:rsid w:val="00330753"/>
    <w:rsid w:val="00333F67"/>
    <w:rsid w:val="00343D05"/>
    <w:rsid w:val="00346C31"/>
    <w:rsid w:val="0035112D"/>
    <w:rsid w:val="0035218D"/>
    <w:rsid w:val="003614EE"/>
    <w:rsid w:val="0037269E"/>
    <w:rsid w:val="003739FE"/>
    <w:rsid w:val="003762E7"/>
    <w:rsid w:val="00377902"/>
    <w:rsid w:val="003A5D59"/>
    <w:rsid w:val="003B117A"/>
    <w:rsid w:val="003B359C"/>
    <w:rsid w:val="003B4A3F"/>
    <w:rsid w:val="003B5A43"/>
    <w:rsid w:val="003C3686"/>
    <w:rsid w:val="003C5E0E"/>
    <w:rsid w:val="003C6932"/>
    <w:rsid w:val="003C7D2C"/>
    <w:rsid w:val="003D0D4C"/>
    <w:rsid w:val="003D42E6"/>
    <w:rsid w:val="003D4B5A"/>
    <w:rsid w:val="003E5E69"/>
    <w:rsid w:val="003E7558"/>
    <w:rsid w:val="003F0791"/>
    <w:rsid w:val="003F1711"/>
    <w:rsid w:val="003F4748"/>
    <w:rsid w:val="003F6727"/>
    <w:rsid w:val="003F7077"/>
    <w:rsid w:val="0040412B"/>
    <w:rsid w:val="004264A9"/>
    <w:rsid w:val="00446F7F"/>
    <w:rsid w:val="00447F0A"/>
    <w:rsid w:val="0045059D"/>
    <w:rsid w:val="0045405C"/>
    <w:rsid w:val="004609D5"/>
    <w:rsid w:val="0046194A"/>
    <w:rsid w:val="00464E5D"/>
    <w:rsid w:val="00466970"/>
    <w:rsid w:val="004809BA"/>
    <w:rsid w:val="00481A91"/>
    <w:rsid w:val="00493A74"/>
    <w:rsid w:val="004A0130"/>
    <w:rsid w:val="004A0D6B"/>
    <w:rsid w:val="004A2435"/>
    <w:rsid w:val="004A5937"/>
    <w:rsid w:val="004B1F13"/>
    <w:rsid w:val="004C1858"/>
    <w:rsid w:val="004C2600"/>
    <w:rsid w:val="004C3453"/>
    <w:rsid w:val="004D2750"/>
    <w:rsid w:val="004D3725"/>
    <w:rsid w:val="004D4060"/>
    <w:rsid w:val="004E540C"/>
    <w:rsid w:val="004F0BEF"/>
    <w:rsid w:val="004F7E34"/>
    <w:rsid w:val="005033FB"/>
    <w:rsid w:val="00524EA0"/>
    <w:rsid w:val="00525A5D"/>
    <w:rsid w:val="0057070B"/>
    <w:rsid w:val="005842AB"/>
    <w:rsid w:val="005912FD"/>
    <w:rsid w:val="005A1CF6"/>
    <w:rsid w:val="005B6600"/>
    <w:rsid w:val="005C6942"/>
    <w:rsid w:val="005C69F6"/>
    <w:rsid w:val="005C7C5D"/>
    <w:rsid w:val="005D2E31"/>
    <w:rsid w:val="005F3319"/>
    <w:rsid w:val="005F379C"/>
    <w:rsid w:val="005F5DB7"/>
    <w:rsid w:val="005F6593"/>
    <w:rsid w:val="005F7EB0"/>
    <w:rsid w:val="00602D1E"/>
    <w:rsid w:val="006036D9"/>
    <w:rsid w:val="00606A53"/>
    <w:rsid w:val="00616B33"/>
    <w:rsid w:val="00621C95"/>
    <w:rsid w:val="006243F2"/>
    <w:rsid w:val="00627AAB"/>
    <w:rsid w:val="00634729"/>
    <w:rsid w:val="0063570E"/>
    <w:rsid w:val="00640E0F"/>
    <w:rsid w:val="00650274"/>
    <w:rsid w:val="0065265B"/>
    <w:rsid w:val="0065478E"/>
    <w:rsid w:val="00655DDB"/>
    <w:rsid w:val="00664538"/>
    <w:rsid w:val="00667CE7"/>
    <w:rsid w:val="00670CE9"/>
    <w:rsid w:val="006875AB"/>
    <w:rsid w:val="006925AD"/>
    <w:rsid w:val="006942ED"/>
    <w:rsid w:val="006A7841"/>
    <w:rsid w:val="006B0FDA"/>
    <w:rsid w:val="006B5721"/>
    <w:rsid w:val="006C05B0"/>
    <w:rsid w:val="006C1EFF"/>
    <w:rsid w:val="006C6BB3"/>
    <w:rsid w:val="006D0FD2"/>
    <w:rsid w:val="006D2553"/>
    <w:rsid w:val="006D5755"/>
    <w:rsid w:val="006D6915"/>
    <w:rsid w:val="006E0651"/>
    <w:rsid w:val="006E5FFB"/>
    <w:rsid w:val="00705482"/>
    <w:rsid w:val="0071148B"/>
    <w:rsid w:val="00716C71"/>
    <w:rsid w:val="0072450C"/>
    <w:rsid w:val="00726767"/>
    <w:rsid w:val="00732C95"/>
    <w:rsid w:val="007341F6"/>
    <w:rsid w:val="00744378"/>
    <w:rsid w:val="00755CAA"/>
    <w:rsid w:val="00756F20"/>
    <w:rsid w:val="00760356"/>
    <w:rsid w:val="007607FE"/>
    <w:rsid w:val="00760F09"/>
    <w:rsid w:val="00761629"/>
    <w:rsid w:val="00766D78"/>
    <w:rsid w:val="00767B0F"/>
    <w:rsid w:val="00772B9F"/>
    <w:rsid w:val="00781107"/>
    <w:rsid w:val="007877BF"/>
    <w:rsid w:val="00787815"/>
    <w:rsid w:val="00790C71"/>
    <w:rsid w:val="00794AF2"/>
    <w:rsid w:val="007A6461"/>
    <w:rsid w:val="007B2C8B"/>
    <w:rsid w:val="007B3AE3"/>
    <w:rsid w:val="007C0A0B"/>
    <w:rsid w:val="007C2294"/>
    <w:rsid w:val="007D166B"/>
    <w:rsid w:val="007E09F7"/>
    <w:rsid w:val="007F1486"/>
    <w:rsid w:val="00810062"/>
    <w:rsid w:val="0082709F"/>
    <w:rsid w:val="00827D0B"/>
    <w:rsid w:val="00831280"/>
    <w:rsid w:val="00841616"/>
    <w:rsid w:val="00847DB7"/>
    <w:rsid w:val="008503B6"/>
    <w:rsid w:val="008551A7"/>
    <w:rsid w:val="00856675"/>
    <w:rsid w:val="00857BFE"/>
    <w:rsid w:val="00862CA8"/>
    <w:rsid w:val="00864198"/>
    <w:rsid w:val="00876E33"/>
    <w:rsid w:val="00881198"/>
    <w:rsid w:val="008835F2"/>
    <w:rsid w:val="008867E9"/>
    <w:rsid w:val="00891CC3"/>
    <w:rsid w:val="00892966"/>
    <w:rsid w:val="008A6F3C"/>
    <w:rsid w:val="008B0AD1"/>
    <w:rsid w:val="008B436A"/>
    <w:rsid w:val="008C25D5"/>
    <w:rsid w:val="008D2D0E"/>
    <w:rsid w:val="008D7788"/>
    <w:rsid w:val="008E2025"/>
    <w:rsid w:val="008E50E3"/>
    <w:rsid w:val="008F2995"/>
    <w:rsid w:val="00906E1B"/>
    <w:rsid w:val="00910A17"/>
    <w:rsid w:val="00916C01"/>
    <w:rsid w:val="00920202"/>
    <w:rsid w:val="00921397"/>
    <w:rsid w:val="00924039"/>
    <w:rsid w:val="009301BE"/>
    <w:rsid w:val="00931AEF"/>
    <w:rsid w:val="00933BD9"/>
    <w:rsid w:val="00935DF4"/>
    <w:rsid w:val="0094015C"/>
    <w:rsid w:val="00946FB0"/>
    <w:rsid w:val="009514CE"/>
    <w:rsid w:val="009611B3"/>
    <w:rsid w:val="00966689"/>
    <w:rsid w:val="009751E7"/>
    <w:rsid w:val="0097721D"/>
    <w:rsid w:val="009858AD"/>
    <w:rsid w:val="009913EA"/>
    <w:rsid w:val="00994892"/>
    <w:rsid w:val="009971D4"/>
    <w:rsid w:val="009B174E"/>
    <w:rsid w:val="009B5E40"/>
    <w:rsid w:val="009C293B"/>
    <w:rsid w:val="009C2DE8"/>
    <w:rsid w:val="009C30A3"/>
    <w:rsid w:val="009D2C62"/>
    <w:rsid w:val="009D508B"/>
    <w:rsid w:val="009D5F07"/>
    <w:rsid w:val="009E31D3"/>
    <w:rsid w:val="009E5BA3"/>
    <w:rsid w:val="009F01C2"/>
    <w:rsid w:val="009F25BE"/>
    <w:rsid w:val="009F2E50"/>
    <w:rsid w:val="009F37E1"/>
    <w:rsid w:val="009F57AA"/>
    <w:rsid w:val="009F6F99"/>
    <w:rsid w:val="009F72E8"/>
    <w:rsid w:val="00A05026"/>
    <w:rsid w:val="00A13F10"/>
    <w:rsid w:val="00A17693"/>
    <w:rsid w:val="00A22275"/>
    <w:rsid w:val="00A22F1A"/>
    <w:rsid w:val="00A25AE5"/>
    <w:rsid w:val="00A25E14"/>
    <w:rsid w:val="00A30337"/>
    <w:rsid w:val="00A35126"/>
    <w:rsid w:val="00A46ADE"/>
    <w:rsid w:val="00A47038"/>
    <w:rsid w:val="00A477BA"/>
    <w:rsid w:val="00A63EF3"/>
    <w:rsid w:val="00A63EF6"/>
    <w:rsid w:val="00A77746"/>
    <w:rsid w:val="00A8037D"/>
    <w:rsid w:val="00A82297"/>
    <w:rsid w:val="00A85DA8"/>
    <w:rsid w:val="00A93E46"/>
    <w:rsid w:val="00A9737A"/>
    <w:rsid w:val="00AA1AC4"/>
    <w:rsid w:val="00AA2A0E"/>
    <w:rsid w:val="00AA2F70"/>
    <w:rsid w:val="00AA3F2B"/>
    <w:rsid w:val="00AA6EBF"/>
    <w:rsid w:val="00AB2182"/>
    <w:rsid w:val="00AC3310"/>
    <w:rsid w:val="00AE1F73"/>
    <w:rsid w:val="00AE5134"/>
    <w:rsid w:val="00AF6A3B"/>
    <w:rsid w:val="00B00106"/>
    <w:rsid w:val="00B01143"/>
    <w:rsid w:val="00B0295F"/>
    <w:rsid w:val="00B02DC4"/>
    <w:rsid w:val="00B047BD"/>
    <w:rsid w:val="00B04A91"/>
    <w:rsid w:val="00B15AE1"/>
    <w:rsid w:val="00B214BC"/>
    <w:rsid w:val="00B26AC2"/>
    <w:rsid w:val="00B27F41"/>
    <w:rsid w:val="00B33845"/>
    <w:rsid w:val="00B361AA"/>
    <w:rsid w:val="00B409DA"/>
    <w:rsid w:val="00B472E3"/>
    <w:rsid w:val="00B50ED8"/>
    <w:rsid w:val="00B53CE3"/>
    <w:rsid w:val="00B57041"/>
    <w:rsid w:val="00B62028"/>
    <w:rsid w:val="00B62D76"/>
    <w:rsid w:val="00B7351E"/>
    <w:rsid w:val="00B80B38"/>
    <w:rsid w:val="00B8451E"/>
    <w:rsid w:val="00B90EEF"/>
    <w:rsid w:val="00BA6805"/>
    <w:rsid w:val="00BA798F"/>
    <w:rsid w:val="00BB46B8"/>
    <w:rsid w:val="00BB589C"/>
    <w:rsid w:val="00BB58EC"/>
    <w:rsid w:val="00BC106B"/>
    <w:rsid w:val="00BC61C3"/>
    <w:rsid w:val="00BC6C13"/>
    <w:rsid w:val="00BD7021"/>
    <w:rsid w:val="00BD756D"/>
    <w:rsid w:val="00BE03F5"/>
    <w:rsid w:val="00BE08E7"/>
    <w:rsid w:val="00BF4285"/>
    <w:rsid w:val="00BF46AF"/>
    <w:rsid w:val="00C02766"/>
    <w:rsid w:val="00C146A6"/>
    <w:rsid w:val="00C1788A"/>
    <w:rsid w:val="00C33543"/>
    <w:rsid w:val="00C3488E"/>
    <w:rsid w:val="00C34EF9"/>
    <w:rsid w:val="00C42106"/>
    <w:rsid w:val="00C61BF2"/>
    <w:rsid w:val="00C61E8E"/>
    <w:rsid w:val="00C70478"/>
    <w:rsid w:val="00C706BE"/>
    <w:rsid w:val="00CA5050"/>
    <w:rsid w:val="00CB11FF"/>
    <w:rsid w:val="00CB1F49"/>
    <w:rsid w:val="00CC40F8"/>
    <w:rsid w:val="00CD6FDA"/>
    <w:rsid w:val="00CE116A"/>
    <w:rsid w:val="00CF43D3"/>
    <w:rsid w:val="00D0126E"/>
    <w:rsid w:val="00D04CB9"/>
    <w:rsid w:val="00D06B81"/>
    <w:rsid w:val="00D14837"/>
    <w:rsid w:val="00D171B8"/>
    <w:rsid w:val="00D235C4"/>
    <w:rsid w:val="00D25CF8"/>
    <w:rsid w:val="00D32942"/>
    <w:rsid w:val="00D35831"/>
    <w:rsid w:val="00D363C1"/>
    <w:rsid w:val="00D37D0B"/>
    <w:rsid w:val="00D41E73"/>
    <w:rsid w:val="00D46CF6"/>
    <w:rsid w:val="00D51BF7"/>
    <w:rsid w:val="00D52CF0"/>
    <w:rsid w:val="00D6041A"/>
    <w:rsid w:val="00D6445D"/>
    <w:rsid w:val="00D650F7"/>
    <w:rsid w:val="00D723EB"/>
    <w:rsid w:val="00D73113"/>
    <w:rsid w:val="00D748CB"/>
    <w:rsid w:val="00D779AC"/>
    <w:rsid w:val="00D87CA3"/>
    <w:rsid w:val="00D96AC0"/>
    <w:rsid w:val="00DA6DE2"/>
    <w:rsid w:val="00DC2594"/>
    <w:rsid w:val="00DC419C"/>
    <w:rsid w:val="00DC5293"/>
    <w:rsid w:val="00DD2481"/>
    <w:rsid w:val="00DD2978"/>
    <w:rsid w:val="00DE0CA4"/>
    <w:rsid w:val="00DE1BD3"/>
    <w:rsid w:val="00DE530F"/>
    <w:rsid w:val="00DE602E"/>
    <w:rsid w:val="00DF334F"/>
    <w:rsid w:val="00E034FD"/>
    <w:rsid w:val="00E10EC7"/>
    <w:rsid w:val="00E231B5"/>
    <w:rsid w:val="00E24A63"/>
    <w:rsid w:val="00E42533"/>
    <w:rsid w:val="00E435AF"/>
    <w:rsid w:val="00E442CA"/>
    <w:rsid w:val="00E44458"/>
    <w:rsid w:val="00E4472C"/>
    <w:rsid w:val="00E45697"/>
    <w:rsid w:val="00E53109"/>
    <w:rsid w:val="00E53E6F"/>
    <w:rsid w:val="00E676FF"/>
    <w:rsid w:val="00E7078F"/>
    <w:rsid w:val="00E71DC1"/>
    <w:rsid w:val="00E732B5"/>
    <w:rsid w:val="00E80181"/>
    <w:rsid w:val="00E819A5"/>
    <w:rsid w:val="00E828FB"/>
    <w:rsid w:val="00E83856"/>
    <w:rsid w:val="00E90C4A"/>
    <w:rsid w:val="00E9322A"/>
    <w:rsid w:val="00E94D00"/>
    <w:rsid w:val="00EA5CFF"/>
    <w:rsid w:val="00EB04D7"/>
    <w:rsid w:val="00EB3EEC"/>
    <w:rsid w:val="00EC052E"/>
    <w:rsid w:val="00EC2BF5"/>
    <w:rsid w:val="00EC7199"/>
    <w:rsid w:val="00EE4F16"/>
    <w:rsid w:val="00EF2BF1"/>
    <w:rsid w:val="00EF4AFA"/>
    <w:rsid w:val="00F0509C"/>
    <w:rsid w:val="00F074E8"/>
    <w:rsid w:val="00F1254F"/>
    <w:rsid w:val="00F15616"/>
    <w:rsid w:val="00F17248"/>
    <w:rsid w:val="00F208AC"/>
    <w:rsid w:val="00F21C9F"/>
    <w:rsid w:val="00F22D5B"/>
    <w:rsid w:val="00F266B9"/>
    <w:rsid w:val="00F26892"/>
    <w:rsid w:val="00F35A99"/>
    <w:rsid w:val="00F365A8"/>
    <w:rsid w:val="00F7301A"/>
    <w:rsid w:val="00F86501"/>
    <w:rsid w:val="00F92B13"/>
    <w:rsid w:val="00F93950"/>
    <w:rsid w:val="00FA3D2E"/>
    <w:rsid w:val="00FA3F07"/>
    <w:rsid w:val="00FA5A89"/>
    <w:rsid w:val="00FA7D7B"/>
    <w:rsid w:val="00FB34C9"/>
    <w:rsid w:val="00FB3B3E"/>
    <w:rsid w:val="00FC266B"/>
    <w:rsid w:val="00FC5767"/>
    <w:rsid w:val="00FC62DE"/>
    <w:rsid w:val="00FD2793"/>
    <w:rsid w:val="00FD343A"/>
    <w:rsid w:val="00FE5014"/>
    <w:rsid w:val="00FE653D"/>
    <w:rsid w:val="00FF2C9A"/>
    <w:rsid w:val="00FF47DD"/>
    <w:rsid w:val="00FF4BCC"/>
    <w:rsid w:val="0D9093FB"/>
    <w:rsid w:val="3067A3E6"/>
    <w:rsid w:val="4A52FF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F9BA3"/>
  <w15:docId w15:val="{7B7D4944-3ABE-4FB2-A23B-FCD1AD03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79C"/>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12"/>
      </w:numPr>
      <w:spacing w:after="360" w:line="360" w:lineRule="auto"/>
      <w:ind w:left="431" w:hanging="431"/>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12"/>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12"/>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12"/>
      </w:numPr>
      <w:spacing w:before="360" w:after="360" w:line="360" w:lineRule="auto"/>
      <w:ind w:left="862" w:hanging="862"/>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12"/>
      </w:numPr>
      <w:spacing w:before="360" w:after="360" w:line="360" w:lineRule="auto"/>
      <w:ind w:left="1009" w:hanging="1009"/>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3135E0"/>
    <w:pPr>
      <w:tabs>
        <w:tab w:val="left" w:pos="426"/>
        <w:tab w:val="right" w:leader="dot" w:pos="9061"/>
      </w:tabs>
      <w:spacing w:after="100"/>
    </w:pPr>
    <w:rPr>
      <w:b/>
      <w:caps/>
      <w:noProof/>
    </w:rPr>
  </w:style>
  <w:style w:type="paragraph" w:styleId="Sumrio2">
    <w:name w:val="toc 2"/>
    <w:basedOn w:val="Normal"/>
    <w:next w:val="Normal"/>
    <w:autoRedefine/>
    <w:uiPriority w:val="39"/>
    <w:rsid w:val="003135E0"/>
    <w:pPr>
      <w:tabs>
        <w:tab w:val="left" w:pos="567"/>
        <w:tab w:val="right" w:leader="dot" w:pos="9061"/>
      </w:tabs>
      <w:spacing w:after="100"/>
    </w:pPr>
    <w:rPr>
      <w:b/>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semiHidden/>
    <w:unhideWhenUsed/>
    <w:rsid w:val="00DA6DE2"/>
    <w:rPr>
      <w:sz w:val="20"/>
      <w:szCs w:val="20"/>
    </w:rPr>
  </w:style>
  <w:style w:type="character" w:customStyle="1" w:styleId="TextodecomentrioChar">
    <w:name w:val="Texto de comentário Char"/>
    <w:basedOn w:val="Fontepargpadro"/>
    <w:link w:val="Textodecomentrio"/>
    <w:uiPriority w:val="99"/>
    <w:semiHidden/>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CitaoIntensa">
    <w:name w:val="Intense Quote"/>
    <w:basedOn w:val="Normal"/>
    <w:next w:val="Normal"/>
    <w:link w:val="CitaoIntensaChar"/>
    <w:uiPriority w:val="30"/>
    <w:qFormat/>
    <w:rsid w:val="00E828F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E828FB"/>
    <w:rPr>
      <w:i/>
      <w:iCs/>
      <w:color w:val="4F81BD" w:themeColor="accent1"/>
      <w:lang w:val="pt-BR"/>
    </w:rPr>
  </w:style>
  <w:style w:type="paragraph" w:styleId="Bibliografia">
    <w:name w:val="Bibliography"/>
    <w:basedOn w:val="Normal"/>
    <w:next w:val="Normal"/>
    <w:uiPriority w:val="37"/>
    <w:unhideWhenUsed/>
    <w:rsid w:val="00E828FB"/>
  </w:style>
  <w:style w:type="character" w:customStyle="1" w:styleId="UnresolvedMention">
    <w:name w:val="Unresolved Mention"/>
    <w:basedOn w:val="Fontepargpadro"/>
    <w:uiPriority w:val="99"/>
    <w:semiHidden/>
    <w:unhideWhenUsed/>
    <w:rsid w:val="008D2D0E"/>
    <w:rPr>
      <w:color w:val="605E5C"/>
      <w:shd w:val="clear" w:color="auto" w:fill="E1DFDD"/>
    </w:rPr>
  </w:style>
  <w:style w:type="character" w:styleId="HiperlinkVisitado">
    <w:name w:val="FollowedHyperlink"/>
    <w:basedOn w:val="Fontepargpadro"/>
    <w:uiPriority w:val="99"/>
    <w:semiHidden/>
    <w:unhideWhenUsed/>
    <w:rsid w:val="005F7E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046">
      <w:bodyDiv w:val="1"/>
      <w:marLeft w:val="0"/>
      <w:marRight w:val="0"/>
      <w:marTop w:val="0"/>
      <w:marBottom w:val="0"/>
      <w:divBdr>
        <w:top w:val="none" w:sz="0" w:space="0" w:color="auto"/>
        <w:left w:val="none" w:sz="0" w:space="0" w:color="auto"/>
        <w:bottom w:val="none" w:sz="0" w:space="0" w:color="auto"/>
        <w:right w:val="none" w:sz="0" w:space="0" w:color="auto"/>
      </w:divBdr>
    </w:div>
    <w:div w:id="42796078">
      <w:bodyDiv w:val="1"/>
      <w:marLeft w:val="0"/>
      <w:marRight w:val="0"/>
      <w:marTop w:val="0"/>
      <w:marBottom w:val="0"/>
      <w:divBdr>
        <w:top w:val="none" w:sz="0" w:space="0" w:color="auto"/>
        <w:left w:val="none" w:sz="0" w:space="0" w:color="auto"/>
        <w:bottom w:val="none" w:sz="0" w:space="0" w:color="auto"/>
        <w:right w:val="none" w:sz="0" w:space="0" w:color="auto"/>
      </w:divBdr>
    </w:div>
    <w:div w:id="78409080">
      <w:bodyDiv w:val="1"/>
      <w:marLeft w:val="0"/>
      <w:marRight w:val="0"/>
      <w:marTop w:val="0"/>
      <w:marBottom w:val="0"/>
      <w:divBdr>
        <w:top w:val="none" w:sz="0" w:space="0" w:color="auto"/>
        <w:left w:val="none" w:sz="0" w:space="0" w:color="auto"/>
        <w:bottom w:val="none" w:sz="0" w:space="0" w:color="auto"/>
        <w:right w:val="none" w:sz="0" w:space="0" w:color="auto"/>
      </w:divBdr>
    </w:div>
    <w:div w:id="131143510">
      <w:bodyDiv w:val="1"/>
      <w:marLeft w:val="0"/>
      <w:marRight w:val="0"/>
      <w:marTop w:val="0"/>
      <w:marBottom w:val="0"/>
      <w:divBdr>
        <w:top w:val="none" w:sz="0" w:space="0" w:color="auto"/>
        <w:left w:val="none" w:sz="0" w:space="0" w:color="auto"/>
        <w:bottom w:val="none" w:sz="0" w:space="0" w:color="auto"/>
        <w:right w:val="none" w:sz="0" w:space="0" w:color="auto"/>
      </w:divBdr>
    </w:div>
    <w:div w:id="133522734">
      <w:bodyDiv w:val="1"/>
      <w:marLeft w:val="0"/>
      <w:marRight w:val="0"/>
      <w:marTop w:val="0"/>
      <w:marBottom w:val="0"/>
      <w:divBdr>
        <w:top w:val="none" w:sz="0" w:space="0" w:color="auto"/>
        <w:left w:val="none" w:sz="0" w:space="0" w:color="auto"/>
        <w:bottom w:val="none" w:sz="0" w:space="0" w:color="auto"/>
        <w:right w:val="none" w:sz="0" w:space="0" w:color="auto"/>
      </w:divBdr>
    </w:div>
    <w:div w:id="135145542">
      <w:bodyDiv w:val="1"/>
      <w:marLeft w:val="0"/>
      <w:marRight w:val="0"/>
      <w:marTop w:val="0"/>
      <w:marBottom w:val="0"/>
      <w:divBdr>
        <w:top w:val="none" w:sz="0" w:space="0" w:color="auto"/>
        <w:left w:val="none" w:sz="0" w:space="0" w:color="auto"/>
        <w:bottom w:val="none" w:sz="0" w:space="0" w:color="auto"/>
        <w:right w:val="none" w:sz="0" w:space="0" w:color="auto"/>
      </w:divBdr>
    </w:div>
    <w:div w:id="171528569">
      <w:bodyDiv w:val="1"/>
      <w:marLeft w:val="0"/>
      <w:marRight w:val="0"/>
      <w:marTop w:val="0"/>
      <w:marBottom w:val="0"/>
      <w:divBdr>
        <w:top w:val="none" w:sz="0" w:space="0" w:color="auto"/>
        <w:left w:val="none" w:sz="0" w:space="0" w:color="auto"/>
        <w:bottom w:val="none" w:sz="0" w:space="0" w:color="auto"/>
        <w:right w:val="none" w:sz="0" w:space="0" w:color="auto"/>
      </w:divBdr>
    </w:div>
    <w:div w:id="226578356">
      <w:bodyDiv w:val="1"/>
      <w:marLeft w:val="0"/>
      <w:marRight w:val="0"/>
      <w:marTop w:val="0"/>
      <w:marBottom w:val="0"/>
      <w:divBdr>
        <w:top w:val="none" w:sz="0" w:space="0" w:color="auto"/>
        <w:left w:val="none" w:sz="0" w:space="0" w:color="auto"/>
        <w:bottom w:val="none" w:sz="0" w:space="0" w:color="auto"/>
        <w:right w:val="none" w:sz="0" w:space="0" w:color="auto"/>
      </w:divBdr>
    </w:div>
    <w:div w:id="231745104">
      <w:bodyDiv w:val="1"/>
      <w:marLeft w:val="0"/>
      <w:marRight w:val="0"/>
      <w:marTop w:val="0"/>
      <w:marBottom w:val="0"/>
      <w:divBdr>
        <w:top w:val="none" w:sz="0" w:space="0" w:color="auto"/>
        <w:left w:val="none" w:sz="0" w:space="0" w:color="auto"/>
        <w:bottom w:val="none" w:sz="0" w:space="0" w:color="auto"/>
        <w:right w:val="none" w:sz="0" w:space="0" w:color="auto"/>
      </w:divBdr>
    </w:div>
    <w:div w:id="269550767">
      <w:bodyDiv w:val="1"/>
      <w:marLeft w:val="0"/>
      <w:marRight w:val="0"/>
      <w:marTop w:val="0"/>
      <w:marBottom w:val="0"/>
      <w:divBdr>
        <w:top w:val="none" w:sz="0" w:space="0" w:color="auto"/>
        <w:left w:val="none" w:sz="0" w:space="0" w:color="auto"/>
        <w:bottom w:val="none" w:sz="0" w:space="0" w:color="auto"/>
        <w:right w:val="none" w:sz="0" w:space="0" w:color="auto"/>
      </w:divBdr>
    </w:div>
    <w:div w:id="361562608">
      <w:bodyDiv w:val="1"/>
      <w:marLeft w:val="0"/>
      <w:marRight w:val="0"/>
      <w:marTop w:val="0"/>
      <w:marBottom w:val="0"/>
      <w:divBdr>
        <w:top w:val="none" w:sz="0" w:space="0" w:color="auto"/>
        <w:left w:val="none" w:sz="0" w:space="0" w:color="auto"/>
        <w:bottom w:val="none" w:sz="0" w:space="0" w:color="auto"/>
        <w:right w:val="none" w:sz="0" w:space="0" w:color="auto"/>
      </w:divBdr>
    </w:div>
    <w:div w:id="363602683">
      <w:bodyDiv w:val="1"/>
      <w:marLeft w:val="0"/>
      <w:marRight w:val="0"/>
      <w:marTop w:val="0"/>
      <w:marBottom w:val="0"/>
      <w:divBdr>
        <w:top w:val="none" w:sz="0" w:space="0" w:color="auto"/>
        <w:left w:val="none" w:sz="0" w:space="0" w:color="auto"/>
        <w:bottom w:val="none" w:sz="0" w:space="0" w:color="auto"/>
        <w:right w:val="none" w:sz="0" w:space="0" w:color="auto"/>
      </w:divBdr>
    </w:div>
    <w:div w:id="424494354">
      <w:bodyDiv w:val="1"/>
      <w:marLeft w:val="0"/>
      <w:marRight w:val="0"/>
      <w:marTop w:val="0"/>
      <w:marBottom w:val="0"/>
      <w:divBdr>
        <w:top w:val="none" w:sz="0" w:space="0" w:color="auto"/>
        <w:left w:val="none" w:sz="0" w:space="0" w:color="auto"/>
        <w:bottom w:val="none" w:sz="0" w:space="0" w:color="auto"/>
        <w:right w:val="none" w:sz="0" w:space="0" w:color="auto"/>
      </w:divBdr>
    </w:div>
    <w:div w:id="447890851">
      <w:bodyDiv w:val="1"/>
      <w:marLeft w:val="0"/>
      <w:marRight w:val="0"/>
      <w:marTop w:val="0"/>
      <w:marBottom w:val="0"/>
      <w:divBdr>
        <w:top w:val="none" w:sz="0" w:space="0" w:color="auto"/>
        <w:left w:val="none" w:sz="0" w:space="0" w:color="auto"/>
        <w:bottom w:val="none" w:sz="0" w:space="0" w:color="auto"/>
        <w:right w:val="none" w:sz="0" w:space="0" w:color="auto"/>
      </w:divBdr>
    </w:div>
    <w:div w:id="473067667">
      <w:bodyDiv w:val="1"/>
      <w:marLeft w:val="0"/>
      <w:marRight w:val="0"/>
      <w:marTop w:val="0"/>
      <w:marBottom w:val="0"/>
      <w:divBdr>
        <w:top w:val="none" w:sz="0" w:space="0" w:color="auto"/>
        <w:left w:val="none" w:sz="0" w:space="0" w:color="auto"/>
        <w:bottom w:val="none" w:sz="0" w:space="0" w:color="auto"/>
        <w:right w:val="none" w:sz="0" w:space="0" w:color="auto"/>
      </w:divBdr>
    </w:div>
    <w:div w:id="491873288">
      <w:bodyDiv w:val="1"/>
      <w:marLeft w:val="0"/>
      <w:marRight w:val="0"/>
      <w:marTop w:val="0"/>
      <w:marBottom w:val="0"/>
      <w:divBdr>
        <w:top w:val="none" w:sz="0" w:space="0" w:color="auto"/>
        <w:left w:val="none" w:sz="0" w:space="0" w:color="auto"/>
        <w:bottom w:val="none" w:sz="0" w:space="0" w:color="auto"/>
        <w:right w:val="none" w:sz="0" w:space="0" w:color="auto"/>
      </w:divBdr>
    </w:div>
    <w:div w:id="525405756">
      <w:bodyDiv w:val="1"/>
      <w:marLeft w:val="0"/>
      <w:marRight w:val="0"/>
      <w:marTop w:val="0"/>
      <w:marBottom w:val="0"/>
      <w:divBdr>
        <w:top w:val="none" w:sz="0" w:space="0" w:color="auto"/>
        <w:left w:val="none" w:sz="0" w:space="0" w:color="auto"/>
        <w:bottom w:val="none" w:sz="0" w:space="0" w:color="auto"/>
        <w:right w:val="none" w:sz="0" w:space="0" w:color="auto"/>
      </w:divBdr>
    </w:div>
    <w:div w:id="545682625">
      <w:bodyDiv w:val="1"/>
      <w:marLeft w:val="0"/>
      <w:marRight w:val="0"/>
      <w:marTop w:val="0"/>
      <w:marBottom w:val="0"/>
      <w:divBdr>
        <w:top w:val="none" w:sz="0" w:space="0" w:color="auto"/>
        <w:left w:val="none" w:sz="0" w:space="0" w:color="auto"/>
        <w:bottom w:val="none" w:sz="0" w:space="0" w:color="auto"/>
        <w:right w:val="none" w:sz="0" w:space="0" w:color="auto"/>
      </w:divBdr>
    </w:div>
    <w:div w:id="569728693">
      <w:bodyDiv w:val="1"/>
      <w:marLeft w:val="0"/>
      <w:marRight w:val="0"/>
      <w:marTop w:val="0"/>
      <w:marBottom w:val="0"/>
      <w:divBdr>
        <w:top w:val="none" w:sz="0" w:space="0" w:color="auto"/>
        <w:left w:val="none" w:sz="0" w:space="0" w:color="auto"/>
        <w:bottom w:val="none" w:sz="0" w:space="0" w:color="auto"/>
        <w:right w:val="none" w:sz="0" w:space="0" w:color="auto"/>
      </w:divBdr>
    </w:div>
    <w:div w:id="589243752">
      <w:bodyDiv w:val="1"/>
      <w:marLeft w:val="0"/>
      <w:marRight w:val="0"/>
      <w:marTop w:val="0"/>
      <w:marBottom w:val="0"/>
      <w:divBdr>
        <w:top w:val="none" w:sz="0" w:space="0" w:color="auto"/>
        <w:left w:val="none" w:sz="0" w:space="0" w:color="auto"/>
        <w:bottom w:val="none" w:sz="0" w:space="0" w:color="auto"/>
        <w:right w:val="none" w:sz="0" w:space="0" w:color="auto"/>
      </w:divBdr>
    </w:div>
    <w:div w:id="590359245">
      <w:bodyDiv w:val="1"/>
      <w:marLeft w:val="0"/>
      <w:marRight w:val="0"/>
      <w:marTop w:val="0"/>
      <w:marBottom w:val="0"/>
      <w:divBdr>
        <w:top w:val="none" w:sz="0" w:space="0" w:color="auto"/>
        <w:left w:val="none" w:sz="0" w:space="0" w:color="auto"/>
        <w:bottom w:val="none" w:sz="0" w:space="0" w:color="auto"/>
        <w:right w:val="none" w:sz="0" w:space="0" w:color="auto"/>
      </w:divBdr>
    </w:div>
    <w:div w:id="732315109">
      <w:bodyDiv w:val="1"/>
      <w:marLeft w:val="0"/>
      <w:marRight w:val="0"/>
      <w:marTop w:val="0"/>
      <w:marBottom w:val="0"/>
      <w:divBdr>
        <w:top w:val="none" w:sz="0" w:space="0" w:color="auto"/>
        <w:left w:val="none" w:sz="0" w:space="0" w:color="auto"/>
        <w:bottom w:val="none" w:sz="0" w:space="0" w:color="auto"/>
        <w:right w:val="none" w:sz="0" w:space="0" w:color="auto"/>
      </w:divBdr>
    </w:div>
    <w:div w:id="768047473">
      <w:bodyDiv w:val="1"/>
      <w:marLeft w:val="0"/>
      <w:marRight w:val="0"/>
      <w:marTop w:val="0"/>
      <w:marBottom w:val="0"/>
      <w:divBdr>
        <w:top w:val="none" w:sz="0" w:space="0" w:color="auto"/>
        <w:left w:val="none" w:sz="0" w:space="0" w:color="auto"/>
        <w:bottom w:val="none" w:sz="0" w:space="0" w:color="auto"/>
        <w:right w:val="none" w:sz="0" w:space="0" w:color="auto"/>
      </w:divBdr>
    </w:div>
    <w:div w:id="773404800">
      <w:bodyDiv w:val="1"/>
      <w:marLeft w:val="0"/>
      <w:marRight w:val="0"/>
      <w:marTop w:val="0"/>
      <w:marBottom w:val="0"/>
      <w:divBdr>
        <w:top w:val="none" w:sz="0" w:space="0" w:color="auto"/>
        <w:left w:val="none" w:sz="0" w:space="0" w:color="auto"/>
        <w:bottom w:val="none" w:sz="0" w:space="0" w:color="auto"/>
        <w:right w:val="none" w:sz="0" w:space="0" w:color="auto"/>
      </w:divBdr>
    </w:div>
    <w:div w:id="782959976">
      <w:bodyDiv w:val="1"/>
      <w:marLeft w:val="0"/>
      <w:marRight w:val="0"/>
      <w:marTop w:val="0"/>
      <w:marBottom w:val="0"/>
      <w:divBdr>
        <w:top w:val="none" w:sz="0" w:space="0" w:color="auto"/>
        <w:left w:val="none" w:sz="0" w:space="0" w:color="auto"/>
        <w:bottom w:val="none" w:sz="0" w:space="0" w:color="auto"/>
        <w:right w:val="none" w:sz="0" w:space="0" w:color="auto"/>
      </w:divBdr>
    </w:div>
    <w:div w:id="806824635">
      <w:bodyDiv w:val="1"/>
      <w:marLeft w:val="0"/>
      <w:marRight w:val="0"/>
      <w:marTop w:val="0"/>
      <w:marBottom w:val="0"/>
      <w:divBdr>
        <w:top w:val="none" w:sz="0" w:space="0" w:color="auto"/>
        <w:left w:val="none" w:sz="0" w:space="0" w:color="auto"/>
        <w:bottom w:val="none" w:sz="0" w:space="0" w:color="auto"/>
        <w:right w:val="none" w:sz="0" w:space="0" w:color="auto"/>
      </w:divBdr>
    </w:div>
    <w:div w:id="816873356">
      <w:bodyDiv w:val="1"/>
      <w:marLeft w:val="0"/>
      <w:marRight w:val="0"/>
      <w:marTop w:val="0"/>
      <w:marBottom w:val="0"/>
      <w:divBdr>
        <w:top w:val="none" w:sz="0" w:space="0" w:color="auto"/>
        <w:left w:val="none" w:sz="0" w:space="0" w:color="auto"/>
        <w:bottom w:val="none" w:sz="0" w:space="0" w:color="auto"/>
        <w:right w:val="none" w:sz="0" w:space="0" w:color="auto"/>
      </w:divBdr>
    </w:div>
    <w:div w:id="902063670">
      <w:bodyDiv w:val="1"/>
      <w:marLeft w:val="0"/>
      <w:marRight w:val="0"/>
      <w:marTop w:val="0"/>
      <w:marBottom w:val="0"/>
      <w:divBdr>
        <w:top w:val="none" w:sz="0" w:space="0" w:color="auto"/>
        <w:left w:val="none" w:sz="0" w:space="0" w:color="auto"/>
        <w:bottom w:val="none" w:sz="0" w:space="0" w:color="auto"/>
        <w:right w:val="none" w:sz="0" w:space="0" w:color="auto"/>
      </w:divBdr>
    </w:div>
    <w:div w:id="930552928">
      <w:bodyDiv w:val="1"/>
      <w:marLeft w:val="0"/>
      <w:marRight w:val="0"/>
      <w:marTop w:val="0"/>
      <w:marBottom w:val="0"/>
      <w:divBdr>
        <w:top w:val="none" w:sz="0" w:space="0" w:color="auto"/>
        <w:left w:val="none" w:sz="0" w:space="0" w:color="auto"/>
        <w:bottom w:val="none" w:sz="0" w:space="0" w:color="auto"/>
        <w:right w:val="none" w:sz="0" w:space="0" w:color="auto"/>
      </w:divBdr>
    </w:div>
    <w:div w:id="941650688">
      <w:bodyDiv w:val="1"/>
      <w:marLeft w:val="0"/>
      <w:marRight w:val="0"/>
      <w:marTop w:val="0"/>
      <w:marBottom w:val="0"/>
      <w:divBdr>
        <w:top w:val="none" w:sz="0" w:space="0" w:color="auto"/>
        <w:left w:val="none" w:sz="0" w:space="0" w:color="auto"/>
        <w:bottom w:val="none" w:sz="0" w:space="0" w:color="auto"/>
        <w:right w:val="none" w:sz="0" w:space="0" w:color="auto"/>
      </w:divBdr>
    </w:div>
    <w:div w:id="960114787">
      <w:bodyDiv w:val="1"/>
      <w:marLeft w:val="0"/>
      <w:marRight w:val="0"/>
      <w:marTop w:val="0"/>
      <w:marBottom w:val="0"/>
      <w:divBdr>
        <w:top w:val="none" w:sz="0" w:space="0" w:color="auto"/>
        <w:left w:val="none" w:sz="0" w:space="0" w:color="auto"/>
        <w:bottom w:val="none" w:sz="0" w:space="0" w:color="auto"/>
        <w:right w:val="none" w:sz="0" w:space="0" w:color="auto"/>
      </w:divBdr>
    </w:div>
    <w:div w:id="1188373878">
      <w:bodyDiv w:val="1"/>
      <w:marLeft w:val="0"/>
      <w:marRight w:val="0"/>
      <w:marTop w:val="0"/>
      <w:marBottom w:val="0"/>
      <w:divBdr>
        <w:top w:val="none" w:sz="0" w:space="0" w:color="auto"/>
        <w:left w:val="none" w:sz="0" w:space="0" w:color="auto"/>
        <w:bottom w:val="none" w:sz="0" w:space="0" w:color="auto"/>
        <w:right w:val="none" w:sz="0" w:space="0" w:color="auto"/>
      </w:divBdr>
    </w:div>
    <w:div w:id="1265649501">
      <w:bodyDiv w:val="1"/>
      <w:marLeft w:val="0"/>
      <w:marRight w:val="0"/>
      <w:marTop w:val="0"/>
      <w:marBottom w:val="0"/>
      <w:divBdr>
        <w:top w:val="none" w:sz="0" w:space="0" w:color="auto"/>
        <w:left w:val="none" w:sz="0" w:space="0" w:color="auto"/>
        <w:bottom w:val="none" w:sz="0" w:space="0" w:color="auto"/>
        <w:right w:val="none" w:sz="0" w:space="0" w:color="auto"/>
      </w:divBdr>
    </w:div>
    <w:div w:id="1271081656">
      <w:bodyDiv w:val="1"/>
      <w:marLeft w:val="0"/>
      <w:marRight w:val="0"/>
      <w:marTop w:val="0"/>
      <w:marBottom w:val="0"/>
      <w:divBdr>
        <w:top w:val="none" w:sz="0" w:space="0" w:color="auto"/>
        <w:left w:val="none" w:sz="0" w:space="0" w:color="auto"/>
        <w:bottom w:val="none" w:sz="0" w:space="0" w:color="auto"/>
        <w:right w:val="none" w:sz="0" w:space="0" w:color="auto"/>
      </w:divBdr>
    </w:div>
    <w:div w:id="1310288473">
      <w:bodyDiv w:val="1"/>
      <w:marLeft w:val="0"/>
      <w:marRight w:val="0"/>
      <w:marTop w:val="0"/>
      <w:marBottom w:val="0"/>
      <w:divBdr>
        <w:top w:val="none" w:sz="0" w:space="0" w:color="auto"/>
        <w:left w:val="none" w:sz="0" w:space="0" w:color="auto"/>
        <w:bottom w:val="none" w:sz="0" w:space="0" w:color="auto"/>
        <w:right w:val="none" w:sz="0" w:space="0" w:color="auto"/>
      </w:divBdr>
    </w:div>
    <w:div w:id="1315065939">
      <w:bodyDiv w:val="1"/>
      <w:marLeft w:val="0"/>
      <w:marRight w:val="0"/>
      <w:marTop w:val="0"/>
      <w:marBottom w:val="0"/>
      <w:divBdr>
        <w:top w:val="none" w:sz="0" w:space="0" w:color="auto"/>
        <w:left w:val="none" w:sz="0" w:space="0" w:color="auto"/>
        <w:bottom w:val="none" w:sz="0" w:space="0" w:color="auto"/>
        <w:right w:val="none" w:sz="0" w:space="0" w:color="auto"/>
      </w:divBdr>
    </w:div>
    <w:div w:id="1328827703">
      <w:bodyDiv w:val="1"/>
      <w:marLeft w:val="0"/>
      <w:marRight w:val="0"/>
      <w:marTop w:val="0"/>
      <w:marBottom w:val="0"/>
      <w:divBdr>
        <w:top w:val="none" w:sz="0" w:space="0" w:color="auto"/>
        <w:left w:val="none" w:sz="0" w:space="0" w:color="auto"/>
        <w:bottom w:val="none" w:sz="0" w:space="0" w:color="auto"/>
        <w:right w:val="none" w:sz="0" w:space="0" w:color="auto"/>
      </w:divBdr>
    </w:div>
    <w:div w:id="1358772291">
      <w:bodyDiv w:val="1"/>
      <w:marLeft w:val="0"/>
      <w:marRight w:val="0"/>
      <w:marTop w:val="0"/>
      <w:marBottom w:val="0"/>
      <w:divBdr>
        <w:top w:val="none" w:sz="0" w:space="0" w:color="auto"/>
        <w:left w:val="none" w:sz="0" w:space="0" w:color="auto"/>
        <w:bottom w:val="none" w:sz="0" w:space="0" w:color="auto"/>
        <w:right w:val="none" w:sz="0" w:space="0" w:color="auto"/>
      </w:divBdr>
    </w:div>
    <w:div w:id="1359744028">
      <w:bodyDiv w:val="1"/>
      <w:marLeft w:val="0"/>
      <w:marRight w:val="0"/>
      <w:marTop w:val="0"/>
      <w:marBottom w:val="0"/>
      <w:divBdr>
        <w:top w:val="none" w:sz="0" w:space="0" w:color="auto"/>
        <w:left w:val="none" w:sz="0" w:space="0" w:color="auto"/>
        <w:bottom w:val="none" w:sz="0" w:space="0" w:color="auto"/>
        <w:right w:val="none" w:sz="0" w:space="0" w:color="auto"/>
      </w:divBdr>
    </w:div>
    <w:div w:id="1395928467">
      <w:bodyDiv w:val="1"/>
      <w:marLeft w:val="0"/>
      <w:marRight w:val="0"/>
      <w:marTop w:val="0"/>
      <w:marBottom w:val="0"/>
      <w:divBdr>
        <w:top w:val="none" w:sz="0" w:space="0" w:color="auto"/>
        <w:left w:val="none" w:sz="0" w:space="0" w:color="auto"/>
        <w:bottom w:val="none" w:sz="0" w:space="0" w:color="auto"/>
        <w:right w:val="none" w:sz="0" w:space="0" w:color="auto"/>
      </w:divBdr>
    </w:div>
    <w:div w:id="1434741205">
      <w:bodyDiv w:val="1"/>
      <w:marLeft w:val="0"/>
      <w:marRight w:val="0"/>
      <w:marTop w:val="0"/>
      <w:marBottom w:val="0"/>
      <w:divBdr>
        <w:top w:val="none" w:sz="0" w:space="0" w:color="auto"/>
        <w:left w:val="none" w:sz="0" w:space="0" w:color="auto"/>
        <w:bottom w:val="none" w:sz="0" w:space="0" w:color="auto"/>
        <w:right w:val="none" w:sz="0" w:space="0" w:color="auto"/>
      </w:divBdr>
    </w:div>
    <w:div w:id="1516114949">
      <w:bodyDiv w:val="1"/>
      <w:marLeft w:val="0"/>
      <w:marRight w:val="0"/>
      <w:marTop w:val="0"/>
      <w:marBottom w:val="0"/>
      <w:divBdr>
        <w:top w:val="none" w:sz="0" w:space="0" w:color="auto"/>
        <w:left w:val="none" w:sz="0" w:space="0" w:color="auto"/>
        <w:bottom w:val="none" w:sz="0" w:space="0" w:color="auto"/>
        <w:right w:val="none" w:sz="0" w:space="0" w:color="auto"/>
      </w:divBdr>
    </w:div>
    <w:div w:id="1528526301">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85459378">
      <w:bodyDiv w:val="1"/>
      <w:marLeft w:val="0"/>
      <w:marRight w:val="0"/>
      <w:marTop w:val="0"/>
      <w:marBottom w:val="0"/>
      <w:divBdr>
        <w:top w:val="none" w:sz="0" w:space="0" w:color="auto"/>
        <w:left w:val="none" w:sz="0" w:space="0" w:color="auto"/>
        <w:bottom w:val="none" w:sz="0" w:space="0" w:color="auto"/>
        <w:right w:val="none" w:sz="0" w:space="0" w:color="auto"/>
      </w:divBdr>
    </w:div>
    <w:div w:id="1705054513">
      <w:bodyDiv w:val="1"/>
      <w:marLeft w:val="0"/>
      <w:marRight w:val="0"/>
      <w:marTop w:val="0"/>
      <w:marBottom w:val="0"/>
      <w:divBdr>
        <w:top w:val="none" w:sz="0" w:space="0" w:color="auto"/>
        <w:left w:val="none" w:sz="0" w:space="0" w:color="auto"/>
        <w:bottom w:val="none" w:sz="0" w:space="0" w:color="auto"/>
        <w:right w:val="none" w:sz="0" w:space="0" w:color="auto"/>
      </w:divBdr>
    </w:div>
    <w:div w:id="1793549755">
      <w:bodyDiv w:val="1"/>
      <w:marLeft w:val="0"/>
      <w:marRight w:val="0"/>
      <w:marTop w:val="0"/>
      <w:marBottom w:val="0"/>
      <w:divBdr>
        <w:top w:val="none" w:sz="0" w:space="0" w:color="auto"/>
        <w:left w:val="none" w:sz="0" w:space="0" w:color="auto"/>
        <w:bottom w:val="none" w:sz="0" w:space="0" w:color="auto"/>
        <w:right w:val="none" w:sz="0" w:space="0" w:color="auto"/>
      </w:divBdr>
    </w:div>
    <w:div w:id="1812944981">
      <w:bodyDiv w:val="1"/>
      <w:marLeft w:val="0"/>
      <w:marRight w:val="0"/>
      <w:marTop w:val="0"/>
      <w:marBottom w:val="0"/>
      <w:divBdr>
        <w:top w:val="none" w:sz="0" w:space="0" w:color="auto"/>
        <w:left w:val="none" w:sz="0" w:space="0" w:color="auto"/>
        <w:bottom w:val="none" w:sz="0" w:space="0" w:color="auto"/>
        <w:right w:val="none" w:sz="0" w:space="0" w:color="auto"/>
      </w:divBdr>
    </w:div>
    <w:div w:id="1858737613">
      <w:bodyDiv w:val="1"/>
      <w:marLeft w:val="0"/>
      <w:marRight w:val="0"/>
      <w:marTop w:val="0"/>
      <w:marBottom w:val="0"/>
      <w:divBdr>
        <w:top w:val="none" w:sz="0" w:space="0" w:color="auto"/>
        <w:left w:val="none" w:sz="0" w:space="0" w:color="auto"/>
        <w:bottom w:val="none" w:sz="0" w:space="0" w:color="auto"/>
        <w:right w:val="none" w:sz="0" w:space="0" w:color="auto"/>
      </w:divBdr>
    </w:div>
    <w:div w:id="1899246802">
      <w:bodyDiv w:val="1"/>
      <w:marLeft w:val="0"/>
      <w:marRight w:val="0"/>
      <w:marTop w:val="0"/>
      <w:marBottom w:val="0"/>
      <w:divBdr>
        <w:top w:val="none" w:sz="0" w:space="0" w:color="auto"/>
        <w:left w:val="none" w:sz="0" w:space="0" w:color="auto"/>
        <w:bottom w:val="none" w:sz="0" w:space="0" w:color="auto"/>
        <w:right w:val="none" w:sz="0" w:space="0" w:color="auto"/>
      </w:divBdr>
    </w:div>
    <w:div w:id="1916743248">
      <w:bodyDiv w:val="1"/>
      <w:marLeft w:val="0"/>
      <w:marRight w:val="0"/>
      <w:marTop w:val="0"/>
      <w:marBottom w:val="0"/>
      <w:divBdr>
        <w:top w:val="none" w:sz="0" w:space="0" w:color="auto"/>
        <w:left w:val="none" w:sz="0" w:space="0" w:color="auto"/>
        <w:bottom w:val="none" w:sz="0" w:space="0" w:color="auto"/>
        <w:right w:val="none" w:sz="0" w:space="0" w:color="auto"/>
      </w:divBdr>
    </w:div>
    <w:div w:id="1917397403">
      <w:bodyDiv w:val="1"/>
      <w:marLeft w:val="0"/>
      <w:marRight w:val="0"/>
      <w:marTop w:val="0"/>
      <w:marBottom w:val="0"/>
      <w:divBdr>
        <w:top w:val="none" w:sz="0" w:space="0" w:color="auto"/>
        <w:left w:val="none" w:sz="0" w:space="0" w:color="auto"/>
        <w:bottom w:val="none" w:sz="0" w:space="0" w:color="auto"/>
        <w:right w:val="none" w:sz="0" w:space="0" w:color="auto"/>
      </w:divBdr>
    </w:div>
    <w:div w:id="1970894489">
      <w:bodyDiv w:val="1"/>
      <w:marLeft w:val="0"/>
      <w:marRight w:val="0"/>
      <w:marTop w:val="0"/>
      <w:marBottom w:val="0"/>
      <w:divBdr>
        <w:top w:val="none" w:sz="0" w:space="0" w:color="auto"/>
        <w:left w:val="none" w:sz="0" w:space="0" w:color="auto"/>
        <w:bottom w:val="none" w:sz="0" w:space="0" w:color="auto"/>
        <w:right w:val="none" w:sz="0" w:space="0" w:color="auto"/>
      </w:divBdr>
    </w:div>
    <w:div w:id="1975283917">
      <w:bodyDiv w:val="1"/>
      <w:marLeft w:val="0"/>
      <w:marRight w:val="0"/>
      <w:marTop w:val="0"/>
      <w:marBottom w:val="0"/>
      <w:divBdr>
        <w:top w:val="none" w:sz="0" w:space="0" w:color="auto"/>
        <w:left w:val="none" w:sz="0" w:space="0" w:color="auto"/>
        <w:bottom w:val="none" w:sz="0" w:space="0" w:color="auto"/>
        <w:right w:val="none" w:sz="0" w:space="0" w:color="auto"/>
      </w:divBdr>
      <w:divsChild>
        <w:div w:id="1546789461">
          <w:marLeft w:val="0"/>
          <w:marRight w:val="0"/>
          <w:marTop w:val="120"/>
          <w:marBottom w:val="0"/>
          <w:divBdr>
            <w:top w:val="none" w:sz="0" w:space="0" w:color="auto"/>
            <w:left w:val="none" w:sz="0" w:space="0" w:color="auto"/>
            <w:bottom w:val="none" w:sz="0" w:space="0" w:color="auto"/>
            <w:right w:val="none" w:sz="0" w:space="0" w:color="auto"/>
          </w:divBdr>
          <w:divsChild>
            <w:div w:id="1050882667">
              <w:marLeft w:val="0"/>
              <w:marRight w:val="0"/>
              <w:marTop w:val="0"/>
              <w:marBottom w:val="0"/>
              <w:divBdr>
                <w:top w:val="none" w:sz="0" w:space="0" w:color="auto"/>
                <w:left w:val="none" w:sz="0" w:space="0" w:color="auto"/>
                <w:bottom w:val="none" w:sz="0" w:space="0" w:color="auto"/>
                <w:right w:val="none" w:sz="0" w:space="0" w:color="auto"/>
              </w:divBdr>
              <w:divsChild>
                <w:div w:id="1626619249">
                  <w:marLeft w:val="0"/>
                  <w:marRight w:val="0"/>
                  <w:marTop w:val="0"/>
                  <w:marBottom w:val="0"/>
                  <w:divBdr>
                    <w:top w:val="none" w:sz="0" w:space="0" w:color="auto"/>
                    <w:left w:val="none" w:sz="0" w:space="0" w:color="auto"/>
                    <w:bottom w:val="none" w:sz="0" w:space="0" w:color="auto"/>
                    <w:right w:val="none" w:sz="0" w:space="0" w:color="auto"/>
                  </w:divBdr>
                  <w:divsChild>
                    <w:div w:id="448856776">
                      <w:marLeft w:val="0"/>
                      <w:marRight w:val="0"/>
                      <w:marTop w:val="0"/>
                      <w:marBottom w:val="0"/>
                      <w:divBdr>
                        <w:top w:val="none" w:sz="0" w:space="0" w:color="auto"/>
                        <w:left w:val="none" w:sz="0" w:space="0" w:color="auto"/>
                        <w:bottom w:val="none" w:sz="0" w:space="0" w:color="auto"/>
                        <w:right w:val="none" w:sz="0" w:space="0" w:color="auto"/>
                      </w:divBdr>
                    </w:div>
                    <w:div w:id="1141576363">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13715400">
                      <w:marLeft w:val="0"/>
                      <w:marRight w:val="0"/>
                      <w:marTop w:val="0"/>
                      <w:marBottom w:val="0"/>
                      <w:divBdr>
                        <w:top w:val="none" w:sz="0" w:space="0" w:color="auto"/>
                        <w:left w:val="none" w:sz="0" w:space="0" w:color="auto"/>
                        <w:bottom w:val="none" w:sz="0" w:space="0" w:color="auto"/>
                        <w:right w:val="none" w:sz="0" w:space="0" w:color="auto"/>
                      </w:divBdr>
                    </w:div>
                    <w:div w:id="63457297">
                      <w:marLeft w:val="0"/>
                      <w:marRight w:val="0"/>
                      <w:marTop w:val="0"/>
                      <w:marBottom w:val="0"/>
                      <w:divBdr>
                        <w:top w:val="none" w:sz="0" w:space="0" w:color="auto"/>
                        <w:left w:val="none" w:sz="0" w:space="0" w:color="auto"/>
                        <w:bottom w:val="none" w:sz="0" w:space="0" w:color="auto"/>
                        <w:right w:val="none" w:sz="0" w:space="0" w:color="auto"/>
                      </w:divBdr>
                    </w:div>
                    <w:div w:id="1418134048">
                      <w:marLeft w:val="0"/>
                      <w:marRight w:val="0"/>
                      <w:marTop w:val="0"/>
                      <w:marBottom w:val="0"/>
                      <w:divBdr>
                        <w:top w:val="none" w:sz="0" w:space="0" w:color="auto"/>
                        <w:left w:val="none" w:sz="0" w:space="0" w:color="auto"/>
                        <w:bottom w:val="none" w:sz="0" w:space="0" w:color="auto"/>
                        <w:right w:val="none" w:sz="0" w:space="0" w:color="auto"/>
                      </w:divBdr>
                    </w:div>
                    <w:div w:id="233662888">
                      <w:marLeft w:val="0"/>
                      <w:marRight w:val="0"/>
                      <w:marTop w:val="0"/>
                      <w:marBottom w:val="0"/>
                      <w:divBdr>
                        <w:top w:val="none" w:sz="0" w:space="0" w:color="auto"/>
                        <w:left w:val="none" w:sz="0" w:space="0" w:color="auto"/>
                        <w:bottom w:val="none" w:sz="0" w:space="0" w:color="auto"/>
                        <w:right w:val="none" w:sz="0" w:space="0" w:color="auto"/>
                      </w:divBdr>
                    </w:div>
                    <w:div w:id="1976595375">
                      <w:marLeft w:val="0"/>
                      <w:marRight w:val="0"/>
                      <w:marTop w:val="0"/>
                      <w:marBottom w:val="0"/>
                      <w:divBdr>
                        <w:top w:val="none" w:sz="0" w:space="0" w:color="auto"/>
                        <w:left w:val="none" w:sz="0" w:space="0" w:color="auto"/>
                        <w:bottom w:val="none" w:sz="0" w:space="0" w:color="auto"/>
                        <w:right w:val="none" w:sz="0" w:space="0" w:color="auto"/>
                      </w:divBdr>
                    </w:div>
                    <w:div w:id="483159191">
                      <w:marLeft w:val="0"/>
                      <w:marRight w:val="0"/>
                      <w:marTop w:val="0"/>
                      <w:marBottom w:val="0"/>
                      <w:divBdr>
                        <w:top w:val="none" w:sz="0" w:space="0" w:color="auto"/>
                        <w:left w:val="none" w:sz="0" w:space="0" w:color="auto"/>
                        <w:bottom w:val="none" w:sz="0" w:space="0" w:color="auto"/>
                        <w:right w:val="none" w:sz="0" w:space="0" w:color="auto"/>
                      </w:divBdr>
                    </w:div>
                    <w:div w:id="147599876">
                      <w:marLeft w:val="0"/>
                      <w:marRight w:val="0"/>
                      <w:marTop w:val="0"/>
                      <w:marBottom w:val="0"/>
                      <w:divBdr>
                        <w:top w:val="none" w:sz="0" w:space="0" w:color="auto"/>
                        <w:left w:val="none" w:sz="0" w:space="0" w:color="auto"/>
                        <w:bottom w:val="none" w:sz="0" w:space="0" w:color="auto"/>
                        <w:right w:val="none" w:sz="0" w:space="0" w:color="auto"/>
                      </w:divBdr>
                    </w:div>
                    <w:div w:id="1415862861">
                      <w:marLeft w:val="0"/>
                      <w:marRight w:val="0"/>
                      <w:marTop w:val="0"/>
                      <w:marBottom w:val="0"/>
                      <w:divBdr>
                        <w:top w:val="none" w:sz="0" w:space="0" w:color="auto"/>
                        <w:left w:val="none" w:sz="0" w:space="0" w:color="auto"/>
                        <w:bottom w:val="none" w:sz="0" w:space="0" w:color="auto"/>
                        <w:right w:val="none" w:sz="0" w:space="0" w:color="auto"/>
                      </w:divBdr>
                    </w:div>
                    <w:div w:id="1787388980">
                      <w:marLeft w:val="0"/>
                      <w:marRight w:val="0"/>
                      <w:marTop w:val="0"/>
                      <w:marBottom w:val="0"/>
                      <w:divBdr>
                        <w:top w:val="none" w:sz="0" w:space="0" w:color="auto"/>
                        <w:left w:val="none" w:sz="0" w:space="0" w:color="auto"/>
                        <w:bottom w:val="none" w:sz="0" w:space="0" w:color="auto"/>
                        <w:right w:val="none" w:sz="0" w:space="0" w:color="auto"/>
                      </w:divBdr>
                    </w:div>
                    <w:div w:id="1158423325">
                      <w:marLeft w:val="0"/>
                      <w:marRight w:val="0"/>
                      <w:marTop w:val="0"/>
                      <w:marBottom w:val="0"/>
                      <w:divBdr>
                        <w:top w:val="none" w:sz="0" w:space="0" w:color="auto"/>
                        <w:left w:val="none" w:sz="0" w:space="0" w:color="auto"/>
                        <w:bottom w:val="none" w:sz="0" w:space="0" w:color="auto"/>
                        <w:right w:val="none" w:sz="0" w:space="0" w:color="auto"/>
                      </w:divBdr>
                    </w:div>
                    <w:div w:id="271673355">
                      <w:marLeft w:val="0"/>
                      <w:marRight w:val="0"/>
                      <w:marTop w:val="0"/>
                      <w:marBottom w:val="0"/>
                      <w:divBdr>
                        <w:top w:val="none" w:sz="0" w:space="0" w:color="auto"/>
                        <w:left w:val="none" w:sz="0" w:space="0" w:color="auto"/>
                        <w:bottom w:val="none" w:sz="0" w:space="0" w:color="auto"/>
                        <w:right w:val="none" w:sz="0" w:space="0" w:color="auto"/>
                      </w:divBdr>
                    </w:div>
                    <w:div w:id="64912446">
                      <w:marLeft w:val="0"/>
                      <w:marRight w:val="0"/>
                      <w:marTop w:val="0"/>
                      <w:marBottom w:val="0"/>
                      <w:divBdr>
                        <w:top w:val="none" w:sz="0" w:space="0" w:color="auto"/>
                        <w:left w:val="none" w:sz="0" w:space="0" w:color="auto"/>
                        <w:bottom w:val="none" w:sz="0" w:space="0" w:color="auto"/>
                        <w:right w:val="none" w:sz="0" w:space="0" w:color="auto"/>
                      </w:divBdr>
                    </w:div>
                    <w:div w:id="2007244654">
                      <w:marLeft w:val="0"/>
                      <w:marRight w:val="0"/>
                      <w:marTop w:val="0"/>
                      <w:marBottom w:val="0"/>
                      <w:divBdr>
                        <w:top w:val="none" w:sz="0" w:space="0" w:color="auto"/>
                        <w:left w:val="none" w:sz="0" w:space="0" w:color="auto"/>
                        <w:bottom w:val="none" w:sz="0" w:space="0" w:color="auto"/>
                        <w:right w:val="none" w:sz="0" w:space="0" w:color="auto"/>
                      </w:divBdr>
                    </w:div>
                    <w:div w:id="1250505198">
                      <w:marLeft w:val="0"/>
                      <w:marRight w:val="0"/>
                      <w:marTop w:val="0"/>
                      <w:marBottom w:val="0"/>
                      <w:divBdr>
                        <w:top w:val="none" w:sz="0" w:space="0" w:color="auto"/>
                        <w:left w:val="none" w:sz="0" w:space="0" w:color="auto"/>
                        <w:bottom w:val="none" w:sz="0" w:space="0" w:color="auto"/>
                        <w:right w:val="none" w:sz="0" w:space="0" w:color="auto"/>
                      </w:divBdr>
                    </w:div>
                    <w:div w:id="2121298070">
                      <w:marLeft w:val="0"/>
                      <w:marRight w:val="0"/>
                      <w:marTop w:val="0"/>
                      <w:marBottom w:val="0"/>
                      <w:divBdr>
                        <w:top w:val="none" w:sz="0" w:space="0" w:color="auto"/>
                        <w:left w:val="none" w:sz="0" w:space="0" w:color="auto"/>
                        <w:bottom w:val="none" w:sz="0" w:space="0" w:color="auto"/>
                        <w:right w:val="none" w:sz="0" w:space="0" w:color="auto"/>
                      </w:divBdr>
                    </w:div>
                    <w:div w:id="1530486863">
                      <w:marLeft w:val="0"/>
                      <w:marRight w:val="0"/>
                      <w:marTop w:val="0"/>
                      <w:marBottom w:val="0"/>
                      <w:divBdr>
                        <w:top w:val="none" w:sz="0" w:space="0" w:color="auto"/>
                        <w:left w:val="none" w:sz="0" w:space="0" w:color="auto"/>
                        <w:bottom w:val="none" w:sz="0" w:space="0" w:color="auto"/>
                        <w:right w:val="none" w:sz="0" w:space="0" w:color="auto"/>
                      </w:divBdr>
                    </w:div>
                    <w:div w:id="1615866715">
                      <w:marLeft w:val="0"/>
                      <w:marRight w:val="0"/>
                      <w:marTop w:val="0"/>
                      <w:marBottom w:val="0"/>
                      <w:divBdr>
                        <w:top w:val="none" w:sz="0" w:space="0" w:color="auto"/>
                        <w:left w:val="none" w:sz="0" w:space="0" w:color="auto"/>
                        <w:bottom w:val="none" w:sz="0" w:space="0" w:color="auto"/>
                        <w:right w:val="none" w:sz="0" w:space="0" w:color="auto"/>
                      </w:divBdr>
                    </w:div>
                    <w:div w:id="1511797911">
                      <w:marLeft w:val="0"/>
                      <w:marRight w:val="0"/>
                      <w:marTop w:val="0"/>
                      <w:marBottom w:val="0"/>
                      <w:divBdr>
                        <w:top w:val="none" w:sz="0" w:space="0" w:color="auto"/>
                        <w:left w:val="none" w:sz="0" w:space="0" w:color="auto"/>
                        <w:bottom w:val="none" w:sz="0" w:space="0" w:color="auto"/>
                        <w:right w:val="none" w:sz="0" w:space="0" w:color="auto"/>
                      </w:divBdr>
                    </w:div>
                    <w:div w:id="310868395">
                      <w:marLeft w:val="0"/>
                      <w:marRight w:val="0"/>
                      <w:marTop w:val="0"/>
                      <w:marBottom w:val="0"/>
                      <w:divBdr>
                        <w:top w:val="none" w:sz="0" w:space="0" w:color="auto"/>
                        <w:left w:val="none" w:sz="0" w:space="0" w:color="auto"/>
                        <w:bottom w:val="none" w:sz="0" w:space="0" w:color="auto"/>
                        <w:right w:val="none" w:sz="0" w:space="0" w:color="auto"/>
                      </w:divBdr>
                    </w:div>
                    <w:div w:id="1207913140">
                      <w:marLeft w:val="0"/>
                      <w:marRight w:val="0"/>
                      <w:marTop w:val="0"/>
                      <w:marBottom w:val="0"/>
                      <w:divBdr>
                        <w:top w:val="none" w:sz="0" w:space="0" w:color="auto"/>
                        <w:left w:val="none" w:sz="0" w:space="0" w:color="auto"/>
                        <w:bottom w:val="none" w:sz="0" w:space="0" w:color="auto"/>
                        <w:right w:val="none" w:sz="0" w:space="0" w:color="auto"/>
                      </w:divBdr>
                    </w:div>
                    <w:div w:id="2033458841">
                      <w:marLeft w:val="0"/>
                      <w:marRight w:val="0"/>
                      <w:marTop w:val="0"/>
                      <w:marBottom w:val="0"/>
                      <w:divBdr>
                        <w:top w:val="none" w:sz="0" w:space="0" w:color="auto"/>
                        <w:left w:val="none" w:sz="0" w:space="0" w:color="auto"/>
                        <w:bottom w:val="none" w:sz="0" w:space="0" w:color="auto"/>
                        <w:right w:val="none" w:sz="0" w:space="0" w:color="auto"/>
                      </w:divBdr>
                    </w:div>
                    <w:div w:id="1479767613">
                      <w:marLeft w:val="0"/>
                      <w:marRight w:val="0"/>
                      <w:marTop w:val="0"/>
                      <w:marBottom w:val="0"/>
                      <w:divBdr>
                        <w:top w:val="none" w:sz="0" w:space="0" w:color="auto"/>
                        <w:left w:val="none" w:sz="0" w:space="0" w:color="auto"/>
                        <w:bottom w:val="none" w:sz="0" w:space="0" w:color="auto"/>
                        <w:right w:val="none" w:sz="0" w:space="0" w:color="auto"/>
                      </w:divBdr>
                    </w:div>
                    <w:div w:id="448160480">
                      <w:marLeft w:val="0"/>
                      <w:marRight w:val="0"/>
                      <w:marTop w:val="0"/>
                      <w:marBottom w:val="0"/>
                      <w:divBdr>
                        <w:top w:val="none" w:sz="0" w:space="0" w:color="auto"/>
                        <w:left w:val="none" w:sz="0" w:space="0" w:color="auto"/>
                        <w:bottom w:val="none" w:sz="0" w:space="0" w:color="auto"/>
                        <w:right w:val="none" w:sz="0" w:space="0" w:color="auto"/>
                      </w:divBdr>
                    </w:div>
                    <w:div w:id="1209493423">
                      <w:marLeft w:val="0"/>
                      <w:marRight w:val="0"/>
                      <w:marTop w:val="0"/>
                      <w:marBottom w:val="0"/>
                      <w:divBdr>
                        <w:top w:val="none" w:sz="0" w:space="0" w:color="auto"/>
                        <w:left w:val="none" w:sz="0" w:space="0" w:color="auto"/>
                        <w:bottom w:val="none" w:sz="0" w:space="0" w:color="auto"/>
                        <w:right w:val="none" w:sz="0" w:space="0" w:color="auto"/>
                      </w:divBdr>
                    </w:div>
                    <w:div w:id="1519076037">
                      <w:marLeft w:val="0"/>
                      <w:marRight w:val="0"/>
                      <w:marTop w:val="0"/>
                      <w:marBottom w:val="0"/>
                      <w:divBdr>
                        <w:top w:val="none" w:sz="0" w:space="0" w:color="auto"/>
                        <w:left w:val="none" w:sz="0" w:space="0" w:color="auto"/>
                        <w:bottom w:val="none" w:sz="0" w:space="0" w:color="auto"/>
                        <w:right w:val="none" w:sz="0" w:space="0" w:color="auto"/>
                      </w:divBdr>
                    </w:div>
                    <w:div w:id="227418080">
                      <w:marLeft w:val="0"/>
                      <w:marRight w:val="0"/>
                      <w:marTop w:val="0"/>
                      <w:marBottom w:val="0"/>
                      <w:divBdr>
                        <w:top w:val="none" w:sz="0" w:space="0" w:color="auto"/>
                        <w:left w:val="none" w:sz="0" w:space="0" w:color="auto"/>
                        <w:bottom w:val="none" w:sz="0" w:space="0" w:color="auto"/>
                        <w:right w:val="none" w:sz="0" w:space="0" w:color="auto"/>
                      </w:divBdr>
                    </w:div>
                    <w:div w:id="1403141869">
                      <w:marLeft w:val="0"/>
                      <w:marRight w:val="0"/>
                      <w:marTop w:val="0"/>
                      <w:marBottom w:val="0"/>
                      <w:divBdr>
                        <w:top w:val="none" w:sz="0" w:space="0" w:color="auto"/>
                        <w:left w:val="none" w:sz="0" w:space="0" w:color="auto"/>
                        <w:bottom w:val="none" w:sz="0" w:space="0" w:color="auto"/>
                        <w:right w:val="none" w:sz="0" w:space="0" w:color="auto"/>
                      </w:divBdr>
                    </w:div>
                    <w:div w:id="310451670">
                      <w:marLeft w:val="0"/>
                      <w:marRight w:val="0"/>
                      <w:marTop w:val="0"/>
                      <w:marBottom w:val="0"/>
                      <w:divBdr>
                        <w:top w:val="none" w:sz="0" w:space="0" w:color="auto"/>
                        <w:left w:val="none" w:sz="0" w:space="0" w:color="auto"/>
                        <w:bottom w:val="none" w:sz="0" w:space="0" w:color="auto"/>
                        <w:right w:val="none" w:sz="0" w:space="0" w:color="auto"/>
                      </w:divBdr>
                    </w:div>
                    <w:div w:id="772088448">
                      <w:marLeft w:val="0"/>
                      <w:marRight w:val="0"/>
                      <w:marTop w:val="0"/>
                      <w:marBottom w:val="0"/>
                      <w:divBdr>
                        <w:top w:val="none" w:sz="0" w:space="0" w:color="auto"/>
                        <w:left w:val="none" w:sz="0" w:space="0" w:color="auto"/>
                        <w:bottom w:val="none" w:sz="0" w:space="0" w:color="auto"/>
                        <w:right w:val="none" w:sz="0" w:space="0" w:color="auto"/>
                      </w:divBdr>
                    </w:div>
                    <w:div w:id="548305004">
                      <w:marLeft w:val="0"/>
                      <w:marRight w:val="0"/>
                      <w:marTop w:val="0"/>
                      <w:marBottom w:val="0"/>
                      <w:divBdr>
                        <w:top w:val="none" w:sz="0" w:space="0" w:color="auto"/>
                        <w:left w:val="none" w:sz="0" w:space="0" w:color="auto"/>
                        <w:bottom w:val="none" w:sz="0" w:space="0" w:color="auto"/>
                        <w:right w:val="none" w:sz="0" w:space="0" w:color="auto"/>
                      </w:divBdr>
                    </w:div>
                    <w:div w:id="1936938091">
                      <w:marLeft w:val="0"/>
                      <w:marRight w:val="0"/>
                      <w:marTop w:val="0"/>
                      <w:marBottom w:val="0"/>
                      <w:divBdr>
                        <w:top w:val="none" w:sz="0" w:space="0" w:color="auto"/>
                        <w:left w:val="none" w:sz="0" w:space="0" w:color="auto"/>
                        <w:bottom w:val="none" w:sz="0" w:space="0" w:color="auto"/>
                        <w:right w:val="none" w:sz="0" w:space="0" w:color="auto"/>
                      </w:divBdr>
                    </w:div>
                    <w:div w:id="675155151">
                      <w:marLeft w:val="0"/>
                      <w:marRight w:val="0"/>
                      <w:marTop w:val="0"/>
                      <w:marBottom w:val="0"/>
                      <w:divBdr>
                        <w:top w:val="none" w:sz="0" w:space="0" w:color="auto"/>
                        <w:left w:val="none" w:sz="0" w:space="0" w:color="auto"/>
                        <w:bottom w:val="none" w:sz="0" w:space="0" w:color="auto"/>
                        <w:right w:val="none" w:sz="0" w:space="0" w:color="auto"/>
                      </w:divBdr>
                    </w:div>
                    <w:div w:id="1554269409">
                      <w:marLeft w:val="0"/>
                      <w:marRight w:val="0"/>
                      <w:marTop w:val="0"/>
                      <w:marBottom w:val="0"/>
                      <w:divBdr>
                        <w:top w:val="none" w:sz="0" w:space="0" w:color="auto"/>
                        <w:left w:val="none" w:sz="0" w:space="0" w:color="auto"/>
                        <w:bottom w:val="none" w:sz="0" w:space="0" w:color="auto"/>
                        <w:right w:val="none" w:sz="0" w:space="0" w:color="auto"/>
                      </w:divBdr>
                    </w:div>
                    <w:div w:id="2078628121">
                      <w:marLeft w:val="0"/>
                      <w:marRight w:val="0"/>
                      <w:marTop w:val="0"/>
                      <w:marBottom w:val="0"/>
                      <w:divBdr>
                        <w:top w:val="none" w:sz="0" w:space="0" w:color="auto"/>
                        <w:left w:val="none" w:sz="0" w:space="0" w:color="auto"/>
                        <w:bottom w:val="none" w:sz="0" w:space="0" w:color="auto"/>
                        <w:right w:val="none" w:sz="0" w:space="0" w:color="auto"/>
                      </w:divBdr>
                    </w:div>
                    <w:div w:id="1196696439">
                      <w:marLeft w:val="0"/>
                      <w:marRight w:val="0"/>
                      <w:marTop w:val="0"/>
                      <w:marBottom w:val="0"/>
                      <w:divBdr>
                        <w:top w:val="none" w:sz="0" w:space="0" w:color="auto"/>
                        <w:left w:val="none" w:sz="0" w:space="0" w:color="auto"/>
                        <w:bottom w:val="none" w:sz="0" w:space="0" w:color="auto"/>
                        <w:right w:val="none" w:sz="0" w:space="0" w:color="auto"/>
                      </w:divBdr>
                    </w:div>
                    <w:div w:id="367998315">
                      <w:marLeft w:val="0"/>
                      <w:marRight w:val="0"/>
                      <w:marTop w:val="0"/>
                      <w:marBottom w:val="0"/>
                      <w:divBdr>
                        <w:top w:val="none" w:sz="0" w:space="0" w:color="auto"/>
                        <w:left w:val="none" w:sz="0" w:space="0" w:color="auto"/>
                        <w:bottom w:val="none" w:sz="0" w:space="0" w:color="auto"/>
                        <w:right w:val="none" w:sz="0" w:space="0" w:color="auto"/>
                      </w:divBdr>
                    </w:div>
                    <w:div w:id="1811552698">
                      <w:marLeft w:val="0"/>
                      <w:marRight w:val="0"/>
                      <w:marTop w:val="0"/>
                      <w:marBottom w:val="0"/>
                      <w:divBdr>
                        <w:top w:val="none" w:sz="0" w:space="0" w:color="auto"/>
                        <w:left w:val="none" w:sz="0" w:space="0" w:color="auto"/>
                        <w:bottom w:val="none" w:sz="0" w:space="0" w:color="auto"/>
                        <w:right w:val="none" w:sz="0" w:space="0" w:color="auto"/>
                      </w:divBdr>
                    </w:div>
                    <w:div w:id="22174866">
                      <w:marLeft w:val="0"/>
                      <w:marRight w:val="0"/>
                      <w:marTop w:val="0"/>
                      <w:marBottom w:val="0"/>
                      <w:divBdr>
                        <w:top w:val="none" w:sz="0" w:space="0" w:color="auto"/>
                        <w:left w:val="none" w:sz="0" w:space="0" w:color="auto"/>
                        <w:bottom w:val="none" w:sz="0" w:space="0" w:color="auto"/>
                        <w:right w:val="none" w:sz="0" w:space="0" w:color="auto"/>
                      </w:divBdr>
                    </w:div>
                    <w:div w:id="1604145294">
                      <w:marLeft w:val="0"/>
                      <w:marRight w:val="0"/>
                      <w:marTop w:val="0"/>
                      <w:marBottom w:val="0"/>
                      <w:divBdr>
                        <w:top w:val="none" w:sz="0" w:space="0" w:color="auto"/>
                        <w:left w:val="none" w:sz="0" w:space="0" w:color="auto"/>
                        <w:bottom w:val="none" w:sz="0" w:space="0" w:color="auto"/>
                        <w:right w:val="none" w:sz="0" w:space="0" w:color="auto"/>
                      </w:divBdr>
                    </w:div>
                    <w:div w:id="8609212">
                      <w:marLeft w:val="0"/>
                      <w:marRight w:val="0"/>
                      <w:marTop w:val="0"/>
                      <w:marBottom w:val="0"/>
                      <w:divBdr>
                        <w:top w:val="none" w:sz="0" w:space="0" w:color="auto"/>
                        <w:left w:val="none" w:sz="0" w:space="0" w:color="auto"/>
                        <w:bottom w:val="none" w:sz="0" w:space="0" w:color="auto"/>
                        <w:right w:val="none" w:sz="0" w:space="0" w:color="auto"/>
                      </w:divBdr>
                    </w:div>
                    <w:div w:id="122121198">
                      <w:marLeft w:val="0"/>
                      <w:marRight w:val="0"/>
                      <w:marTop w:val="0"/>
                      <w:marBottom w:val="0"/>
                      <w:divBdr>
                        <w:top w:val="none" w:sz="0" w:space="0" w:color="auto"/>
                        <w:left w:val="none" w:sz="0" w:space="0" w:color="auto"/>
                        <w:bottom w:val="none" w:sz="0" w:space="0" w:color="auto"/>
                        <w:right w:val="none" w:sz="0" w:space="0" w:color="auto"/>
                      </w:divBdr>
                    </w:div>
                    <w:div w:id="619145024">
                      <w:marLeft w:val="0"/>
                      <w:marRight w:val="0"/>
                      <w:marTop w:val="0"/>
                      <w:marBottom w:val="0"/>
                      <w:divBdr>
                        <w:top w:val="none" w:sz="0" w:space="0" w:color="auto"/>
                        <w:left w:val="none" w:sz="0" w:space="0" w:color="auto"/>
                        <w:bottom w:val="none" w:sz="0" w:space="0" w:color="auto"/>
                        <w:right w:val="none" w:sz="0" w:space="0" w:color="auto"/>
                      </w:divBdr>
                    </w:div>
                    <w:div w:id="543832427">
                      <w:marLeft w:val="0"/>
                      <w:marRight w:val="0"/>
                      <w:marTop w:val="0"/>
                      <w:marBottom w:val="0"/>
                      <w:divBdr>
                        <w:top w:val="none" w:sz="0" w:space="0" w:color="auto"/>
                        <w:left w:val="none" w:sz="0" w:space="0" w:color="auto"/>
                        <w:bottom w:val="none" w:sz="0" w:space="0" w:color="auto"/>
                        <w:right w:val="none" w:sz="0" w:space="0" w:color="auto"/>
                      </w:divBdr>
                    </w:div>
                    <w:div w:id="1566601639">
                      <w:marLeft w:val="0"/>
                      <w:marRight w:val="0"/>
                      <w:marTop w:val="0"/>
                      <w:marBottom w:val="0"/>
                      <w:divBdr>
                        <w:top w:val="none" w:sz="0" w:space="0" w:color="auto"/>
                        <w:left w:val="none" w:sz="0" w:space="0" w:color="auto"/>
                        <w:bottom w:val="none" w:sz="0" w:space="0" w:color="auto"/>
                        <w:right w:val="none" w:sz="0" w:space="0" w:color="auto"/>
                      </w:divBdr>
                    </w:div>
                    <w:div w:id="900210850">
                      <w:marLeft w:val="0"/>
                      <w:marRight w:val="0"/>
                      <w:marTop w:val="0"/>
                      <w:marBottom w:val="0"/>
                      <w:divBdr>
                        <w:top w:val="none" w:sz="0" w:space="0" w:color="auto"/>
                        <w:left w:val="none" w:sz="0" w:space="0" w:color="auto"/>
                        <w:bottom w:val="none" w:sz="0" w:space="0" w:color="auto"/>
                        <w:right w:val="none" w:sz="0" w:space="0" w:color="auto"/>
                      </w:divBdr>
                    </w:div>
                    <w:div w:id="70931105">
                      <w:marLeft w:val="0"/>
                      <w:marRight w:val="0"/>
                      <w:marTop w:val="0"/>
                      <w:marBottom w:val="0"/>
                      <w:divBdr>
                        <w:top w:val="none" w:sz="0" w:space="0" w:color="auto"/>
                        <w:left w:val="none" w:sz="0" w:space="0" w:color="auto"/>
                        <w:bottom w:val="none" w:sz="0" w:space="0" w:color="auto"/>
                        <w:right w:val="none" w:sz="0" w:space="0" w:color="auto"/>
                      </w:divBdr>
                    </w:div>
                    <w:div w:id="374742161">
                      <w:marLeft w:val="0"/>
                      <w:marRight w:val="0"/>
                      <w:marTop w:val="0"/>
                      <w:marBottom w:val="0"/>
                      <w:divBdr>
                        <w:top w:val="none" w:sz="0" w:space="0" w:color="auto"/>
                        <w:left w:val="none" w:sz="0" w:space="0" w:color="auto"/>
                        <w:bottom w:val="none" w:sz="0" w:space="0" w:color="auto"/>
                        <w:right w:val="none" w:sz="0" w:space="0" w:color="auto"/>
                      </w:divBdr>
                    </w:div>
                    <w:div w:id="2019383048">
                      <w:marLeft w:val="0"/>
                      <w:marRight w:val="0"/>
                      <w:marTop w:val="0"/>
                      <w:marBottom w:val="0"/>
                      <w:divBdr>
                        <w:top w:val="none" w:sz="0" w:space="0" w:color="auto"/>
                        <w:left w:val="none" w:sz="0" w:space="0" w:color="auto"/>
                        <w:bottom w:val="none" w:sz="0" w:space="0" w:color="auto"/>
                        <w:right w:val="none" w:sz="0" w:space="0" w:color="auto"/>
                      </w:divBdr>
                    </w:div>
                    <w:div w:id="2147157141">
                      <w:marLeft w:val="0"/>
                      <w:marRight w:val="0"/>
                      <w:marTop w:val="0"/>
                      <w:marBottom w:val="0"/>
                      <w:divBdr>
                        <w:top w:val="none" w:sz="0" w:space="0" w:color="auto"/>
                        <w:left w:val="none" w:sz="0" w:space="0" w:color="auto"/>
                        <w:bottom w:val="none" w:sz="0" w:space="0" w:color="auto"/>
                        <w:right w:val="none" w:sz="0" w:space="0" w:color="auto"/>
                      </w:divBdr>
                    </w:div>
                    <w:div w:id="1333295160">
                      <w:marLeft w:val="0"/>
                      <w:marRight w:val="0"/>
                      <w:marTop w:val="0"/>
                      <w:marBottom w:val="0"/>
                      <w:divBdr>
                        <w:top w:val="none" w:sz="0" w:space="0" w:color="auto"/>
                        <w:left w:val="none" w:sz="0" w:space="0" w:color="auto"/>
                        <w:bottom w:val="none" w:sz="0" w:space="0" w:color="auto"/>
                        <w:right w:val="none" w:sz="0" w:space="0" w:color="auto"/>
                      </w:divBdr>
                    </w:div>
                    <w:div w:id="643317828">
                      <w:marLeft w:val="0"/>
                      <w:marRight w:val="0"/>
                      <w:marTop w:val="0"/>
                      <w:marBottom w:val="0"/>
                      <w:divBdr>
                        <w:top w:val="none" w:sz="0" w:space="0" w:color="auto"/>
                        <w:left w:val="none" w:sz="0" w:space="0" w:color="auto"/>
                        <w:bottom w:val="none" w:sz="0" w:space="0" w:color="auto"/>
                        <w:right w:val="none" w:sz="0" w:space="0" w:color="auto"/>
                      </w:divBdr>
                    </w:div>
                    <w:div w:id="127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39753">
      <w:bodyDiv w:val="1"/>
      <w:marLeft w:val="0"/>
      <w:marRight w:val="0"/>
      <w:marTop w:val="0"/>
      <w:marBottom w:val="0"/>
      <w:divBdr>
        <w:top w:val="none" w:sz="0" w:space="0" w:color="auto"/>
        <w:left w:val="none" w:sz="0" w:space="0" w:color="auto"/>
        <w:bottom w:val="none" w:sz="0" w:space="0" w:color="auto"/>
        <w:right w:val="none" w:sz="0" w:space="0" w:color="auto"/>
      </w:divBdr>
    </w:div>
    <w:div w:id="2102600740">
      <w:bodyDiv w:val="1"/>
      <w:marLeft w:val="0"/>
      <w:marRight w:val="0"/>
      <w:marTop w:val="0"/>
      <w:marBottom w:val="0"/>
      <w:divBdr>
        <w:top w:val="none" w:sz="0" w:space="0" w:color="auto"/>
        <w:left w:val="none" w:sz="0" w:space="0" w:color="auto"/>
        <w:bottom w:val="none" w:sz="0" w:space="0" w:color="auto"/>
        <w:right w:val="none" w:sz="0" w:space="0" w:color="auto"/>
      </w:divBdr>
    </w:div>
    <w:div w:id="210502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devmedia.com.br/curso/curso-modelagem-de-bancos-de-dados-relacionais/409"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evmedia.com.br/cursos/banco-de-dad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40B58E75BE3B4B9699FABE4A920825" ma:contentTypeVersion="4" ma:contentTypeDescription="Crie um novo documento." ma:contentTypeScope="" ma:versionID="a02b6e10918cffeade594d31ade3cd0b">
  <xsd:schema xmlns:xsd="http://www.w3.org/2001/XMLSchema" xmlns:xs="http://www.w3.org/2001/XMLSchema" xmlns:p="http://schemas.microsoft.com/office/2006/metadata/properties" xmlns:ns3="e34021f9-8dcd-4ffd-9c6c-bddf99f7187e" targetNamespace="http://schemas.microsoft.com/office/2006/metadata/properties" ma:root="true" ma:fieldsID="9b23d2f5280c17a1544d41688a6cad88" ns3:_="">
    <xsd:import namespace="e34021f9-8dcd-4ffd-9c6c-bddf99f7187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021f9-8dcd-4ffd-9c6c-bddf99f718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BNT_Author.XSL" StyleName="ABNT NBR 6023:2002*" Version="1">
  <b:Source>
    <b:Tag>DEV21</b:Tag>
    <b:SourceType>InternetSite</b:SourceType>
    <b:Guid>{EBF0B3CE-3242-42B4-840A-99082EA586F9}</b:Guid>
    <b:InternetSiteTitle>DEVMEDIA</b:InternetSiteTitle>
    <b:YearAccessed>2021</b:YearAccessed>
    <b:MonthAccessed>Novembro</b:MonthAccessed>
    <b:DayAccessed>02</b:DayAccessed>
    <b:Author>
      <b:Author>
        <b:NameList>
          <b:Person>
            <b:Last>Joel</b:Last>
          </b:Person>
        </b:NameList>
      </b:Author>
    </b:Author>
    <b:Title>Modelo Entidade Relacionamento (MER) e Diagrama Entidade-Relacionamento (DER)</b:Title>
    <b:Year>2014</b:Year>
    <b:URL>https://www.devmedia.com.br/modelo-entidade-relacionamento-mer-e-diagrama-entidade-relacionamento-der/14332</b:URL>
    <b:RefOrder>3</b:RefOrder>
  </b:Source>
  <b:Source>
    <b:Tag>PDS14</b:Tag>
    <b:SourceType>InternetSite</b:SourceType>
    <b:Guid>{FB62FB42-F85C-468D-9F15-562E74D1891C}</b:Guid>
    <b:Author>
      <b:Author>
        <b:NameList>
          <b:Person>
            <b:Last>PDS-TRT9</b:Last>
          </b:Person>
        </b:NameList>
      </b:Author>
    </b:Author>
    <b:Title>Modelo de Caso de Uso</b:Title>
    <b:InternetSiteTitle>TRTPR (Tribunal Regional do Trabalho do Paraná)</b:InternetSiteTitle>
    <b:Year>2014</b:Year>
    <b:YearAccessed>2021</b:YearAccessed>
    <b:MonthAccessed>Novembro</b:MonthAccessed>
    <b:DayAccessed>07</b:DayAccessed>
    <b:URL>https://www.trt9.jus.br/pds/pdstrt9/guidances/concepts/use_case_model_CD178AF9.html </b:URL>
    <b:RefOrder>2</b:RefOrder>
  </b:Source>
  <b:Source>
    <b:Tag>Iva20</b:Tag>
    <b:SourceType>InternetSite</b:SourceType>
    <b:Guid>{CEA3886D-B6C7-4DAD-8046-CFB7132492E1}</b:Guid>
    <b:Author>
      <b:Author>
        <b:NameList>
          <b:Person>
            <b:Last>Castro</b:Last>
            <b:First>Ivan</b:First>
            <b:Middle>Nunes de</b:Middle>
          </b:Person>
        </b:NameList>
      </b:Author>
    </b:Author>
    <b:Title>Benchmarking</b:Title>
    <b:InternetSiteTitle>rockcontent</b:InternetSiteTitle>
    <b:Year>2020</b:Year>
    <b:YearAccessed>2021</b:YearAccessed>
    <b:MonthAccessed>Setembro</b:MonthAccessed>
    <b:DayAccessed>07</b:DayAccessed>
    <b:URL>https://rockcontent.com/br/blog/benchmarking/</b:URL>
    <b:RefOrder>4</b:RefOrder>
  </b:Source>
  <b:Source>
    <b:Tag>21ht</b:Tag>
    <b:SourceType>InternetSite</b:SourceType>
    <b:Guid>{1862C5B4-41F4-4A5C-A43A-54AA523AA333}</b:Guid>
    <b:YearAccessed>2021</b:YearAccessed>
    <b:URL>https://edisciplinas.usp.br/pluginfile.php/4178861/mod_resource/content/1/slides%2003%20Modelagem%20de%20Requisitos.pdf</b:URL>
    <b:Title>Modelagem de Requisitos</b:Title>
    <b:InternetSiteTitle>Moodle USP: e-Disciplinas</b:InternetSiteTitle>
    <b:Year>2010</b:Year>
    <b:MonthAccessed>Setembro</b:MonthAccessed>
    <b:DayAccessed>28</b:DayAccessed>
    <b:Author>
      <b:Author>
        <b:NameList>
          <b:Person>
            <b:Last>Wazlawick</b:Last>
            <b:First>Prof.</b:First>
            <b:Middle>Raul Sidnei</b:Middle>
          </b:Person>
        </b:NameList>
      </b:Author>
    </b:Author>
    <b:RefOrder>1</b:RefOrder>
  </b:Source>
</b:Sources>
</file>

<file path=customXml/itemProps1.xml><?xml version="1.0" encoding="utf-8"?>
<ds:datastoreItem xmlns:ds="http://schemas.openxmlformats.org/officeDocument/2006/customXml" ds:itemID="{0304E1DF-0A0A-4024-97C0-B22F2A3F9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021f9-8dcd-4ffd-9c6c-bddf99f718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4BC58-E0C5-4EBA-9ACB-774ECFC68486}">
  <ds:schemaRefs>
    <ds:schemaRef ds:uri="http://schemas.microsoft.com/sharepoint/v3/contenttype/forms"/>
  </ds:schemaRefs>
</ds:datastoreItem>
</file>

<file path=customXml/itemProps3.xml><?xml version="1.0" encoding="utf-8"?>
<ds:datastoreItem xmlns:ds="http://schemas.openxmlformats.org/officeDocument/2006/customXml" ds:itemID="{FFE22A2B-8646-4903-AFE7-7F6CCF8443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F81F82-6820-494D-8F7A-E7AF4FF1A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Modelo_para_Trabalho_Academico_Anhanguera.dotx</Template>
  <TotalTime>33</TotalTime>
  <Pages>28</Pages>
  <Words>3389</Words>
  <Characters>18302</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Edson Martin Feitosa</dc:creator>
  <cp:lastModifiedBy>Edson Martin Feitosa</cp:lastModifiedBy>
  <cp:revision>4</cp:revision>
  <dcterms:created xsi:type="dcterms:W3CDTF">2022-04-27T00:50:00Z</dcterms:created>
  <dcterms:modified xsi:type="dcterms:W3CDTF">2022-05-12T14:44:00Z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0x0101002340B58E75BE3B4B9699FABE4A920825</vt:lpwstr>
  </property>
</Properties>
</file>